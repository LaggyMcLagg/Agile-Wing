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6F5549" w14:textId="5359B6BB" w:rsidR="00E81978" w:rsidRPr="008E1E7A" w:rsidRDefault="00000000">
      <w:pPr>
        <w:pStyle w:val="Ttulo"/>
      </w:pPr>
      <w:sdt>
        <w:sdtPr>
          <w:alias w:val="Title:"/>
          <w:tag w:val="Title:"/>
          <w:id w:val="726351117"/>
          <w:placeholder>
            <w:docPart w:val="AD0E5C0567B040FCBF8076C217E51AB1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Content>
          <w:r w:rsidR="000D4ACC" w:rsidRPr="008E1E7A">
            <w:t xml:space="preserve">Manual de Utilização do Software Agile </w:t>
          </w:r>
          <w:proofErr w:type="spellStart"/>
          <w:r w:rsidR="000D4ACC" w:rsidRPr="008E1E7A">
            <w:t>Wing</w:t>
          </w:r>
          <w:proofErr w:type="spellEnd"/>
        </w:sdtContent>
      </w:sdt>
    </w:p>
    <w:p w14:paraId="5627D757" w14:textId="4ABD7E1F" w:rsidR="00B823AA" w:rsidRPr="008E1E7A" w:rsidRDefault="000D4ACC" w:rsidP="00B823AA">
      <w:pPr>
        <w:pStyle w:val="Title2"/>
      </w:pPr>
      <w:r w:rsidRPr="008E1E7A">
        <w:t>Inês Paiva, Rui Ruão, Sara Martins, Vasco Vitória</w:t>
      </w:r>
    </w:p>
    <w:p w14:paraId="517D0E54" w14:textId="6C08DA45" w:rsidR="00E81978" w:rsidRPr="008E1E7A" w:rsidRDefault="00413BCA" w:rsidP="00B823AA">
      <w:pPr>
        <w:pStyle w:val="Title2"/>
      </w:pPr>
      <w:proofErr w:type="spellStart"/>
      <w:r w:rsidRPr="008E1E7A">
        <w:t>Atec</w:t>
      </w:r>
      <w:proofErr w:type="spellEnd"/>
    </w:p>
    <w:p w14:paraId="72582ADF" w14:textId="77777777" w:rsidR="00BB54D8" w:rsidRPr="008E1E7A" w:rsidRDefault="00BB54D8" w:rsidP="00BB54D8">
      <w:pPr>
        <w:pStyle w:val="Title2"/>
        <w:jc w:val="left"/>
      </w:pPr>
    </w:p>
    <w:p w14:paraId="652FF2A2" w14:textId="77777777" w:rsidR="00D912FB" w:rsidRPr="008E1E7A" w:rsidRDefault="00D912FB" w:rsidP="00BB54D8">
      <w:pPr>
        <w:pStyle w:val="Title2"/>
        <w:jc w:val="left"/>
      </w:pPr>
    </w:p>
    <w:p w14:paraId="64229266" w14:textId="77777777" w:rsidR="00D912FB" w:rsidRPr="008E1E7A" w:rsidRDefault="00D912FB" w:rsidP="00BB54D8">
      <w:pPr>
        <w:pStyle w:val="Title2"/>
        <w:jc w:val="left"/>
      </w:pPr>
    </w:p>
    <w:p w14:paraId="350E971B" w14:textId="77777777" w:rsidR="00D912FB" w:rsidRPr="008E1E7A" w:rsidRDefault="00D912FB" w:rsidP="00BB54D8">
      <w:pPr>
        <w:pStyle w:val="Title2"/>
        <w:jc w:val="left"/>
      </w:pPr>
    </w:p>
    <w:p w14:paraId="0695D03E" w14:textId="77777777" w:rsidR="00D912FB" w:rsidRPr="008E1E7A" w:rsidRDefault="00D912FB" w:rsidP="00BB54D8">
      <w:pPr>
        <w:pStyle w:val="Title2"/>
        <w:jc w:val="left"/>
      </w:pPr>
    </w:p>
    <w:p w14:paraId="2CA65F66" w14:textId="77777777" w:rsidR="00D912FB" w:rsidRPr="008E1E7A" w:rsidRDefault="00D912FB" w:rsidP="00BB54D8">
      <w:pPr>
        <w:pStyle w:val="Title2"/>
        <w:jc w:val="left"/>
      </w:pPr>
    </w:p>
    <w:p w14:paraId="601E0E93" w14:textId="77777777" w:rsidR="00D912FB" w:rsidRPr="008E1E7A" w:rsidRDefault="00D912FB" w:rsidP="00BB54D8">
      <w:pPr>
        <w:pStyle w:val="Title2"/>
        <w:jc w:val="left"/>
      </w:pPr>
    </w:p>
    <w:p w14:paraId="42722504" w14:textId="77777777" w:rsidR="00D912FB" w:rsidRPr="008E1E7A" w:rsidRDefault="00D912FB" w:rsidP="00BB54D8">
      <w:pPr>
        <w:pStyle w:val="Title2"/>
        <w:jc w:val="left"/>
      </w:pPr>
    </w:p>
    <w:p w14:paraId="7BC8CE39" w14:textId="77777777" w:rsidR="00D912FB" w:rsidRPr="008E1E7A" w:rsidRDefault="00D912FB" w:rsidP="00BB54D8">
      <w:pPr>
        <w:pStyle w:val="Title2"/>
        <w:jc w:val="left"/>
      </w:pPr>
    </w:p>
    <w:p w14:paraId="46196995" w14:textId="77777777" w:rsidR="00D912FB" w:rsidRPr="008E1E7A" w:rsidRDefault="00D912FB" w:rsidP="00BB54D8">
      <w:pPr>
        <w:pStyle w:val="Title2"/>
        <w:jc w:val="left"/>
      </w:pPr>
    </w:p>
    <w:p w14:paraId="53DA9D5C" w14:textId="77777777" w:rsidR="00D912FB" w:rsidRPr="008E1E7A" w:rsidRDefault="00D912FB" w:rsidP="00BB54D8">
      <w:pPr>
        <w:pStyle w:val="Title2"/>
        <w:jc w:val="left"/>
      </w:pPr>
    </w:p>
    <w:p w14:paraId="478CF7A0" w14:textId="77777777" w:rsidR="00D912FB" w:rsidRPr="008E1E7A" w:rsidRDefault="00D912FB" w:rsidP="00BB54D8">
      <w:pPr>
        <w:pStyle w:val="Title2"/>
        <w:jc w:val="left"/>
      </w:pPr>
    </w:p>
    <w:p w14:paraId="7601E184" w14:textId="77777777" w:rsidR="00D912FB" w:rsidRPr="008E1E7A" w:rsidRDefault="00D912FB" w:rsidP="00BB54D8">
      <w:pPr>
        <w:pStyle w:val="Title2"/>
        <w:jc w:val="left"/>
      </w:pPr>
    </w:p>
    <w:p w14:paraId="39906BE7" w14:textId="77777777" w:rsidR="00D912FB" w:rsidRPr="008E1E7A" w:rsidRDefault="00D912FB" w:rsidP="00BB54D8">
      <w:pPr>
        <w:pStyle w:val="Title2"/>
        <w:jc w:val="left"/>
      </w:pPr>
    </w:p>
    <w:p w14:paraId="2BB1D674" w14:textId="77777777" w:rsidR="00D912FB" w:rsidRPr="008E1E7A" w:rsidRDefault="00D912FB" w:rsidP="00BB54D8">
      <w:pPr>
        <w:pStyle w:val="Title2"/>
        <w:jc w:val="left"/>
      </w:pPr>
    </w:p>
    <w:sdt>
      <w:sdtPr>
        <w:rPr>
          <w:rFonts w:asciiTheme="minorHAnsi" w:eastAsiaTheme="minorEastAsia" w:hAnsiTheme="minorHAnsi" w:cstheme="minorBidi"/>
          <w:b w:val="0"/>
          <w:szCs w:val="24"/>
        </w:rPr>
        <w:id w:val="-210120546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3A5D1962" w14:textId="7B154320" w:rsidR="00BB54D8" w:rsidRPr="008E1E7A" w:rsidRDefault="00BB54D8">
          <w:pPr>
            <w:pStyle w:val="Cabealhodondice"/>
          </w:pPr>
          <w:r w:rsidRPr="008E1E7A">
            <w:t>Índice</w:t>
          </w:r>
        </w:p>
        <w:p w14:paraId="3F9E64EB" w14:textId="218993A6" w:rsidR="00D912FB" w:rsidRPr="008E1E7A" w:rsidRDefault="00BB54D8">
          <w:pPr>
            <w:pStyle w:val="ndice1"/>
            <w:tabs>
              <w:tab w:val="right" w:leader="dot" w:pos="9350"/>
            </w:tabs>
            <w:rPr>
              <w:kern w:val="2"/>
              <w:sz w:val="22"/>
              <w:szCs w:val="22"/>
              <w:lang w:eastAsia="en-US"/>
              <w14:ligatures w14:val="standardContextual"/>
            </w:rPr>
          </w:pPr>
          <w:r w:rsidRPr="008E1E7A">
            <w:fldChar w:fldCharType="begin"/>
          </w:r>
          <w:r w:rsidRPr="008E1E7A">
            <w:instrText xml:space="preserve"> TOC \o "1-3" \h \z \u </w:instrText>
          </w:r>
          <w:r w:rsidRPr="008E1E7A">
            <w:fldChar w:fldCharType="separate"/>
          </w:r>
          <w:hyperlink w:anchor="_Toc149168869" w:history="1">
            <w:r w:rsidR="00D912FB" w:rsidRPr="008E1E7A">
              <w:rPr>
                <w:rStyle w:val="Hiperligao"/>
              </w:rPr>
              <w:t>Manual de Utilização do Software Agile Wing</w:t>
            </w:r>
            <w:r w:rsidR="00D912FB" w:rsidRPr="008E1E7A">
              <w:rPr>
                <w:webHidden/>
              </w:rPr>
              <w:tab/>
            </w:r>
            <w:r w:rsidR="00D912FB" w:rsidRPr="008E1E7A">
              <w:rPr>
                <w:webHidden/>
              </w:rPr>
              <w:fldChar w:fldCharType="begin"/>
            </w:r>
            <w:r w:rsidR="00D912FB" w:rsidRPr="008E1E7A">
              <w:rPr>
                <w:webHidden/>
              </w:rPr>
              <w:instrText xml:space="preserve"> PAGEREF _Toc149168869 \h </w:instrText>
            </w:r>
            <w:r w:rsidR="00D912FB" w:rsidRPr="008E1E7A">
              <w:rPr>
                <w:webHidden/>
              </w:rPr>
            </w:r>
            <w:r w:rsidR="00D912FB" w:rsidRPr="008E1E7A">
              <w:rPr>
                <w:webHidden/>
              </w:rPr>
              <w:fldChar w:fldCharType="separate"/>
            </w:r>
            <w:r w:rsidR="00D912FB" w:rsidRPr="008E1E7A">
              <w:rPr>
                <w:webHidden/>
              </w:rPr>
              <w:t>3</w:t>
            </w:r>
            <w:r w:rsidR="00D912FB" w:rsidRPr="008E1E7A">
              <w:rPr>
                <w:webHidden/>
              </w:rPr>
              <w:fldChar w:fldCharType="end"/>
            </w:r>
          </w:hyperlink>
        </w:p>
        <w:p w14:paraId="3A926E34" w14:textId="28D121B5" w:rsidR="00D912FB" w:rsidRPr="008E1E7A" w:rsidRDefault="00000000">
          <w:pPr>
            <w:pStyle w:val="ndice1"/>
            <w:tabs>
              <w:tab w:val="right" w:leader="dot" w:pos="9350"/>
            </w:tabs>
            <w:rPr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49168870" w:history="1">
            <w:r w:rsidR="00D912FB" w:rsidRPr="008E1E7A">
              <w:rPr>
                <w:rStyle w:val="Hiperligao"/>
              </w:rPr>
              <w:t>Utilização Planeamento</w:t>
            </w:r>
            <w:r w:rsidR="00D912FB" w:rsidRPr="008E1E7A">
              <w:rPr>
                <w:webHidden/>
              </w:rPr>
              <w:tab/>
            </w:r>
            <w:r w:rsidR="00D912FB" w:rsidRPr="008E1E7A">
              <w:rPr>
                <w:webHidden/>
              </w:rPr>
              <w:fldChar w:fldCharType="begin"/>
            </w:r>
            <w:r w:rsidR="00D912FB" w:rsidRPr="008E1E7A">
              <w:rPr>
                <w:webHidden/>
              </w:rPr>
              <w:instrText xml:space="preserve"> PAGEREF _Toc149168870 \h </w:instrText>
            </w:r>
            <w:r w:rsidR="00D912FB" w:rsidRPr="008E1E7A">
              <w:rPr>
                <w:webHidden/>
              </w:rPr>
            </w:r>
            <w:r w:rsidR="00D912FB" w:rsidRPr="008E1E7A">
              <w:rPr>
                <w:webHidden/>
              </w:rPr>
              <w:fldChar w:fldCharType="separate"/>
            </w:r>
            <w:r w:rsidR="00D912FB" w:rsidRPr="008E1E7A">
              <w:rPr>
                <w:webHidden/>
              </w:rPr>
              <w:t>4</w:t>
            </w:r>
            <w:r w:rsidR="00D912FB" w:rsidRPr="008E1E7A">
              <w:rPr>
                <w:webHidden/>
              </w:rPr>
              <w:fldChar w:fldCharType="end"/>
            </w:r>
          </w:hyperlink>
        </w:p>
        <w:p w14:paraId="1E9A8AC6" w14:textId="74719A4A" w:rsidR="00D912FB" w:rsidRPr="008E1E7A" w:rsidRDefault="00000000">
          <w:pPr>
            <w:pStyle w:val="ndice2"/>
            <w:tabs>
              <w:tab w:val="right" w:leader="dot" w:pos="9350"/>
            </w:tabs>
            <w:rPr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49168871" w:history="1">
            <w:r w:rsidR="00D912FB" w:rsidRPr="008E1E7A">
              <w:rPr>
                <w:rStyle w:val="Hiperligao"/>
              </w:rPr>
              <w:t>1 Login</w:t>
            </w:r>
            <w:r w:rsidR="00D912FB" w:rsidRPr="008E1E7A">
              <w:rPr>
                <w:webHidden/>
              </w:rPr>
              <w:tab/>
            </w:r>
            <w:r w:rsidR="00D912FB" w:rsidRPr="008E1E7A">
              <w:rPr>
                <w:webHidden/>
              </w:rPr>
              <w:fldChar w:fldCharType="begin"/>
            </w:r>
            <w:r w:rsidR="00D912FB" w:rsidRPr="008E1E7A">
              <w:rPr>
                <w:webHidden/>
              </w:rPr>
              <w:instrText xml:space="preserve"> PAGEREF _Toc149168871 \h </w:instrText>
            </w:r>
            <w:r w:rsidR="00D912FB" w:rsidRPr="008E1E7A">
              <w:rPr>
                <w:webHidden/>
              </w:rPr>
            </w:r>
            <w:r w:rsidR="00D912FB" w:rsidRPr="008E1E7A">
              <w:rPr>
                <w:webHidden/>
              </w:rPr>
              <w:fldChar w:fldCharType="separate"/>
            </w:r>
            <w:r w:rsidR="00D912FB" w:rsidRPr="008E1E7A">
              <w:rPr>
                <w:webHidden/>
              </w:rPr>
              <w:t>4</w:t>
            </w:r>
            <w:r w:rsidR="00D912FB" w:rsidRPr="008E1E7A">
              <w:rPr>
                <w:webHidden/>
              </w:rPr>
              <w:fldChar w:fldCharType="end"/>
            </w:r>
          </w:hyperlink>
        </w:p>
        <w:p w14:paraId="29CA8527" w14:textId="06737937" w:rsidR="00D912FB" w:rsidRPr="008E1E7A" w:rsidRDefault="00000000">
          <w:pPr>
            <w:pStyle w:val="ndice3"/>
            <w:tabs>
              <w:tab w:val="right" w:leader="dot" w:pos="9350"/>
            </w:tabs>
            <w:rPr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49168872" w:history="1">
            <w:r w:rsidR="00D912FB" w:rsidRPr="008E1E7A">
              <w:rPr>
                <w:rStyle w:val="Hiperligao"/>
              </w:rPr>
              <w:t>1.1 Iniciar seção</w:t>
            </w:r>
            <w:r w:rsidR="00D912FB" w:rsidRPr="008E1E7A">
              <w:rPr>
                <w:webHidden/>
              </w:rPr>
              <w:tab/>
            </w:r>
            <w:r w:rsidR="00D912FB" w:rsidRPr="008E1E7A">
              <w:rPr>
                <w:webHidden/>
              </w:rPr>
              <w:fldChar w:fldCharType="begin"/>
            </w:r>
            <w:r w:rsidR="00D912FB" w:rsidRPr="008E1E7A">
              <w:rPr>
                <w:webHidden/>
              </w:rPr>
              <w:instrText xml:space="preserve"> PAGEREF _Toc149168872 \h </w:instrText>
            </w:r>
            <w:r w:rsidR="00D912FB" w:rsidRPr="008E1E7A">
              <w:rPr>
                <w:webHidden/>
              </w:rPr>
            </w:r>
            <w:r w:rsidR="00D912FB" w:rsidRPr="008E1E7A">
              <w:rPr>
                <w:webHidden/>
              </w:rPr>
              <w:fldChar w:fldCharType="separate"/>
            </w:r>
            <w:r w:rsidR="00D912FB" w:rsidRPr="008E1E7A">
              <w:rPr>
                <w:webHidden/>
              </w:rPr>
              <w:t>4</w:t>
            </w:r>
            <w:r w:rsidR="00D912FB" w:rsidRPr="008E1E7A">
              <w:rPr>
                <w:webHidden/>
              </w:rPr>
              <w:fldChar w:fldCharType="end"/>
            </w:r>
          </w:hyperlink>
        </w:p>
        <w:p w14:paraId="5962FDFC" w14:textId="2A8E97A3" w:rsidR="00D912FB" w:rsidRPr="008E1E7A" w:rsidRDefault="00000000">
          <w:pPr>
            <w:pStyle w:val="ndice3"/>
            <w:tabs>
              <w:tab w:val="right" w:leader="dot" w:pos="9350"/>
            </w:tabs>
            <w:rPr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49168873" w:history="1">
            <w:r w:rsidR="00D912FB" w:rsidRPr="008E1E7A">
              <w:rPr>
                <w:rStyle w:val="Hiperligao"/>
              </w:rPr>
              <w:t>1.2 Alterar palavra-passe</w:t>
            </w:r>
            <w:r w:rsidR="00D912FB" w:rsidRPr="008E1E7A">
              <w:rPr>
                <w:webHidden/>
              </w:rPr>
              <w:tab/>
            </w:r>
            <w:r w:rsidR="00D912FB" w:rsidRPr="008E1E7A">
              <w:rPr>
                <w:webHidden/>
              </w:rPr>
              <w:fldChar w:fldCharType="begin"/>
            </w:r>
            <w:r w:rsidR="00D912FB" w:rsidRPr="008E1E7A">
              <w:rPr>
                <w:webHidden/>
              </w:rPr>
              <w:instrText xml:space="preserve"> PAGEREF _Toc149168873 \h </w:instrText>
            </w:r>
            <w:r w:rsidR="00D912FB" w:rsidRPr="008E1E7A">
              <w:rPr>
                <w:webHidden/>
              </w:rPr>
            </w:r>
            <w:r w:rsidR="00D912FB" w:rsidRPr="008E1E7A">
              <w:rPr>
                <w:webHidden/>
              </w:rPr>
              <w:fldChar w:fldCharType="separate"/>
            </w:r>
            <w:r w:rsidR="00D912FB" w:rsidRPr="008E1E7A">
              <w:rPr>
                <w:webHidden/>
              </w:rPr>
              <w:t>4</w:t>
            </w:r>
            <w:r w:rsidR="00D912FB" w:rsidRPr="008E1E7A">
              <w:rPr>
                <w:webHidden/>
              </w:rPr>
              <w:fldChar w:fldCharType="end"/>
            </w:r>
          </w:hyperlink>
        </w:p>
        <w:p w14:paraId="45B69E10" w14:textId="7B7AAA58" w:rsidR="00D912FB" w:rsidRPr="008E1E7A" w:rsidRDefault="00000000">
          <w:pPr>
            <w:pStyle w:val="ndice3"/>
            <w:tabs>
              <w:tab w:val="right" w:leader="dot" w:pos="9350"/>
            </w:tabs>
            <w:rPr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49168874" w:history="1">
            <w:r w:rsidR="00D912FB" w:rsidRPr="008E1E7A">
              <w:rPr>
                <w:rStyle w:val="Hiperligao"/>
              </w:rPr>
              <w:t>1.3 Recuperar Palavra-Passe</w:t>
            </w:r>
            <w:r w:rsidR="00D912FB" w:rsidRPr="008E1E7A">
              <w:rPr>
                <w:webHidden/>
              </w:rPr>
              <w:tab/>
            </w:r>
            <w:r w:rsidR="00D912FB" w:rsidRPr="008E1E7A">
              <w:rPr>
                <w:webHidden/>
              </w:rPr>
              <w:fldChar w:fldCharType="begin"/>
            </w:r>
            <w:r w:rsidR="00D912FB" w:rsidRPr="008E1E7A">
              <w:rPr>
                <w:webHidden/>
              </w:rPr>
              <w:instrText xml:space="preserve"> PAGEREF _Toc149168874 \h </w:instrText>
            </w:r>
            <w:r w:rsidR="00D912FB" w:rsidRPr="008E1E7A">
              <w:rPr>
                <w:webHidden/>
              </w:rPr>
            </w:r>
            <w:r w:rsidR="00D912FB" w:rsidRPr="008E1E7A">
              <w:rPr>
                <w:webHidden/>
              </w:rPr>
              <w:fldChar w:fldCharType="separate"/>
            </w:r>
            <w:r w:rsidR="00D912FB" w:rsidRPr="008E1E7A">
              <w:rPr>
                <w:webHidden/>
              </w:rPr>
              <w:t>5</w:t>
            </w:r>
            <w:r w:rsidR="00D912FB" w:rsidRPr="008E1E7A">
              <w:rPr>
                <w:webHidden/>
              </w:rPr>
              <w:fldChar w:fldCharType="end"/>
            </w:r>
          </w:hyperlink>
        </w:p>
        <w:p w14:paraId="09DAACC6" w14:textId="15CFECAD" w:rsidR="00D912FB" w:rsidRPr="008E1E7A" w:rsidRDefault="00000000">
          <w:pPr>
            <w:pStyle w:val="ndice2"/>
            <w:tabs>
              <w:tab w:val="right" w:leader="dot" w:pos="9350"/>
            </w:tabs>
            <w:rPr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49168875" w:history="1">
            <w:r w:rsidR="00D912FB" w:rsidRPr="008E1E7A">
              <w:rPr>
                <w:rStyle w:val="Hiperligao"/>
              </w:rPr>
              <w:t>2. Gestão de Formadores</w:t>
            </w:r>
            <w:r w:rsidR="00D912FB" w:rsidRPr="008E1E7A">
              <w:rPr>
                <w:webHidden/>
              </w:rPr>
              <w:tab/>
            </w:r>
            <w:r w:rsidR="00D912FB" w:rsidRPr="008E1E7A">
              <w:rPr>
                <w:webHidden/>
              </w:rPr>
              <w:fldChar w:fldCharType="begin"/>
            </w:r>
            <w:r w:rsidR="00D912FB" w:rsidRPr="008E1E7A">
              <w:rPr>
                <w:webHidden/>
              </w:rPr>
              <w:instrText xml:space="preserve"> PAGEREF _Toc149168875 \h </w:instrText>
            </w:r>
            <w:r w:rsidR="00D912FB" w:rsidRPr="008E1E7A">
              <w:rPr>
                <w:webHidden/>
              </w:rPr>
            </w:r>
            <w:r w:rsidR="00D912FB" w:rsidRPr="008E1E7A">
              <w:rPr>
                <w:webHidden/>
              </w:rPr>
              <w:fldChar w:fldCharType="separate"/>
            </w:r>
            <w:r w:rsidR="00D912FB" w:rsidRPr="008E1E7A">
              <w:rPr>
                <w:webHidden/>
              </w:rPr>
              <w:t>6</w:t>
            </w:r>
            <w:r w:rsidR="00D912FB" w:rsidRPr="008E1E7A">
              <w:rPr>
                <w:webHidden/>
              </w:rPr>
              <w:fldChar w:fldCharType="end"/>
            </w:r>
          </w:hyperlink>
        </w:p>
        <w:p w14:paraId="2522DD0E" w14:textId="285608E4" w:rsidR="00D912FB" w:rsidRPr="008E1E7A" w:rsidRDefault="00000000">
          <w:pPr>
            <w:pStyle w:val="ndice3"/>
            <w:tabs>
              <w:tab w:val="right" w:leader="dot" w:pos="9350"/>
            </w:tabs>
            <w:rPr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49168876" w:history="1">
            <w:r w:rsidR="00D912FB" w:rsidRPr="008E1E7A">
              <w:rPr>
                <w:rStyle w:val="Hiperligao"/>
              </w:rPr>
              <w:t>2.1 Inserir formador</w:t>
            </w:r>
            <w:r w:rsidR="00D912FB" w:rsidRPr="008E1E7A">
              <w:rPr>
                <w:webHidden/>
              </w:rPr>
              <w:tab/>
            </w:r>
            <w:r w:rsidR="00D912FB" w:rsidRPr="008E1E7A">
              <w:rPr>
                <w:webHidden/>
              </w:rPr>
              <w:fldChar w:fldCharType="begin"/>
            </w:r>
            <w:r w:rsidR="00D912FB" w:rsidRPr="008E1E7A">
              <w:rPr>
                <w:webHidden/>
              </w:rPr>
              <w:instrText xml:space="preserve"> PAGEREF _Toc149168876 \h </w:instrText>
            </w:r>
            <w:r w:rsidR="00D912FB" w:rsidRPr="008E1E7A">
              <w:rPr>
                <w:webHidden/>
              </w:rPr>
            </w:r>
            <w:r w:rsidR="00D912FB" w:rsidRPr="008E1E7A">
              <w:rPr>
                <w:webHidden/>
              </w:rPr>
              <w:fldChar w:fldCharType="separate"/>
            </w:r>
            <w:r w:rsidR="00D912FB" w:rsidRPr="008E1E7A">
              <w:rPr>
                <w:webHidden/>
              </w:rPr>
              <w:t>6</w:t>
            </w:r>
            <w:r w:rsidR="00D912FB" w:rsidRPr="008E1E7A">
              <w:rPr>
                <w:webHidden/>
              </w:rPr>
              <w:fldChar w:fldCharType="end"/>
            </w:r>
          </w:hyperlink>
        </w:p>
        <w:p w14:paraId="4587339C" w14:textId="5581504A" w:rsidR="00D912FB" w:rsidRPr="008E1E7A" w:rsidRDefault="00000000">
          <w:pPr>
            <w:pStyle w:val="ndice3"/>
            <w:tabs>
              <w:tab w:val="right" w:leader="dot" w:pos="9350"/>
            </w:tabs>
            <w:rPr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49168877" w:history="1">
            <w:r w:rsidR="00D912FB" w:rsidRPr="008E1E7A">
              <w:rPr>
                <w:rStyle w:val="Hiperligao"/>
              </w:rPr>
              <w:t>2.2 Editar formador</w:t>
            </w:r>
            <w:r w:rsidR="00D912FB" w:rsidRPr="008E1E7A">
              <w:rPr>
                <w:webHidden/>
              </w:rPr>
              <w:tab/>
            </w:r>
            <w:r w:rsidR="00D912FB" w:rsidRPr="008E1E7A">
              <w:rPr>
                <w:webHidden/>
              </w:rPr>
              <w:fldChar w:fldCharType="begin"/>
            </w:r>
            <w:r w:rsidR="00D912FB" w:rsidRPr="008E1E7A">
              <w:rPr>
                <w:webHidden/>
              </w:rPr>
              <w:instrText xml:space="preserve"> PAGEREF _Toc149168877 \h </w:instrText>
            </w:r>
            <w:r w:rsidR="00D912FB" w:rsidRPr="008E1E7A">
              <w:rPr>
                <w:webHidden/>
              </w:rPr>
            </w:r>
            <w:r w:rsidR="00D912FB" w:rsidRPr="008E1E7A">
              <w:rPr>
                <w:webHidden/>
              </w:rPr>
              <w:fldChar w:fldCharType="separate"/>
            </w:r>
            <w:r w:rsidR="00D912FB" w:rsidRPr="008E1E7A">
              <w:rPr>
                <w:webHidden/>
              </w:rPr>
              <w:t>7</w:t>
            </w:r>
            <w:r w:rsidR="00D912FB" w:rsidRPr="008E1E7A">
              <w:rPr>
                <w:webHidden/>
              </w:rPr>
              <w:fldChar w:fldCharType="end"/>
            </w:r>
          </w:hyperlink>
        </w:p>
        <w:p w14:paraId="6ED3B31F" w14:textId="3EE6F8F1" w:rsidR="00D912FB" w:rsidRPr="008E1E7A" w:rsidRDefault="00000000">
          <w:pPr>
            <w:pStyle w:val="ndice3"/>
            <w:tabs>
              <w:tab w:val="right" w:leader="dot" w:pos="9350"/>
            </w:tabs>
            <w:rPr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49168878" w:history="1">
            <w:r w:rsidR="00D912FB" w:rsidRPr="008E1E7A">
              <w:rPr>
                <w:rStyle w:val="Hiperligao"/>
              </w:rPr>
              <w:t>2.3 Listagem de foramdores</w:t>
            </w:r>
            <w:r w:rsidR="00D912FB" w:rsidRPr="008E1E7A">
              <w:rPr>
                <w:webHidden/>
              </w:rPr>
              <w:tab/>
            </w:r>
            <w:r w:rsidR="00D912FB" w:rsidRPr="008E1E7A">
              <w:rPr>
                <w:webHidden/>
              </w:rPr>
              <w:fldChar w:fldCharType="begin"/>
            </w:r>
            <w:r w:rsidR="00D912FB" w:rsidRPr="008E1E7A">
              <w:rPr>
                <w:webHidden/>
              </w:rPr>
              <w:instrText xml:space="preserve"> PAGEREF _Toc149168878 \h </w:instrText>
            </w:r>
            <w:r w:rsidR="00D912FB" w:rsidRPr="008E1E7A">
              <w:rPr>
                <w:webHidden/>
              </w:rPr>
            </w:r>
            <w:r w:rsidR="00D912FB" w:rsidRPr="008E1E7A">
              <w:rPr>
                <w:webHidden/>
              </w:rPr>
              <w:fldChar w:fldCharType="separate"/>
            </w:r>
            <w:r w:rsidR="00D912FB" w:rsidRPr="008E1E7A">
              <w:rPr>
                <w:webHidden/>
              </w:rPr>
              <w:t>7</w:t>
            </w:r>
            <w:r w:rsidR="00D912FB" w:rsidRPr="008E1E7A">
              <w:rPr>
                <w:webHidden/>
              </w:rPr>
              <w:fldChar w:fldCharType="end"/>
            </w:r>
          </w:hyperlink>
        </w:p>
        <w:p w14:paraId="4A8BA918" w14:textId="40A9B667" w:rsidR="00D912FB" w:rsidRPr="008E1E7A" w:rsidRDefault="00000000">
          <w:pPr>
            <w:pStyle w:val="ndice2"/>
            <w:tabs>
              <w:tab w:val="left" w:pos="1440"/>
              <w:tab w:val="right" w:leader="dot" w:pos="9350"/>
            </w:tabs>
            <w:rPr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49168879" w:history="1">
            <w:r w:rsidR="00D912FB" w:rsidRPr="008E1E7A">
              <w:rPr>
                <w:rStyle w:val="Hiperligao"/>
              </w:rPr>
              <w:t>3</w:t>
            </w:r>
            <w:r w:rsidR="00D912FB" w:rsidRPr="008E1E7A">
              <w:rPr>
                <w:kern w:val="2"/>
                <w:sz w:val="22"/>
                <w:szCs w:val="22"/>
                <w:lang w:eastAsia="en-US"/>
                <w14:ligatures w14:val="standardContextual"/>
              </w:rPr>
              <w:tab/>
            </w:r>
            <w:r w:rsidR="00D912FB" w:rsidRPr="008E1E7A">
              <w:rPr>
                <w:rStyle w:val="Hiperligao"/>
              </w:rPr>
              <w:t>Blocos de horários</w:t>
            </w:r>
            <w:r w:rsidR="00D912FB" w:rsidRPr="008E1E7A">
              <w:rPr>
                <w:webHidden/>
              </w:rPr>
              <w:tab/>
            </w:r>
            <w:r w:rsidR="00D912FB" w:rsidRPr="008E1E7A">
              <w:rPr>
                <w:webHidden/>
              </w:rPr>
              <w:fldChar w:fldCharType="begin"/>
            </w:r>
            <w:r w:rsidR="00D912FB" w:rsidRPr="008E1E7A">
              <w:rPr>
                <w:webHidden/>
              </w:rPr>
              <w:instrText xml:space="preserve"> PAGEREF _Toc149168879 \h </w:instrText>
            </w:r>
            <w:r w:rsidR="00D912FB" w:rsidRPr="008E1E7A">
              <w:rPr>
                <w:webHidden/>
              </w:rPr>
            </w:r>
            <w:r w:rsidR="00D912FB" w:rsidRPr="008E1E7A">
              <w:rPr>
                <w:webHidden/>
              </w:rPr>
              <w:fldChar w:fldCharType="separate"/>
            </w:r>
            <w:r w:rsidR="00D912FB" w:rsidRPr="008E1E7A">
              <w:rPr>
                <w:webHidden/>
              </w:rPr>
              <w:t>8</w:t>
            </w:r>
            <w:r w:rsidR="00D912FB" w:rsidRPr="008E1E7A">
              <w:rPr>
                <w:webHidden/>
              </w:rPr>
              <w:fldChar w:fldCharType="end"/>
            </w:r>
          </w:hyperlink>
        </w:p>
        <w:p w14:paraId="6AE2C8DF" w14:textId="216C44BB" w:rsidR="00D912FB" w:rsidRPr="008E1E7A" w:rsidRDefault="00000000">
          <w:pPr>
            <w:pStyle w:val="ndice2"/>
            <w:tabs>
              <w:tab w:val="left" w:pos="1440"/>
              <w:tab w:val="right" w:leader="dot" w:pos="9350"/>
            </w:tabs>
            <w:rPr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49168880" w:history="1">
            <w:r w:rsidR="00D912FB" w:rsidRPr="008E1E7A">
              <w:rPr>
                <w:rStyle w:val="Hiperligao"/>
              </w:rPr>
              <w:t>4</w:t>
            </w:r>
            <w:r w:rsidR="00D912FB" w:rsidRPr="008E1E7A">
              <w:rPr>
                <w:kern w:val="2"/>
                <w:sz w:val="22"/>
                <w:szCs w:val="22"/>
                <w:lang w:eastAsia="en-US"/>
                <w14:ligatures w14:val="standardContextual"/>
              </w:rPr>
              <w:tab/>
            </w:r>
            <w:r w:rsidR="00D912FB" w:rsidRPr="008E1E7A">
              <w:rPr>
                <w:rStyle w:val="Hiperligao"/>
              </w:rPr>
              <w:t>Tipo de disponibilidade</w:t>
            </w:r>
            <w:r w:rsidR="00D912FB" w:rsidRPr="008E1E7A">
              <w:rPr>
                <w:webHidden/>
              </w:rPr>
              <w:tab/>
            </w:r>
            <w:r w:rsidR="00D912FB" w:rsidRPr="008E1E7A">
              <w:rPr>
                <w:webHidden/>
              </w:rPr>
              <w:fldChar w:fldCharType="begin"/>
            </w:r>
            <w:r w:rsidR="00D912FB" w:rsidRPr="008E1E7A">
              <w:rPr>
                <w:webHidden/>
              </w:rPr>
              <w:instrText xml:space="preserve"> PAGEREF _Toc149168880 \h </w:instrText>
            </w:r>
            <w:r w:rsidR="00D912FB" w:rsidRPr="008E1E7A">
              <w:rPr>
                <w:webHidden/>
              </w:rPr>
            </w:r>
            <w:r w:rsidR="00D912FB" w:rsidRPr="008E1E7A">
              <w:rPr>
                <w:webHidden/>
              </w:rPr>
              <w:fldChar w:fldCharType="separate"/>
            </w:r>
            <w:r w:rsidR="00D912FB" w:rsidRPr="008E1E7A">
              <w:rPr>
                <w:webHidden/>
              </w:rPr>
              <w:t>9</w:t>
            </w:r>
            <w:r w:rsidR="00D912FB" w:rsidRPr="008E1E7A">
              <w:rPr>
                <w:webHidden/>
              </w:rPr>
              <w:fldChar w:fldCharType="end"/>
            </w:r>
          </w:hyperlink>
        </w:p>
        <w:p w14:paraId="1940F3F9" w14:textId="3FDAEBBB" w:rsidR="00D912FB" w:rsidRPr="008E1E7A" w:rsidRDefault="00000000">
          <w:pPr>
            <w:pStyle w:val="ndice1"/>
            <w:tabs>
              <w:tab w:val="right" w:leader="dot" w:pos="9350"/>
            </w:tabs>
            <w:rPr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49168881" w:history="1">
            <w:r w:rsidR="00D912FB" w:rsidRPr="008E1E7A">
              <w:rPr>
                <w:rStyle w:val="Hiperligao"/>
              </w:rPr>
              <w:t>Utilização formadores</w:t>
            </w:r>
            <w:r w:rsidR="00D912FB" w:rsidRPr="008E1E7A">
              <w:rPr>
                <w:webHidden/>
              </w:rPr>
              <w:tab/>
            </w:r>
            <w:r w:rsidR="00D912FB" w:rsidRPr="008E1E7A">
              <w:rPr>
                <w:webHidden/>
              </w:rPr>
              <w:fldChar w:fldCharType="begin"/>
            </w:r>
            <w:r w:rsidR="00D912FB" w:rsidRPr="008E1E7A">
              <w:rPr>
                <w:webHidden/>
              </w:rPr>
              <w:instrText xml:space="preserve"> PAGEREF _Toc149168881 \h </w:instrText>
            </w:r>
            <w:r w:rsidR="00D912FB" w:rsidRPr="008E1E7A">
              <w:rPr>
                <w:webHidden/>
              </w:rPr>
            </w:r>
            <w:r w:rsidR="00D912FB" w:rsidRPr="008E1E7A">
              <w:rPr>
                <w:webHidden/>
              </w:rPr>
              <w:fldChar w:fldCharType="separate"/>
            </w:r>
            <w:r w:rsidR="00D912FB" w:rsidRPr="008E1E7A">
              <w:rPr>
                <w:webHidden/>
              </w:rPr>
              <w:t>10</w:t>
            </w:r>
            <w:r w:rsidR="00D912FB" w:rsidRPr="008E1E7A">
              <w:rPr>
                <w:webHidden/>
              </w:rPr>
              <w:fldChar w:fldCharType="end"/>
            </w:r>
          </w:hyperlink>
        </w:p>
        <w:p w14:paraId="6BDC4CBB" w14:textId="266EB087" w:rsidR="00D912FB" w:rsidRPr="008E1E7A" w:rsidRDefault="00000000">
          <w:pPr>
            <w:pStyle w:val="ndice2"/>
            <w:tabs>
              <w:tab w:val="right" w:leader="dot" w:pos="9350"/>
            </w:tabs>
            <w:rPr>
              <w:kern w:val="2"/>
              <w:sz w:val="22"/>
              <w:szCs w:val="22"/>
              <w:lang w:eastAsia="en-US"/>
              <w14:ligatures w14:val="standardContextual"/>
            </w:rPr>
          </w:pPr>
          <w:hyperlink w:anchor="_Toc149168882" w:history="1">
            <w:r w:rsidR="00D912FB" w:rsidRPr="008E1E7A">
              <w:rPr>
                <w:rStyle w:val="Hiperligao"/>
              </w:rPr>
              <w:t>1. Login</w:t>
            </w:r>
            <w:r w:rsidR="00D912FB" w:rsidRPr="008E1E7A">
              <w:rPr>
                <w:webHidden/>
              </w:rPr>
              <w:tab/>
            </w:r>
            <w:r w:rsidR="00D912FB" w:rsidRPr="008E1E7A">
              <w:rPr>
                <w:webHidden/>
              </w:rPr>
              <w:fldChar w:fldCharType="begin"/>
            </w:r>
            <w:r w:rsidR="00D912FB" w:rsidRPr="008E1E7A">
              <w:rPr>
                <w:webHidden/>
              </w:rPr>
              <w:instrText xml:space="preserve"> PAGEREF _Toc149168882 \h </w:instrText>
            </w:r>
            <w:r w:rsidR="00D912FB" w:rsidRPr="008E1E7A">
              <w:rPr>
                <w:webHidden/>
              </w:rPr>
            </w:r>
            <w:r w:rsidR="00D912FB" w:rsidRPr="008E1E7A">
              <w:rPr>
                <w:webHidden/>
              </w:rPr>
              <w:fldChar w:fldCharType="separate"/>
            </w:r>
            <w:r w:rsidR="00D912FB" w:rsidRPr="008E1E7A">
              <w:rPr>
                <w:webHidden/>
              </w:rPr>
              <w:t>10</w:t>
            </w:r>
            <w:r w:rsidR="00D912FB" w:rsidRPr="008E1E7A">
              <w:rPr>
                <w:webHidden/>
              </w:rPr>
              <w:fldChar w:fldCharType="end"/>
            </w:r>
          </w:hyperlink>
        </w:p>
        <w:p w14:paraId="20A3AABB" w14:textId="7D788164" w:rsidR="00BB54D8" w:rsidRPr="008E1E7A" w:rsidRDefault="00BB54D8">
          <w:r w:rsidRPr="008E1E7A">
            <w:rPr>
              <w:b/>
              <w:bCs/>
            </w:rPr>
            <w:fldChar w:fldCharType="end"/>
          </w:r>
        </w:p>
      </w:sdtContent>
    </w:sdt>
    <w:p w14:paraId="1214D3E8" w14:textId="77777777" w:rsidR="00BB54D8" w:rsidRPr="008E1E7A" w:rsidRDefault="00BB54D8" w:rsidP="00BB54D8">
      <w:pPr>
        <w:pStyle w:val="Title2"/>
        <w:jc w:val="left"/>
      </w:pPr>
    </w:p>
    <w:bookmarkStart w:id="0" w:name="_Toc149168869"/>
    <w:p w14:paraId="262DA220" w14:textId="03D3E51C" w:rsidR="00E81978" w:rsidRPr="008E1E7A" w:rsidRDefault="00000000" w:rsidP="00BB54D8">
      <w:pPr>
        <w:pStyle w:val="SectionTitle"/>
      </w:pPr>
      <w:sdt>
        <w:sdtPr>
          <w:alias w:val="Section title:"/>
          <w:tag w:val="Section title:"/>
          <w:id w:val="984196707"/>
          <w:placeholder>
            <w:docPart w:val="ECC7337BD0A149BFB259A9E5D077D3D8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Content>
          <w:r w:rsidR="000D4ACC" w:rsidRPr="008E1E7A">
            <w:t xml:space="preserve">Manual de Utilização do Software Agile </w:t>
          </w:r>
          <w:proofErr w:type="spellStart"/>
          <w:r w:rsidR="000D4ACC" w:rsidRPr="008E1E7A">
            <w:t>Wing</w:t>
          </w:r>
          <w:proofErr w:type="spellEnd"/>
        </w:sdtContent>
      </w:sdt>
      <w:bookmarkEnd w:id="0"/>
    </w:p>
    <w:p w14:paraId="3FB16E88" w14:textId="7A832DF9" w:rsidR="00E81978" w:rsidRPr="008E1E7A" w:rsidRDefault="00413BCA">
      <w:pPr>
        <w:rPr>
          <w:b/>
          <w:bCs/>
        </w:rPr>
      </w:pPr>
      <w:r w:rsidRPr="008E1E7A">
        <w:rPr>
          <w:b/>
          <w:bCs/>
        </w:rPr>
        <w:t xml:space="preserve">Bem-vindo ao manual de utilização do software Agile </w:t>
      </w:r>
      <w:proofErr w:type="spellStart"/>
      <w:r w:rsidRPr="008E1E7A">
        <w:rPr>
          <w:b/>
          <w:bCs/>
        </w:rPr>
        <w:t>Wing</w:t>
      </w:r>
      <w:proofErr w:type="spellEnd"/>
      <w:r w:rsidRPr="008E1E7A">
        <w:rPr>
          <w:b/>
          <w:bCs/>
        </w:rPr>
        <w:t>.</w:t>
      </w:r>
    </w:p>
    <w:p w14:paraId="0DCFC963" w14:textId="1D0FE27D" w:rsidR="00413BCA" w:rsidRPr="008E1E7A" w:rsidRDefault="00413BCA">
      <w:r w:rsidRPr="008E1E7A">
        <w:t xml:space="preserve">Prezado utilizador, </w:t>
      </w:r>
    </w:p>
    <w:p w14:paraId="4DBB2A89" w14:textId="58728969" w:rsidR="00413BCA" w:rsidRPr="008E1E7A" w:rsidRDefault="00413BCA">
      <w:r w:rsidRPr="008E1E7A">
        <w:t xml:space="preserve">É com grande agrado que lhe damos as boas-vindas ao Manual de Utilização do Software Agile </w:t>
      </w:r>
      <w:proofErr w:type="spellStart"/>
      <w:r w:rsidRPr="008E1E7A">
        <w:t>Wing</w:t>
      </w:r>
      <w:proofErr w:type="spellEnd"/>
      <w:r w:rsidRPr="008E1E7A">
        <w:t>. Este manual foi projetado para o ajudar a explorar e aproveitar ao máximo as funcionalidades deste software. Caso seja utilizador pela primeira vez encontrará informações úteis e práticas para tornar sua experiência mais produtiva e satisfatória.</w:t>
      </w:r>
    </w:p>
    <w:p w14:paraId="6DE46343" w14:textId="1E15A669" w:rsidR="00413BCA" w:rsidRPr="008E1E7A" w:rsidRDefault="00413BCA">
      <w:pPr>
        <w:rPr>
          <w:b/>
          <w:bCs/>
        </w:rPr>
      </w:pPr>
      <w:r w:rsidRPr="008E1E7A">
        <w:rPr>
          <w:b/>
          <w:bCs/>
        </w:rPr>
        <w:t xml:space="preserve">Sobre o Agile </w:t>
      </w:r>
      <w:proofErr w:type="spellStart"/>
      <w:r w:rsidRPr="008E1E7A">
        <w:rPr>
          <w:b/>
          <w:bCs/>
        </w:rPr>
        <w:t>Wing</w:t>
      </w:r>
      <w:proofErr w:type="spellEnd"/>
    </w:p>
    <w:p w14:paraId="250CA592" w14:textId="32ED2499" w:rsidR="00413BCA" w:rsidRPr="008E1E7A" w:rsidRDefault="00413BCA">
      <w:r w:rsidRPr="008E1E7A">
        <w:t xml:space="preserve">Agile </w:t>
      </w:r>
      <w:proofErr w:type="spellStart"/>
      <w:r w:rsidRPr="008E1E7A">
        <w:t>Wing</w:t>
      </w:r>
      <w:proofErr w:type="spellEnd"/>
      <w:r w:rsidRPr="008E1E7A">
        <w:t xml:space="preserve"> é uma ferramenta que irá ajudar no planeamento de horários dos formadores da Ate, será utilizado por dois tipos de utilizadores, planeamento e </w:t>
      </w:r>
      <w:r w:rsidR="00AD2FD1" w:rsidRPr="008E1E7A">
        <w:t>formadores, de forma a agilizar todo o projeto.</w:t>
      </w:r>
      <w:r w:rsidRPr="008E1E7A">
        <w:t xml:space="preserve"> Com sua interface</w:t>
      </w:r>
      <w:r w:rsidR="00AD2FD1" w:rsidRPr="008E1E7A">
        <w:t xml:space="preserve"> e recursos</w:t>
      </w:r>
      <w:r w:rsidRPr="008E1E7A">
        <w:t xml:space="preserve"> intuitiv</w:t>
      </w:r>
      <w:r w:rsidR="00AD2FD1" w:rsidRPr="008E1E7A">
        <w:t>os</w:t>
      </w:r>
      <w:r w:rsidRPr="008E1E7A">
        <w:t xml:space="preserve">, ele </w:t>
      </w:r>
      <w:r w:rsidR="00AD2FD1" w:rsidRPr="008E1E7A">
        <w:t>foi projetado</w:t>
      </w:r>
      <w:r w:rsidRPr="008E1E7A">
        <w:t xml:space="preserve"> para </w:t>
      </w:r>
      <w:r w:rsidR="00AD2FD1" w:rsidRPr="008E1E7A">
        <w:t>que os formadores possam registar a sua disponibilidade e para que o planeamento possa distribuir os recursos de forma eficiente.</w:t>
      </w:r>
    </w:p>
    <w:p w14:paraId="74D83827" w14:textId="66D82C99" w:rsidR="00AD2FD1" w:rsidRPr="008E1E7A" w:rsidRDefault="00AD2FD1">
      <w:pPr>
        <w:rPr>
          <w:b/>
          <w:bCs/>
        </w:rPr>
      </w:pPr>
      <w:r w:rsidRPr="008E1E7A">
        <w:rPr>
          <w:b/>
          <w:bCs/>
        </w:rPr>
        <w:t>O que irá encontrar neste manual:</w:t>
      </w:r>
    </w:p>
    <w:p w14:paraId="7E5E3255" w14:textId="0133B85C" w:rsidR="00AD2FD1" w:rsidRPr="008E1E7A" w:rsidRDefault="00AD2FD1">
      <w:pPr>
        <w:rPr>
          <w:b/>
          <w:bCs/>
        </w:rPr>
      </w:pPr>
      <w:proofErr w:type="gramStart"/>
      <w:r w:rsidRPr="008E1E7A">
        <w:rPr>
          <w:b/>
          <w:bCs/>
        </w:rPr>
        <w:t>Capitulo</w:t>
      </w:r>
      <w:proofErr w:type="gramEnd"/>
      <w:r w:rsidRPr="008E1E7A">
        <w:rPr>
          <w:b/>
          <w:bCs/>
        </w:rPr>
        <w:t xml:space="preserve"> </w:t>
      </w:r>
      <w:r w:rsidR="00060CEA" w:rsidRPr="008E1E7A">
        <w:rPr>
          <w:b/>
          <w:bCs/>
        </w:rPr>
        <w:t>I</w:t>
      </w:r>
      <w:r w:rsidRPr="008E1E7A">
        <w:rPr>
          <w:b/>
          <w:bCs/>
        </w:rPr>
        <w:t>:</w:t>
      </w:r>
      <w:r w:rsidR="00060CEA" w:rsidRPr="008E1E7A">
        <w:rPr>
          <w:b/>
          <w:bCs/>
        </w:rPr>
        <w:t xml:space="preserve"> Utilização por parte do </w:t>
      </w:r>
    </w:p>
    <w:p w14:paraId="51C42437" w14:textId="296E22A4" w:rsidR="00AD2FD1" w:rsidRPr="008E1E7A" w:rsidRDefault="00AD2FD1">
      <w:pPr>
        <w:rPr>
          <w:b/>
          <w:bCs/>
        </w:rPr>
      </w:pPr>
      <w:proofErr w:type="gramStart"/>
      <w:r w:rsidRPr="008E1E7A">
        <w:rPr>
          <w:b/>
          <w:bCs/>
        </w:rPr>
        <w:t>Capitulo</w:t>
      </w:r>
      <w:proofErr w:type="gramEnd"/>
      <w:r w:rsidRPr="008E1E7A">
        <w:rPr>
          <w:b/>
          <w:bCs/>
        </w:rPr>
        <w:t xml:space="preserve"> </w:t>
      </w:r>
      <w:r w:rsidR="00060CEA" w:rsidRPr="008E1E7A">
        <w:rPr>
          <w:b/>
          <w:bCs/>
        </w:rPr>
        <w:t>II</w:t>
      </w:r>
      <w:r w:rsidRPr="008E1E7A">
        <w:rPr>
          <w:b/>
          <w:bCs/>
        </w:rPr>
        <w:t>:</w:t>
      </w:r>
    </w:p>
    <w:p w14:paraId="509088F5" w14:textId="76214717" w:rsidR="00AD2FD1" w:rsidRPr="008E1E7A" w:rsidRDefault="00AD2FD1">
      <w:pPr>
        <w:rPr>
          <w:b/>
          <w:bCs/>
        </w:rPr>
      </w:pPr>
      <w:proofErr w:type="gramStart"/>
      <w:r w:rsidRPr="008E1E7A">
        <w:rPr>
          <w:b/>
          <w:bCs/>
        </w:rPr>
        <w:t>Capitulo</w:t>
      </w:r>
      <w:proofErr w:type="gramEnd"/>
      <w:r w:rsidRPr="008E1E7A">
        <w:rPr>
          <w:b/>
          <w:bCs/>
        </w:rPr>
        <w:t xml:space="preserve"> 3:</w:t>
      </w:r>
    </w:p>
    <w:p w14:paraId="2CA75C48" w14:textId="77777777" w:rsidR="00AD2FD1" w:rsidRPr="008E1E7A" w:rsidRDefault="00AD2FD1">
      <w:pPr>
        <w:rPr>
          <w:b/>
          <w:bCs/>
        </w:rPr>
      </w:pPr>
    </w:p>
    <w:p w14:paraId="74C79CE3" w14:textId="4F27FF92" w:rsidR="00AD2FD1" w:rsidRPr="008E1E7A" w:rsidRDefault="00AD2FD1" w:rsidP="00AD2FD1">
      <w:r w:rsidRPr="008E1E7A">
        <w:t xml:space="preserve">Este manual foi estruturado para ser um recurso de referência e fácil de usar. O utilizador pode navegar pelas seções de acordo com suas necessidades e interesses. Caso o utilizador tiver dúvidas ou precisar de assistência, consulte o índice ou a </w:t>
      </w:r>
      <w:r w:rsidRPr="008E1E7A">
        <w:rPr>
          <w:highlight w:val="yellow"/>
        </w:rPr>
        <w:t>seção de suporte no final do manual</w:t>
      </w:r>
      <w:r w:rsidRPr="008E1E7A">
        <w:t>.</w:t>
      </w:r>
    </w:p>
    <w:p w14:paraId="28DA9C4A" w14:textId="77777777" w:rsidR="00AD2FD1" w:rsidRPr="008E1E7A" w:rsidRDefault="00AD2FD1" w:rsidP="00AD2FD1"/>
    <w:p w14:paraId="59BEDFBF" w14:textId="77777777" w:rsidR="00AD2FD1" w:rsidRPr="008E1E7A" w:rsidRDefault="00AD2FD1" w:rsidP="00AD2FD1"/>
    <w:p w14:paraId="0A9A79AF" w14:textId="5CFE29D0" w:rsidR="00AD2FD1" w:rsidRPr="008E1E7A" w:rsidRDefault="00AD2FD1" w:rsidP="00AD2FD1">
      <w:r w:rsidRPr="008E1E7A">
        <w:lastRenderedPageBreak/>
        <w:t xml:space="preserve">Agradecemos por escolher o </w:t>
      </w:r>
      <w:r w:rsidR="00A61155" w:rsidRPr="008E1E7A">
        <w:t xml:space="preserve">Agile </w:t>
      </w:r>
      <w:proofErr w:type="spellStart"/>
      <w:r w:rsidR="00A61155" w:rsidRPr="008E1E7A">
        <w:t>Wing</w:t>
      </w:r>
      <w:proofErr w:type="spellEnd"/>
      <w:r w:rsidR="00A61155" w:rsidRPr="008E1E7A">
        <w:t xml:space="preserve"> </w:t>
      </w:r>
      <w:r w:rsidRPr="008E1E7A">
        <w:t xml:space="preserve">e estamos ansiosos para ajudá-lo a obter o máximo valor dessa ferramenta </w:t>
      </w:r>
      <w:r w:rsidR="00A61155" w:rsidRPr="008E1E7A">
        <w:t>excecional</w:t>
      </w:r>
      <w:r w:rsidRPr="008E1E7A">
        <w:t>.</w:t>
      </w:r>
    </w:p>
    <w:p w14:paraId="633AD323" w14:textId="77777777" w:rsidR="00AD2FD1" w:rsidRPr="008E1E7A" w:rsidRDefault="00AD2FD1" w:rsidP="00AD2FD1"/>
    <w:p w14:paraId="62C2D821" w14:textId="77777777" w:rsidR="00AD2FD1" w:rsidRPr="008E1E7A" w:rsidRDefault="00AD2FD1" w:rsidP="00AD2FD1">
      <w:r w:rsidRPr="008E1E7A">
        <w:t>Atenciosamente,</w:t>
      </w:r>
    </w:p>
    <w:p w14:paraId="367F849F" w14:textId="769F6BF9" w:rsidR="00AD2FD1" w:rsidRPr="008E1E7A" w:rsidRDefault="00AD2FD1" w:rsidP="00AD2FD1">
      <w:r w:rsidRPr="008E1E7A">
        <w:t>A Equip</w:t>
      </w:r>
      <w:r w:rsidR="00A61155" w:rsidRPr="008E1E7A">
        <w:t xml:space="preserve">a do Agile </w:t>
      </w:r>
      <w:proofErr w:type="spellStart"/>
      <w:r w:rsidR="00A61155" w:rsidRPr="008E1E7A">
        <w:t>Wing</w:t>
      </w:r>
      <w:proofErr w:type="spellEnd"/>
      <w:r w:rsidR="00A61155" w:rsidRPr="008E1E7A">
        <w:t>.</w:t>
      </w:r>
    </w:p>
    <w:p w14:paraId="14EA2722" w14:textId="7BFBB023" w:rsidR="00E81978" w:rsidRPr="008E1E7A" w:rsidRDefault="00A61155" w:rsidP="00060CEA">
      <w:pPr>
        <w:pStyle w:val="Ttulo1"/>
        <w:numPr>
          <w:ilvl w:val="0"/>
          <w:numId w:val="34"/>
        </w:numPr>
      </w:pPr>
      <w:bookmarkStart w:id="1" w:name="_Toc149168870"/>
      <w:r w:rsidRPr="008E1E7A">
        <w:t>Utilização Planeamento</w:t>
      </w:r>
      <w:bookmarkEnd w:id="1"/>
    </w:p>
    <w:p w14:paraId="75EC0104" w14:textId="70539114" w:rsidR="00E81978" w:rsidRPr="008E1E7A" w:rsidRDefault="00A61155">
      <w:r w:rsidRPr="008E1E7A">
        <w:t xml:space="preserve">Este </w:t>
      </w:r>
      <w:proofErr w:type="gramStart"/>
      <w:r w:rsidRPr="008E1E7A">
        <w:t>capitulo</w:t>
      </w:r>
      <w:proofErr w:type="gramEnd"/>
      <w:r w:rsidRPr="008E1E7A">
        <w:t xml:space="preserve"> irá apresentar todas as funcionalidades e recursos que o software oferece se trabalhar com o Id do planeamento. </w:t>
      </w:r>
    </w:p>
    <w:p w14:paraId="48D74E3D" w14:textId="3101E7A1" w:rsidR="00A61155" w:rsidRPr="008E1E7A" w:rsidRDefault="00A61155"/>
    <w:p w14:paraId="79EFE319" w14:textId="6C84EC20" w:rsidR="00E81978" w:rsidRPr="008E1E7A" w:rsidRDefault="00564FA4" w:rsidP="00C31D30">
      <w:pPr>
        <w:pStyle w:val="Ttulo2"/>
      </w:pPr>
      <w:bookmarkStart w:id="2" w:name="_Toc149168871"/>
      <w:r w:rsidRPr="008E1E7A">
        <w:t xml:space="preserve">1 </w:t>
      </w:r>
      <w:r w:rsidR="00A61155" w:rsidRPr="008E1E7A">
        <w:t>Login</w:t>
      </w:r>
      <w:bookmarkEnd w:id="2"/>
    </w:p>
    <w:p w14:paraId="7A55084E" w14:textId="7EA9A0E9" w:rsidR="00564FA4" w:rsidRPr="008E1E7A" w:rsidRDefault="00564FA4" w:rsidP="00564FA4">
      <w:pPr>
        <w:pStyle w:val="Ttulo3"/>
      </w:pPr>
      <w:bookmarkStart w:id="3" w:name="_Toc149168872"/>
      <w:r w:rsidRPr="008E1E7A">
        <w:t>1.1 Iniciar seção</w:t>
      </w:r>
      <w:bookmarkEnd w:id="3"/>
    </w:p>
    <w:p w14:paraId="2269EB0B" w14:textId="78F49883" w:rsidR="00A61155" w:rsidRPr="008E1E7A" w:rsidRDefault="00A61155" w:rsidP="00A61155">
      <w:r w:rsidRPr="008E1E7A">
        <w:t>O login é o primeiro passo para aceder às funcionalidades e recursos que o software oferece. Para iniciar o processo de login, siga os passos abaixo:</w:t>
      </w:r>
    </w:p>
    <w:p w14:paraId="3F12D664" w14:textId="75850B76" w:rsidR="00A61155" w:rsidRPr="008E1E7A" w:rsidRDefault="00A61155" w:rsidP="00A61155">
      <w:pPr>
        <w:pStyle w:val="PargrafodaLista"/>
        <w:numPr>
          <w:ilvl w:val="0"/>
          <w:numId w:val="16"/>
        </w:numPr>
      </w:pPr>
      <w:r w:rsidRPr="008E1E7A">
        <w:t>Abra o software</w:t>
      </w:r>
      <w:r w:rsidR="00564FA4" w:rsidRPr="008E1E7A">
        <w:t xml:space="preserve"> Agile </w:t>
      </w:r>
      <w:proofErr w:type="spellStart"/>
      <w:r w:rsidR="00564FA4" w:rsidRPr="008E1E7A">
        <w:t>Wing</w:t>
      </w:r>
      <w:proofErr w:type="spellEnd"/>
      <w:r w:rsidR="00564FA4" w:rsidRPr="008E1E7A">
        <w:t xml:space="preserve"> no seu dispositivo;</w:t>
      </w:r>
    </w:p>
    <w:p w14:paraId="3636E0B3" w14:textId="6286EB89" w:rsidR="00564FA4" w:rsidRPr="008E1E7A" w:rsidRDefault="00564FA4" w:rsidP="00A61155">
      <w:pPr>
        <w:pStyle w:val="PargrafodaLista"/>
        <w:numPr>
          <w:ilvl w:val="0"/>
          <w:numId w:val="16"/>
        </w:numPr>
      </w:pPr>
      <w:r w:rsidRPr="008E1E7A">
        <w:t>Será direcionado para a tela de login, onde deverá inserir as suas credenciais de utilizador (</w:t>
      </w:r>
      <w:proofErr w:type="spellStart"/>
      <w:r w:rsidRPr="008E1E7A">
        <w:t>username</w:t>
      </w:r>
      <w:proofErr w:type="spellEnd"/>
      <w:r w:rsidRPr="008E1E7A">
        <w:t xml:space="preserve"> e password).</w:t>
      </w:r>
    </w:p>
    <w:p w14:paraId="4DB2C315" w14:textId="65E37F21" w:rsidR="00564FA4" w:rsidRPr="008E1E7A" w:rsidRDefault="00564FA4" w:rsidP="00A61155">
      <w:pPr>
        <w:pStyle w:val="PargrafodaLista"/>
        <w:numPr>
          <w:ilvl w:val="0"/>
          <w:numId w:val="16"/>
        </w:numPr>
      </w:pPr>
      <w:r w:rsidRPr="008E1E7A">
        <w:t>Depois de inseridas as credenciais deverá clicar no botão de login.</w:t>
      </w:r>
    </w:p>
    <w:p w14:paraId="7063CE94" w14:textId="77777777" w:rsidR="00564FA4" w:rsidRPr="008E1E7A" w:rsidRDefault="00564FA4" w:rsidP="00564FA4">
      <w:pPr>
        <w:pStyle w:val="PargrafodaLista"/>
        <w:ind w:left="1080"/>
      </w:pPr>
    </w:p>
    <w:p w14:paraId="3A4B2D7D" w14:textId="24E82C71" w:rsidR="00564FA4" w:rsidRPr="008E1E7A" w:rsidRDefault="00564FA4" w:rsidP="00564FA4">
      <w:pPr>
        <w:pStyle w:val="Ttulo3"/>
      </w:pPr>
      <w:bookmarkStart w:id="4" w:name="_Toc149168873"/>
      <w:r w:rsidRPr="008E1E7A">
        <w:t>1.2 Alterar palavra-passe</w:t>
      </w:r>
      <w:bookmarkEnd w:id="4"/>
    </w:p>
    <w:p w14:paraId="02E81E9C" w14:textId="1947B919" w:rsidR="00E81978" w:rsidRPr="008E1E7A" w:rsidRDefault="00564FA4">
      <w:pPr>
        <w:pStyle w:val="SemEspaamento"/>
        <w:rPr>
          <w:lang w:val="pt-PT"/>
        </w:rPr>
      </w:pPr>
      <w:r w:rsidRPr="008E1E7A">
        <w:rPr>
          <w:lang w:val="pt-PT"/>
        </w:rPr>
        <w:tab/>
        <w:t>Alterar a palavra-passe é uma prática</w:t>
      </w:r>
      <w:r w:rsidR="000E1717" w:rsidRPr="008E1E7A">
        <w:rPr>
          <w:lang w:val="pt-PT"/>
        </w:rPr>
        <w:t xml:space="preserve"> importante para manter a sua conta segura. Após fazer o login irá encontrar-se na página inicial da aplicação onde terá uma </w:t>
      </w:r>
      <w:proofErr w:type="spellStart"/>
      <w:r w:rsidR="000E1717" w:rsidRPr="008E1E7A">
        <w:rPr>
          <w:lang w:val="pt-PT"/>
        </w:rPr>
        <w:t>barr</w:t>
      </w:r>
      <w:proofErr w:type="spellEnd"/>
      <w:r w:rsidR="000E1717" w:rsidRPr="008E1E7A">
        <w:rPr>
          <w:lang w:val="pt-PT"/>
        </w:rPr>
        <w:t xml:space="preserve"> de navegação com vários elementos. Para mudar a sua palavra-passe siga os seguintes passos:</w:t>
      </w:r>
    </w:p>
    <w:p w14:paraId="6F408EB7" w14:textId="41AB146F" w:rsidR="000E1717" w:rsidRPr="008E1E7A" w:rsidRDefault="000E1717" w:rsidP="000E1717">
      <w:pPr>
        <w:pStyle w:val="SemEspaamento"/>
        <w:numPr>
          <w:ilvl w:val="0"/>
          <w:numId w:val="18"/>
        </w:numPr>
        <w:rPr>
          <w:lang w:val="pt-PT"/>
        </w:rPr>
      </w:pPr>
      <w:proofErr w:type="spellStart"/>
      <w:r w:rsidRPr="008E1E7A">
        <w:rPr>
          <w:lang w:val="pt-PT"/>
        </w:rPr>
        <w:t>Acesse</w:t>
      </w:r>
      <w:proofErr w:type="spellEnd"/>
      <w:r w:rsidRPr="008E1E7A">
        <w:rPr>
          <w:lang w:val="pt-PT"/>
        </w:rPr>
        <w:t xml:space="preserve"> a aplicação e faça login;</w:t>
      </w:r>
    </w:p>
    <w:p w14:paraId="7B7B3B9E" w14:textId="491F152E" w:rsidR="000E1717" w:rsidRPr="008E1E7A" w:rsidRDefault="000E1717" w:rsidP="000E1717">
      <w:pPr>
        <w:pStyle w:val="SemEspaamento"/>
        <w:numPr>
          <w:ilvl w:val="0"/>
          <w:numId w:val="18"/>
        </w:numPr>
        <w:rPr>
          <w:lang w:val="pt-PT"/>
        </w:rPr>
      </w:pPr>
      <w:r w:rsidRPr="008E1E7A">
        <w:rPr>
          <w:lang w:val="pt-PT"/>
        </w:rPr>
        <w:lastRenderedPageBreak/>
        <w:t>Na barra de ferramentas escolha a opção Alterar Palavra Passe;</w:t>
      </w:r>
    </w:p>
    <w:p w14:paraId="6B124CD5" w14:textId="77777777" w:rsidR="000E1717" w:rsidRPr="008E1E7A" w:rsidRDefault="000E1717" w:rsidP="000E1717">
      <w:pPr>
        <w:pStyle w:val="SemEspaamento"/>
        <w:numPr>
          <w:ilvl w:val="0"/>
          <w:numId w:val="18"/>
        </w:numPr>
        <w:rPr>
          <w:lang w:val="pt-PT"/>
        </w:rPr>
      </w:pPr>
      <w:r w:rsidRPr="008E1E7A">
        <w:rPr>
          <w:lang w:val="pt-PT"/>
        </w:rPr>
        <w:t xml:space="preserve">Será reencaminhado para outro ecrã onde deverá colocar a sua palavra passe </w:t>
      </w:r>
      <w:proofErr w:type="spellStart"/>
      <w:r w:rsidRPr="008E1E7A">
        <w:rPr>
          <w:lang w:val="pt-PT"/>
        </w:rPr>
        <w:t>actual</w:t>
      </w:r>
      <w:proofErr w:type="spellEnd"/>
      <w:r w:rsidRPr="008E1E7A">
        <w:rPr>
          <w:lang w:val="pt-PT"/>
        </w:rPr>
        <w:t>;</w:t>
      </w:r>
    </w:p>
    <w:p w14:paraId="650605EE" w14:textId="5B9FCC1D" w:rsidR="000E1717" w:rsidRPr="008E1E7A" w:rsidRDefault="000E1717" w:rsidP="000E1717">
      <w:pPr>
        <w:pStyle w:val="SemEspaamento"/>
        <w:numPr>
          <w:ilvl w:val="0"/>
          <w:numId w:val="18"/>
        </w:numPr>
        <w:rPr>
          <w:lang w:val="pt-PT"/>
        </w:rPr>
      </w:pPr>
      <w:r w:rsidRPr="008E1E7A">
        <w:rPr>
          <w:lang w:val="pt-PT"/>
        </w:rPr>
        <w:t>E de seguida a palavra passe que escolheu e a sua confirmação</w:t>
      </w:r>
    </w:p>
    <w:p w14:paraId="5B38B77A" w14:textId="7048E524" w:rsidR="000E1717" w:rsidRPr="008E1E7A" w:rsidRDefault="000E1717" w:rsidP="000E1717">
      <w:pPr>
        <w:pStyle w:val="SemEspaamento"/>
        <w:numPr>
          <w:ilvl w:val="0"/>
          <w:numId w:val="18"/>
        </w:numPr>
        <w:rPr>
          <w:lang w:val="pt-PT"/>
        </w:rPr>
      </w:pPr>
      <w:r w:rsidRPr="008E1E7A">
        <w:rPr>
          <w:lang w:val="pt-PT"/>
        </w:rPr>
        <w:t>Após preencher todos os campos, clicar no botão alterar palavra passe.</w:t>
      </w:r>
    </w:p>
    <w:p w14:paraId="7E98B65A" w14:textId="085F7EFE" w:rsidR="000E1717" w:rsidRPr="008E1E7A" w:rsidRDefault="000E1717" w:rsidP="000E1717">
      <w:pPr>
        <w:pStyle w:val="SemEspaamento"/>
        <w:ind w:left="720"/>
        <w:rPr>
          <w:lang w:val="pt-PT"/>
        </w:rPr>
      </w:pPr>
      <w:r w:rsidRPr="008E1E7A">
        <w:rPr>
          <w:lang w:val="pt-PT"/>
        </w:rPr>
        <w:t>Siga as seguintes dicas de segurança:</w:t>
      </w:r>
    </w:p>
    <w:p w14:paraId="1927EC76" w14:textId="19DDE29D" w:rsidR="000E1717" w:rsidRPr="008E1E7A" w:rsidRDefault="000E1717" w:rsidP="000E1717">
      <w:pPr>
        <w:pStyle w:val="SemEspaamento"/>
        <w:numPr>
          <w:ilvl w:val="0"/>
          <w:numId w:val="19"/>
        </w:numPr>
        <w:rPr>
          <w:lang w:val="pt-PT"/>
        </w:rPr>
      </w:pPr>
      <w:r w:rsidRPr="008E1E7A">
        <w:rPr>
          <w:lang w:val="pt-PT"/>
        </w:rPr>
        <w:t>A palavra passe deve ter 8 caracteres ou mais;</w:t>
      </w:r>
    </w:p>
    <w:p w14:paraId="1779DA4C" w14:textId="142A4A2C" w:rsidR="000E1717" w:rsidRPr="008E1E7A" w:rsidRDefault="000E1717" w:rsidP="000E1717">
      <w:pPr>
        <w:pStyle w:val="SemEspaamento"/>
        <w:numPr>
          <w:ilvl w:val="0"/>
          <w:numId w:val="19"/>
        </w:numPr>
        <w:rPr>
          <w:lang w:val="pt-PT"/>
        </w:rPr>
      </w:pPr>
      <w:r w:rsidRPr="008E1E7A">
        <w:rPr>
          <w:lang w:val="pt-PT"/>
        </w:rPr>
        <w:t>Para ser segura deve conter letras minúsculas, maiúsculas, números e caracteres especiais;</w:t>
      </w:r>
    </w:p>
    <w:p w14:paraId="1177E0C9" w14:textId="6BC0F45A" w:rsidR="000E1717" w:rsidRPr="008E1E7A" w:rsidRDefault="000E1717" w:rsidP="000E1717">
      <w:pPr>
        <w:pStyle w:val="SemEspaamento"/>
        <w:numPr>
          <w:ilvl w:val="0"/>
          <w:numId w:val="19"/>
        </w:numPr>
        <w:rPr>
          <w:lang w:val="pt-PT"/>
        </w:rPr>
      </w:pPr>
      <w:r w:rsidRPr="008E1E7A">
        <w:rPr>
          <w:lang w:val="pt-PT"/>
        </w:rPr>
        <w:t>Não compartilhe a sua palavra-passe com ninguém;</w:t>
      </w:r>
    </w:p>
    <w:p w14:paraId="795351E8" w14:textId="7BC4064C" w:rsidR="000E1717" w:rsidRPr="008E1E7A" w:rsidRDefault="000E1717" w:rsidP="000E1717">
      <w:pPr>
        <w:pStyle w:val="SemEspaamento"/>
        <w:numPr>
          <w:ilvl w:val="0"/>
          <w:numId w:val="19"/>
        </w:numPr>
        <w:rPr>
          <w:lang w:val="pt-PT"/>
        </w:rPr>
      </w:pPr>
      <w:r w:rsidRPr="008E1E7A">
        <w:rPr>
          <w:lang w:val="pt-PT"/>
        </w:rPr>
        <w:t>Evite usar a mesma palavra-passe em múltiplas contas;</w:t>
      </w:r>
    </w:p>
    <w:p w14:paraId="6F6FDD22" w14:textId="37506FE9" w:rsidR="000E1717" w:rsidRPr="008E1E7A" w:rsidRDefault="000E1717" w:rsidP="000E1717">
      <w:pPr>
        <w:pStyle w:val="SemEspaamento"/>
        <w:numPr>
          <w:ilvl w:val="0"/>
          <w:numId w:val="19"/>
        </w:numPr>
        <w:rPr>
          <w:lang w:val="pt-PT"/>
        </w:rPr>
      </w:pPr>
      <w:r w:rsidRPr="008E1E7A">
        <w:rPr>
          <w:lang w:val="pt-PT"/>
        </w:rPr>
        <w:t>Altere a sua palavra-passe regularmente.</w:t>
      </w:r>
    </w:p>
    <w:p w14:paraId="19A10C59" w14:textId="77777777" w:rsidR="000E1717" w:rsidRPr="008E1E7A" w:rsidRDefault="000E1717" w:rsidP="000E1717">
      <w:pPr>
        <w:pStyle w:val="SemEspaamento"/>
        <w:ind w:left="1440"/>
        <w:rPr>
          <w:lang w:val="pt-PT"/>
        </w:rPr>
      </w:pPr>
    </w:p>
    <w:p w14:paraId="1DEB0923" w14:textId="163DDE99" w:rsidR="00355DCA" w:rsidRPr="008E1E7A" w:rsidRDefault="00564FA4" w:rsidP="00C31D30">
      <w:pPr>
        <w:pStyle w:val="Ttulo3"/>
      </w:pPr>
      <w:bookmarkStart w:id="5" w:name="_Toc149168874"/>
      <w:r w:rsidRPr="008E1E7A">
        <w:t>1.3 Recuperar Palavra-Passe</w:t>
      </w:r>
      <w:bookmarkEnd w:id="5"/>
    </w:p>
    <w:p w14:paraId="5CCA3B9D" w14:textId="57E5D8EF" w:rsidR="00E81978" w:rsidRPr="008E1E7A" w:rsidRDefault="00564FA4">
      <w:r w:rsidRPr="008E1E7A">
        <w:t xml:space="preserve">Se o utilizador se esqueceu da password, não se preocupe. O Agile </w:t>
      </w:r>
      <w:proofErr w:type="spellStart"/>
      <w:r w:rsidRPr="008E1E7A">
        <w:t>Wing</w:t>
      </w:r>
      <w:proofErr w:type="spellEnd"/>
      <w:r w:rsidRPr="008E1E7A">
        <w:t xml:space="preserve"> oferece a opção de recuperação de password</w:t>
      </w:r>
      <w:r w:rsidR="00E62A75" w:rsidRPr="008E1E7A">
        <w:t xml:space="preserve"> de forma a permitir que </w:t>
      </w:r>
      <w:proofErr w:type="spellStart"/>
      <w:r w:rsidR="00E62A75" w:rsidRPr="008E1E7A">
        <w:t>recuoere</w:t>
      </w:r>
      <w:proofErr w:type="spellEnd"/>
      <w:r w:rsidR="00E62A75" w:rsidRPr="008E1E7A">
        <w:t xml:space="preserve"> o </w:t>
      </w:r>
      <w:proofErr w:type="spellStart"/>
      <w:r w:rsidR="00E62A75" w:rsidRPr="008E1E7A">
        <w:t>axcesso</w:t>
      </w:r>
      <w:proofErr w:type="spellEnd"/>
      <w:r w:rsidR="00E62A75" w:rsidRPr="008E1E7A">
        <w:t xml:space="preserve"> a sua conta. Para conseguir recuperar acesso à sua conta siga os seguintes passos:</w:t>
      </w:r>
    </w:p>
    <w:p w14:paraId="1434C072" w14:textId="08C95A98" w:rsidR="00E62A75" w:rsidRPr="008E1E7A" w:rsidRDefault="00E62A75" w:rsidP="00E62A75">
      <w:pPr>
        <w:pStyle w:val="PargrafodaLista"/>
        <w:numPr>
          <w:ilvl w:val="0"/>
          <w:numId w:val="20"/>
        </w:numPr>
      </w:pPr>
      <w:r w:rsidRPr="008E1E7A">
        <w:t xml:space="preserve">Aceder à </w:t>
      </w:r>
      <w:proofErr w:type="gramStart"/>
      <w:r w:rsidRPr="008E1E7A">
        <w:t>pagina</w:t>
      </w:r>
      <w:proofErr w:type="gramEnd"/>
      <w:r w:rsidRPr="008E1E7A">
        <w:t xml:space="preserve"> login;</w:t>
      </w:r>
    </w:p>
    <w:p w14:paraId="71AD17EF" w14:textId="71EB4C55" w:rsidR="00E62A75" w:rsidRPr="008E1E7A" w:rsidRDefault="00E62A75" w:rsidP="00E62A75">
      <w:pPr>
        <w:pStyle w:val="PargrafodaLista"/>
        <w:numPr>
          <w:ilvl w:val="0"/>
          <w:numId w:val="20"/>
        </w:numPr>
      </w:pPr>
      <w:r w:rsidRPr="008E1E7A">
        <w:t>Colocar as credenciais;</w:t>
      </w:r>
    </w:p>
    <w:p w14:paraId="1E1F3CBF" w14:textId="195BA7BD" w:rsidR="00E62A75" w:rsidRPr="008E1E7A" w:rsidRDefault="00E62A75" w:rsidP="00E62A75">
      <w:pPr>
        <w:pStyle w:val="PargrafodaLista"/>
        <w:numPr>
          <w:ilvl w:val="0"/>
          <w:numId w:val="20"/>
        </w:numPr>
      </w:pPr>
      <w:r w:rsidRPr="008E1E7A">
        <w:t>Ao clicar em Login se der errado irá aparecer a opção de recuperar palavra passe</w:t>
      </w:r>
      <w:r w:rsidR="00BB54D8" w:rsidRPr="008E1E7A">
        <w:t>;</w:t>
      </w:r>
    </w:p>
    <w:p w14:paraId="3FDB9252" w14:textId="47B46C79" w:rsidR="00BB54D8" w:rsidRPr="008E1E7A" w:rsidRDefault="00BB54D8" w:rsidP="00E62A75">
      <w:pPr>
        <w:pStyle w:val="PargrafodaLista"/>
        <w:numPr>
          <w:ilvl w:val="0"/>
          <w:numId w:val="20"/>
        </w:numPr>
      </w:pPr>
      <w:r w:rsidRPr="008E1E7A">
        <w:t>Clicar na opção recuperar palavra passe;</w:t>
      </w:r>
    </w:p>
    <w:p w14:paraId="22F3C035" w14:textId="2C09199B" w:rsidR="00BB54D8" w:rsidRPr="008E1E7A" w:rsidRDefault="00BB54D8" w:rsidP="00E62A75">
      <w:pPr>
        <w:pStyle w:val="PargrafodaLista"/>
        <w:numPr>
          <w:ilvl w:val="0"/>
          <w:numId w:val="20"/>
        </w:numPr>
      </w:pPr>
      <w:r w:rsidRPr="008E1E7A">
        <w:t>Colocar as suas credenciais e nova palavra-passe;</w:t>
      </w:r>
    </w:p>
    <w:p w14:paraId="426C37BD" w14:textId="1FAD893E" w:rsidR="00BB54D8" w:rsidRPr="008E1E7A" w:rsidRDefault="00BB54D8" w:rsidP="00E62A75">
      <w:pPr>
        <w:pStyle w:val="PargrafodaLista"/>
        <w:numPr>
          <w:ilvl w:val="0"/>
          <w:numId w:val="20"/>
        </w:numPr>
      </w:pPr>
      <w:r w:rsidRPr="008E1E7A">
        <w:t>Irá receber um email no qual deve clicar para autenticar as suas credenciais.</w:t>
      </w:r>
    </w:p>
    <w:p w14:paraId="6F8EE001" w14:textId="77777777" w:rsidR="006D68F2" w:rsidRPr="008E1E7A" w:rsidRDefault="006D68F2" w:rsidP="006D68F2">
      <w:pPr>
        <w:pStyle w:val="PargrafodaLista"/>
        <w:ind w:left="1080"/>
      </w:pPr>
    </w:p>
    <w:p w14:paraId="1280586E" w14:textId="1AB88E62" w:rsidR="006D68F2" w:rsidRPr="008E1E7A" w:rsidRDefault="006D68F2" w:rsidP="00672DC0">
      <w:pPr>
        <w:pStyle w:val="Ttulo2"/>
      </w:pPr>
      <w:bookmarkStart w:id="6" w:name="_Toc149168875"/>
      <w:r w:rsidRPr="008E1E7A">
        <w:lastRenderedPageBreak/>
        <w:t>2. Gestão de Formadores</w:t>
      </w:r>
      <w:bookmarkEnd w:id="6"/>
    </w:p>
    <w:p w14:paraId="73C27079" w14:textId="77777777" w:rsidR="00672DC0" w:rsidRPr="008E1E7A" w:rsidRDefault="00672DC0" w:rsidP="00672DC0"/>
    <w:p w14:paraId="343B5160" w14:textId="5284B015" w:rsidR="006D68F2" w:rsidRPr="008E1E7A" w:rsidRDefault="006D68F2" w:rsidP="00672DC0">
      <w:pPr>
        <w:pStyle w:val="Ttulo3"/>
      </w:pPr>
      <w:bookmarkStart w:id="7" w:name="_Toc149168876"/>
      <w:r w:rsidRPr="008E1E7A">
        <w:t>2.1 Inserir f</w:t>
      </w:r>
      <w:r w:rsidR="00E836BA" w:rsidRPr="008E1E7A">
        <w:t>ormador</w:t>
      </w:r>
      <w:bookmarkEnd w:id="7"/>
    </w:p>
    <w:p w14:paraId="124A1D5B" w14:textId="77777777" w:rsidR="00672DC0" w:rsidRPr="008E1E7A" w:rsidRDefault="00672DC0" w:rsidP="00672DC0"/>
    <w:p w14:paraId="6233E5C1" w14:textId="3967FCC7" w:rsidR="00E836BA" w:rsidRPr="008E1E7A" w:rsidRDefault="00E836BA" w:rsidP="006D68F2">
      <w:pPr>
        <w:pStyle w:val="PargrafodaLista"/>
        <w:ind w:left="1080"/>
      </w:pPr>
      <w:r w:rsidRPr="008E1E7A">
        <w:t xml:space="preserve">Neste </w:t>
      </w:r>
      <w:proofErr w:type="gramStart"/>
      <w:r w:rsidRPr="008E1E7A">
        <w:t>capitulo</w:t>
      </w:r>
      <w:proofErr w:type="gramEnd"/>
      <w:r w:rsidRPr="008E1E7A">
        <w:t xml:space="preserve"> irá aprender como inserir um formador. Para tal é necessário que siga os seguintes passos:</w:t>
      </w:r>
    </w:p>
    <w:p w14:paraId="2C85EE1C" w14:textId="51E0512D" w:rsidR="00E836BA" w:rsidRPr="008E1E7A" w:rsidRDefault="00E836BA" w:rsidP="00E836BA">
      <w:pPr>
        <w:pStyle w:val="PargrafodaLista"/>
        <w:numPr>
          <w:ilvl w:val="0"/>
          <w:numId w:val="22"/>
        </w:numPr>
      </w:pPr>
      <w:r w:rsidRPr="008E1E7A">
        <w:t>Faça login na sua conta (com privilégios de administrador/planeamento);</w:t>
      </w:r>
    </w:p>
    <w:p w14:paraId="2CC8DE75" w14:textId="03049AEF" w:rsidR="00E836BA" w:rsidRPr="008E1E7A" w:rsidRDefault="00E836BA" w:rsidP="00E836BA">
      <w:pPr>
        <w:pStyle w:val="PargrafodaLista"/>
        <w:numPr>
          <w:ilvl w:val="0"/>
          <w:numId w:val="22"/>
        </w:numPr>
      </w:pPr>
      <w:r w:rsidRPr="008E1E7A">
        <w:t xml:space="preserve">Navegue na barre de ferramentas para a </w:t>
      </w:r>
      <w:proofErr w:type="spellStart"/>
      <w:r w:rsidRPr="008E1E7A">
        <w:t>opçãp</w:t>
      </w:r>
      <w:proofErr w:type="spellEnd"/>
      <w:r w:rsidRPr="008E1E7A">
        <w:t xml:space="preserve"> Gestão </w:t>
      </w:r>
      <w:proofErr w:type="spellStart"/>
      <w:r w:rsidRPr="008E1E7A">
        <w:t>Formadorese</w:t>
      </w:r>
      <w:proofErr w:type="spellEnd"/>
      <w:r w:rsidRPr="008E1E7A">
        <w:t xml:space="preserve"> escolha a opção “Inserir formadores”;</w:t>
      </w:r>
    </w:p>
    <w:p w14:paraId="59CA57B5" w14:textId="490663D2" w:rsidR="00E836BA" w:rsidRPr="008E1E7A" w:rsidRDefault="00E836BA" w:rsidP="00E836BA">
      <w:pPr>
        <w:pStyle w:val="PargrafodaLista"/>
        <w:numPr>
          <w:ilvl w:val="0"/>
          <w:numId w:val="22"/>
        </w:numPr>
      </w:pPr>
      <w:r w:rsidRPr="008E1E7A">
        <w:t>Preencher o formulário de inserção do formador:</w:t>
      </w:r>
    </w:p>
    <w:p w14:paraId="78D40443" w14:textId="3B83C772" w:rsidR="00E836BA" w:rsidRPr="008E1E7A" w:rsidRDefault="00E836BA" w:rsidP="00E836BA">
      <w:pPr>
        <w:pStyle w:val="PargrafodaLista"/>
        <w:numPr>
          <w:ilvl w:val="0"/>
          <w:numId w:val="23"/>
        </w:numPr>
      </w:pPr>
      <w:r w:rsidRPr="008E1E7A">
        <w:t>Nome do utilizador: digite o nome do utilizador;</w:t>
      </w:r>
    </w:p>
    <w:p w14:paraId="600FAC9C" w14:textId="3DC4FA23" w:rsidR="00E836BA" w:rsidRPr="008E1E7A" w:rsidRDefault="00E836BA" w:rsidP="00E836BA">
      <w:pPr>
        <w:pStyle w:val="PargrafodaLista"/>
        <w:numPr>
          <w:ilvl w:val="0"/>
          <w:numId w:val="23"/>
        </w:numPr>
      </w:pPr>
      <w:r w:rsidRPr="008E1E7A">
        <w:t xml:space="preserve">Email do utilizador: insira o </w:t>
      </w:r>
      <w:proofErr w:type="spellStart"/>
      <w:r w:rsidRPr="008E1E7A">
        <w:t>enderço</w:t>
      </w:r>
      <w:proofErr w:type="spellEnd"/>
      <w:r w:rsidRPr="008E1E7A">
        <w:t xml:space="preserve"> de email do utilizador;</w:t>
      </w:r>
    </w:p>
    <w:p w14:paraId="4EE80D15" w14:textId="36558C89" w:rsidR="00E836BA" w:rsidRPr="008E1E7A" w:rsidRDefault="00E836BA" w:rsidP="00E836BA">
      <w:pPr>
        <w:pStyle w:val="PargrafodaLista"/>
        <w:numPr>
          <w:ilvl w:val="0"/>
          <w:numId w:val="23"/>
        </w:numPr>
      </w:pPr>
      <w:r w:rsidRPr="008E1E7A">
        <w:t xml:space="preserve">Tipo de utilizador: escolher a opção planeamento (para terem acesso a todos os dados do software) ou a opção </w:t>
      </w:r>
      <w:r w:rsidR="00672DC0" w:rsidRPr="008E1E7A">
        <w:t>professor (que</w:t>
      </w:r>
      <w:r w:rsidRPr="008E1E7A">
        <w:t xml:space="preserve"> tem opções alusivas ao professor e </w:t>
      </w:r>
      <w:proofErr w:type="spellStart"/>
      <w:r w:rsidRPr="008E1E7A">
        <w:t>nãotem</w:t>
      </w:r>
      <w:proofErr w:type="spellEnd"/>
      <w:r w:rsidRPr="008E1E7A">
        <w:t xml:space="preserve"> opções de administração do software);</w:t>
      </w:r>
    </w:p>
    <w:p w14:paraId="2F4041D6" w14:textId="77777777" w:rsidR="00E836BA" w:rsidRPr="008E1E7A" w:rsidRDefault="00E836BA" w:rsidP="00E836BA">
      <w:pPr>
        <w:pStyle w:val="PargrafodaLista"/>
        <w:numPr>
          <w:ilvl w:val="0"/>
          <w:numId w:val="23"/>
        </w:numPr>
      </w:pPr>
      <w:r w:rsidRPr="008E1E7A">
        <w:t>Escolha as cores alusivas a cada professor: cada professor tem 2 cores alusivas;</w:t>
      </w:r>
    </w:p>
    <w:p w14:paraId="05E498FE" w14:textId="77777777" w:rsidR="00672DC0" w:rsidRPr="008E1E7A" w:rsidRDefault="00E836BA" w:rsidP="00E836BA">
      <w:pPr>
        <w:pStyle w:val="PargrafodaLista"/>
        <w:numPr>
          <w:ilvl w:val="0"/>
          <w:numId w:val="23"/>
        </w:numPr>
      </w:pPr>
      <w:r w:rsidRPr="008E1E7A">
        <w:t xml:space="preserve">Escolher o grupo(s) Pedagógico(s) </w:t>
      </w:r>
      <w:r w:rsidR="00672DC0" w:rsidRPr="008E1E7A">
        <w:t>onde o professor está inserido;</w:t>
      </w:r>
    </w:p>
    <w:p w14:paraId="449CE304" w14:textId="6CBA8F96" w:rsidR="00672DC0" w:rsidRPr="008E1E7A" w:rsidRDefault="00672DC0" w:rsidP="00E836BA">
      <w:pPr>
        <w:pStyle w:val="PargrafodaLista"/>
        <w:numPr>
          <w:ilvl w:val="0"/>
          <w:numId w:val="23"/>
        </w:numPr>
      </w:pPr>
      <w:r w:rsidRPr="008E1E7A">
        <w:t>Escolher a Área de formação alusiva ao professor;</w:t>
      </w:r>
    </w:p>
    <w:p w14:paraId="0FE9F902" w14:textId="16A5F0E8" w:rsidR="00E836BA" w:rsidRPr="008E1E7A" w:rsidRDefault="00672DC0" w:rsidP="00672DC0">
      <w:pPr>
        <w:pStyle w:val="PargrafodaLista"/>
        <w:numPr>
          <w:ilvl w:val="0"/>
          <w:numId w:val="22"/>
        </w:numPr>
      </w:pPr>
      <w:r w:rsidRPr="008E1E7A">
        <w:t>Clique em Gravar</w:t>
      </w:r>
      <w:r w:rsidR="00E836BA" w:rsidRPr="008E1E7A">
        <w:t xml:space="preserve"> </w:t>
      </w:r>
      <w:r w:rsidRPr="008E1E7A">
        <w:t>para adicionar, ou em voltar para anular a inserção.</w:t>
      </w:r>
    </w:p>
    <w:p w14:paraId="658EBF1E" w14:textId="1DEA0FBA" w:rsidR="00672DC0" w:rsidRPr="008E1E7A" w:rsidRDefault="00672DC0" w:rsidP="00672DC0">
      <w:r w:rsidRPr="008E1E7A">
        <w:t xml:space="preserve">Após concluir estes passos será reencaminhado para a listagem de formadores onde terá acesso a visualizar todos os formadores e dados, e onde contém uma barra de procura de forma a </w:t>
      </w:r>
      <w:r w:rsidRPr="008E1E7A">
        <w:lastRenderedPageBreak/>
        <w:t>facilitar a procura de um formador específico. O formador irá receber um email de autenticação que poderá aceder de forma a concluir a sua integração na plataforma.</w:t>
      </w:r>
    </w:p>
    <w:p w14:paraId="2DB338DF" w14:textId="77777777" w:rsidR="00672DC0" w:rsidRPr="008E1E7A" w:rsidRDefault="00672DC0" w:rsidP="00672DC0"/>
    <w:p w14:paraId="7BAA32AE" w14:textId="021A6EAA" w:rsidR="00672DC0" w:rsidRPr="008E1E7A" w:rsidRDefault="00672DC0" w:rsidP="00672DC0">
      <w:pPr>
        <w:pStyle w:val="Ttulo3"/>
      </w:pPr>
      <w:bookmarkStart w:id="8" w:name="_Toc149168877"/>
      <w:r w:rsidRPr="008E1E7A">
        <w:t>2.2 Editar formador</w:t>
      </w:r>
      <w:bookmarkEnd w:id="8"/>
    </w:p>
    <w:p w14:paraId="5387C457" w14:textId="1CD0A05A" w:rsidR="00672DC0" w:rsidRPr="008E1E7A" w:rsidRDefault="000E6F70" w:rsidP="00672DC0">
      <w:r w:rsidRPr="008E1E7A">
        <w:t xml:space="preserve">Neste ponto irá aprender como </w:t>
      </w:r>
      <w:proofErr w:type="spellStart"/>
      <w:r w:rsidRPr="008E1E7A">
        <w:t>acessar</w:t>
      </w:r>
      <w:proofErr w:type="spellEnd"/>
      <w:r w:rsidRPr="008E1E7A">
        <w:t xml:space="preserve"> a</w:t>
      </w:r>
      <w:r w:rsidR="00917CF6" w:rsidRPr="008E1E7A">
        <w:t xml:space="preserve"> </w:t>
      </w:r>
      <w:r w:rsidRPr="008E1E7A">
        <w:t xml:space="preserve">listagem de formadores e editar os detalhes de um formador. Para iniciar assim que estiver </w:t>
      </w:r>
      <w:r w:rsidR="00917CF6" w:rsidRPr="008E1E7A">
        <w:t xml:space="preserve">no ecrã principal escolha a opção Gestão de formadores ao clicar nesta opção escolha </w:t>
      </w:r>
      <w:proofErr w:type="spellStart"/>
      <w:proofErr w:type="gramStart"/>
      <w:r w:rsidR="00917CF6" w:rsidRPr="008E1E7A">
        <w:t>aopção</w:t>
      </w:r>
      <w:proofErr w:type="spellEnd"/>
      <w:r w:rsidR="00917CF6" w:rsidRPr="008E1E7A">
        <w:t xml:space="preserve"> Editar</w:t>
      </w:r>
      <w:proofErr w:type="gramEnd"/>
      <w:r w:rsidR="00917CF6" w:rsidRPr="008E1E7A">
        <w:t xml:space="preserve"> formador onde irá aparecer uma listagem de </w:t>
      </w:r>
      <w:proofErr w:type="spellStart"/>
      <w:r w:rsidR="00917CF6" w:rsidRPr="008E1E7A">
        <w:t>foramdores</w:t>
      </w:r>
      <w:proofErr w:type="spellEnd"/>
      <w:r w:rsidR="00917CF6" w:rsidRPr="008E1E7A">
        <w:t>.</w:t>
      </w:r>
    </w:p>
    <w:p w14:paraId="1DBD2026" w14:textId="66CC91B6" w:rsidR="00917CF6" w:rsidRPr="008E1E7A" w:rsidRDefault="00917CF6" w:rsidP="00672DC0">
      <w:r w:rsidRPr="008E1E7A">
        <w:t>Após escolher a opção mencionada deverá seguir os seguintes passos:</w:t>
      </w:r>
    </w:p>
    <w:p w14:paraId="5FE61426" w14:textId="5ACED78E" w:rsidR="00917CF6" w:rsidRPr="008E1E7A" w:rsidRDefault="00584175" w:rsidP="00917CF6">
      <w:pPr>
        <w:pStyle w:val="PargrafodaLista"/>
        <w:numPr>
          <w:ilvl w:val="0"/>
          <w:numId w:val="24"/>
        </w:numPr>
      </w:pPr>
      <w:r w:rsidRPr="008E1E7A">
        <w:t xml:space="preserve">Escolher o formador para deseja editar, pode </w:t>
      </w:r>
      <w:proofErr w:type="spellStart"/>
      <w:r w:rsidRPr="008E1E7A">
        <w:t>fazelo</w:t>
      </w:r>
      <w:proofErr w:type="spellEnd"/>
      <w:r w:rsidRPr="008E1E7A">
        <w:t xml:space="preserve"> fazendo </w:t>
      </w:r>
      <w:proofErr w:type="spellStart"/>
      <w:r w:rsidRPr="008E1E7A">
        <w:t>scroll</w:t>
      </w:r>
      <w:proofErr w:type="spellEnd"/>
      <w:r w:rsidRPr="008E1E7A">
        <w:t xml:space="preserve"> ou procurando na </w:t>
      </w:r>
      <w:proofErr w:type="spellStart"/>
      <w:r w:rsidRPr="008E1E7A">
        <w:t>search</w:t>
      </w:r>
      <w:proofErr w:type="spellEnd"/>
      <w:r w:rsidRPr="008E1E7A">
        <w:t xml:space="preserve"> bar o nome do mesmo;</w:t>
      </w:r>
    </w:p>
    <w:p w14:paraId="76537C2C" w14:textId="0EA7718B" w:rsidR="00584175" w:rsidRPr="008E1E7A" w:rsidRDefault="00584175" w:rsidP="00917CF6">
      <w:pPr>
        <w:pStyle w:val="PargrafodaLista"/>
        <w:numPr>
          <w:ilvl w:val="0"/>
          <w:numId w:val="24"/>
        </w:numPr>
      </w:pPr>
      <w:r w:rsidRPr="008E1E7A">
        <w:t>Clicar 2 vezes em cima do nome do formador, isto levará para o ecrã de edição;</w:t>
      </w:r>
    </w:p>
    <w:p w14:paraId="61D26D2F" w14:textId="6D3BCC42" w:rsidR="00584175" w:rsidRPr="008E1E7A" w:rsidRDefault="00584175" w:rsidP="00917CF6">
      <w:pPr>
        <w:pStyle w:val="PargrafodaLista"/>
        <w:numPr>
          <w:ilvl w:val="0"/>
          <w:numId w:val="24"/>
        </w:numPr>
      </w:pPr>
      <w:r w:rsidRPr="008E1E7A">
        <w:t>Clicar no botão editar de forma poder editar os campos;</w:t>
      </w:r>
    </w:p>
    <w:p w14:paraId="741F69CD" w14:textId="7031BFAB" w:rsidR="00584175" w:rsidRPr="008E1E7A" w:rsidRDefault="00584175" w:rsidP="00917CF6">
      <w:pPr>
        <w:pStyle w:val="PargrafodaLista"/>
        <w:numPr>
          <w:ilvl w:val="0"/>
          <w:numId w:val="24"/>
        </w:numPr>
      </w:pPr>
      <w:r w:rsidRPr="008E1E7A">
        <w:t>Depois de editar os campos desejados pode clicar no botão guardar para gravar as alterações ou em cancelar para abortar a edição;</w:t>
      </w:r>
    </w:p>
    <w:p w14:paraId="03588272" w14:textId="643F597E" w:rsidR="00584175" w:rsidRPr="008E1E7A" w:rsidRDefault="00584175" w:rsidP="00917CF6">
      <w:pPr>
        <w:pStyle w:val="PargrafodaLista"/>
        <w:numPr>
          <w:ilvl w:val="0"/>
          <w:numId w:val="24"/>
        </w:numPr>
      </w:pPr>
      <w:r w:rsidRPr="008E1E7A">
        <w:t>Ao clicar no botão apagar formador irá apagar o formador;</w:t>
      </w:r>
    </w:p>
    <w:p w14:paraId="0EC7D2BA" w14:textId="2A710407" w:rsidR="00584175" w:rsidRPr="008E1E7A" w:rsidRDefault="00584175" w:rsidP="00917CF6">
      <w:pPr>
        <w:pStyle w:val="PargrafodaLista"/>
        <w:numPr>
          <w:ilvl w:val="0"/>
          <w:numId w:val="24"/>
        </w:numPr>
      </w:pPr>
      <w:r w:rsidRPr="008E1E7A">
        <w:t xml:space="preserve">Ao clicar no botão </w:t>
      </w:r>
      <w:proofErr w:type="spellStart"/>
      <w:r w:rsidR="00C01C80" w:rsidRPr="008E1E7A">
        <w:t>Reset</w:t>
      </w:r>
      <w:proofErr w:type="spellEnd"/>
      <w:r w:rsidR="00C01C80" w:rsidRPr="008E1E7A">
        <w:t xml:space="preserve"> Password o formador receberá um email com link de autenticação.</w:t>
      </w:r>
    </w:p>
    <w:p w14:paraId="5071AAF1" w14:textId="77777777" w:rsidR="00C01C80" w:rsidRPr="008E1E7A" w:rsidRDefault="00C01C80" w:rsidP="00C01C80">
      <w:pPr>
        <w:pStyle w:val="PargrafodaLista"/>
        <w:ind w:left="1080"/>
      </w:pPr>
    </w:p>
    <w:p w14:paraId="3A86F21C" w14:textId="47298359" w:rsidR="00C01C80" w:rsidRPr="008E1E7A" w:rsidRDefault="00C01C80" w:rsidP="00C01C80">
      <w:pPr>
        <w:pStyle w:val="Ttulo3"/>
      </w:pPr>
      <w:bookmarkStart w:id="9" w:name="_Toc149168878"/>
      <w:r w:rsidRPr="008E1E7A">
        <w:t xml:space="preserve">2.3 Listagem de </w:t>
      </w:r>
      <w:proofErr w:type="spellStart"/>
      <w:r w:rsidRPr="008E1E7A">
        <w:t>foramdores</w:t>
      </w:r>
      <w:bookmarkEnd w:id="9"/>
      <w:proofErr w:type="spellEnd"/>
      <w:r w:rsidRPr="008E1E7A">
        <w:t xml:space="preserve"> </w:t>
      </w:r>
    </w:p>
    <w:p w14:paraId="2BD9D149" w14:textId="4EFAFF68" w:rsidR="00C01C80" w:rsidRPr="008E1E7A" w:rsidRDefault="00C01C80" w:rsidP="00C01C80">
      <w:r w:rsidRPr="008E1E7A">
        <w:t>Para aceder a listagem de todos os formadores existentes</w:t>
      </w:r>
      <w:r w:rsidR="008F0AA1" w:rsidRPr="008E1E7A">
        <w:t xml:space="preserve"> deverá aceder a </w:t>
      </w:r>
      <w:proofErr w:type="spellStart"/>
      <w:r w:rsidR="008F0AA1" w:rsidRPr="008E1E7A">
        <w:t>opçãp</w:t>
      </w:r>
      <w:proofErr w:type="spellEnd"/>
      <w:r w:rsidR="008F0AA1" w:rsidRPr="008E1E7A">
        <w:t xml:space="preserve"> “gestão de formadores” na barra de tarefas. E de seguida a opção listagem de formadores, aqui poderá verificar todos os formadores existentes e outras informações </w:t>
      </w:r>
      <w:proofErr w:type="spellStart"/>
      <w:r w:rsidR="008F0AA1" w:rsidRPr="008E1E7A">
        <w:t>stais</w:t>
      </w:r>
      <w:proofErr w:type="spellEnd"/>
      <w:r w:rsidR="008F0AA1" w:rsidRPr="008E1E7A">
        <w:t xml:space="preserve"> como:</w:t>
      </w:r>
    </w:p>
    <w:p w14:paraId="40E05D12" w14:textId="692E9919" w:rsidR="008F0AA1" w:rsidRPr="008E1E7A" w:rsidRDefault="008F0AA1" w:rsidP="008F0AA1">
      <w:pPr>
        <w:pStyle w:val="PargrafodaLista"/>
        <w:numPr>
          <w:ilvl w:val="0"/>
          <w:numId w:val="25"/>
        </w:numPr>
      </w:pPr>
      <w:r w:rsidRPr="008E1E7A">
        <w:lastRenderedPageBreak/>
        <w:t>Nome de formador;</w:t>
      </w:r>
    </w:p>
    <w:p w14:paraId="1065A272" w14:textId="5066FED9" w:rsidR="008F0AA1" w:rsidRPr="008E1E7A" w:rsidRDefault="008F0AA1" w:rsidP="008F0AA1">
      <w:pPr>
        <w:pStyle w:val="PargrafodaLista"/>
        <w:numPr>
          <w:ilvl w:val="0"/>
          <w:numId w:val="25"/>
        </w:numPr>
      </w:pPr>
      <w:r w:rsidRPr="008E1E7A">
        <w:t>Área de formação;</w:t>
      </w:r>
    </w:p>
    <w:p w14:paraId="666BA473" w14:textId="1F171A5B" w:rsidR="008F0AA1" w:rsidRPr="008E1E7A" w:rsidRDefault="008F0AA1" w:rsidP="008F0AA1">
      <w:pPr>
        <w:pStyle w:val="PargrafodaLista"/>
        <w:numPr>
          <w:ilvl w:val="0"/>
          <w:numId w:val="25"/>
        </w:numPr>
      </w:pPr>
      <w:r w:rsidRPr="008E1E7A">
        <w:t xml:space="preserve">Grupo </w:t>
      </w:r>
      <w:proofErr w:type="spellStart"/>
      <w:r w:rsidRPr="008E1E7A">
        <w:t>Pedagogico</w:t>
      </w:r>
      <w:proofErr w:type="spellEnd"/>
      <w:r w:rsidRPr="008E1E7A">
        <w:t>;</w:t>
      </w:r>
    </w:p>
    <w:p w14:paraId="3BC5EAAE" w14:textId="71518D1E" w:rsidR="008F0AA1" w:rsidRPr="008E1E7A" w:rsidRDefault="008F0AA1" w:rsidP="008F0AA1">
      <w:pPr>
        <w:pStyle w:val="PargrafodaLista"/>
        <w:numPr>
          <w:ilvl w:val="0"/>
          <w:numId w:val="25"/>
        </w:numPr>
      </w:pPr>
      <w:r w:rsidRPr="008E1E7A">
        <w:t>Último Login;</w:t>
      </w:r>
    </w:p>
    <w:p w14:paraId="6AA5CC58" w14:textId="5C3B71D7" w:rsidR="008F0AA1" w:rsidRPr="008E1E7A" w:rsidRDefault="008F0AA1" w:rsidP="008F0AA1">
      <w:pPr>
        <w:pStyle w:val="PargrafodaLista"/>
        <w:numPr>
          <w:ilvl w:val="0"/>
          <w:numId w:val="25"/>
        </w:numPr>
      </w:pPr>
      <w:proofErr w:type="gramStart"/>
      <w:r w:rsidRPr="008E1E7A">
        <w:t>Ultima</w:t>
      </w:r>
      <w:proofErr w:type="gramEnd"/>
      <w:r w:rsidRPr="008E1E7A">
        <w:t xml:space="preserve"> Gravação.</w:t>
      </w:r>
    </w:p>
    <w:p w14:paraId="47659921" w14:textId="482E469C" w:rsidR="008F0AA1" w:rsidRPr="008E1E7A" w:rsidRDefault="008F0AA1" w:rsidP="008F0AA1">
      <w:proofErr w:type="spellStart"/>
      <w:r w:rsidRPr="008E1E7A">
        <w:t>Apóa</w:t>
      </w:r>
      <w:proofErr w:type="spellEnd"/>
      <w:r w:rsidRPr="008E1E7A">
        <w:t xml:space="preserve"> inserção de formadores o planeamento pode seguir para outros pontos existentes tais como verificar a disponibilidade, verificação de </w:t>
      </w:r>
      <w:proofErr w:type="gramStart"/>
      <w:r w:rsidRPr="008E1E7A">
        <w:t>turma  e</w:t>
      </w:r>
      <w:proofErr w:type="gramEnd"/>
      <w:r w:rsidRPr="008E1E7A">
        <w:t xml:space="preserve"> distribuição de horários.</w:t>
      </w:r>
    </w:p>
    <w:p w14:paraId="49C8B5F5" w14:textId="77777777" w:rsidR="00D5054B" w:rsidRPr="008E1E7A" w:rsidRDefault="00D5054B" w:rsidP="00D5054B">
      <w:pPr>
        <w:ind w:firstLine="0"/>
      </w:pPr>
    </w:p>
    <w:p w14:paraId="7F6F3582" w14:textId="1DE757AC" w:rsidR="00D5054B" w:rsidRPr="008E1E7A" w:rsidRDefault="006400FE" w:rsidP="006400FE">
      <w:pPr>
        <w:pStyle w:val="Ttulo2"/>
        <w:numPr>
          <w:ilvl w:val="0"/>
          <w:numId w:val="26"/>
        </w:numPr>
      </w:pPr>
      <w:bookmarkStart w:id="10" w:name="_Toc149168879"/>
      <w:r w:rsidRPr="008E1E7A">
        <w:t>Blocos de horários</w:t>
      </w:r>
      <w:bookmarkEnd w:id="10"/>
    </w:p>
    <w:p w14:paraId="56D9983E" w14:textId="1ED47D4D" w:rsidR="00197675" w:rsidRPr="008E1E7A" w:rsidRDefault="006400FE" w:rsidP="00197675">
      <w:r w:rsidRPr="008E1E7A">
        <w:t>Existem diversos blocos de horários, caso o planeamento necessite criar novos blocos de horários terá de fazer login e na página inicial</w:t>
      </w:r>
      <w:r w:rsidR="00197675" w:rsidRPr="008E1E7A">
        <w:t xml:space="preserve"> na barra de ferramentas deverá escolher a opção “Gestão Geral” e de seguida a opção Bloco de horários. Para criar, editar ou apagar um bloco de horário deverá seguir os seguintes passos:</w:t>
      </w:r>
    </w:p>
    <w:p w14:paraId="69240161" w14:textId="2625AED5" w:rsidR="00197675" w:rsidRPr="008E1E7A" w:rsidRDefault="00197675" w:rsidP="00197675">
      <w:r w:rsidRPr="008E1E7A">
        <w:t>Criar:</w:t>
      </w:r>
    </w:p>
    <w:p w14:paraId="2CA19C6B" w14:textId="258A6AF0" w:rsidR="00197675" w:rsidRPr="008E1E7A" w:rsidRDefault="00197675" w:rsidP="00197675">
      <w:pPr>
        <w:pStyle w:val="PargrafodaLista"/>
        <w:numPr>
          <w:ilvl w:val="0"/>
          <w:numId w:val="28"/>
        </w:numPr>
      </w:pPr>
      <w:r w:rsidRPr="008E1E7A">
        <w:t>Aceder a opção bloco de horários;</w:t>
      </w:r>
    </w:p>
    <w:p w14:paraId="3197BF16" w14:textId="4D51A448" w:rsidR="00197675" w:rsidRPr="008E1E7A" w:rsidRDefault="00197675" w:rsidP="00197675">
      <w:pPr>
        <w:pStyle w:val="PargrafodaLista"/>
        <w:numPr>
          <w:ilvl w:val="0"/>
          <w:numId w:val="28"/>
        </w:numPr>
      </w:pPr>
      <w:r w:rsidRPr="008E1E7A">
        <w:t>Clicar no botão criar</w:t>
      </w:r>
    </w:p>
    <w:p w14:paraId="4CDB3B4A" w14:textId="1632B5C0" w:rsidR="00197675" w:rsidRPr="008E1E7A" w:rsidRDefault="00197675" w:rsidP="00197675">
      <w:pPr>
        <w:pStyle w:val="PargrafodaLista"/>
        <w:numPr>
          <w:ilvl w:val="0"/>
          <w:numId w:val="28"/>
        </w:numPr>
      </w:pPr>
      <w:r w:rsidRPr="008E1E7A">
        <w:t xml:space="preserve">Inserir a hora de inicio e hora de fim com o formato </w:t>
      </w:r>
      <w:proofErr w:type="spellStart"/>
      <w:r w:rsidRPr="008E1E7A">
        <w:t>hh:</w:t>
      </w:r>
      <w:proofErr w:type="gramStart"/>
      <w:r w:rsidRPr="008E1E7A">
        <w:t>mm:ss</w:t>
      </w:r>
      <w:proofErr w:type="spellEnd"/>
      <w:proofErr w:type="gramEnd"/>
      <w:r w:rsidRPr="008E1E7A">
        <w:t>;</w:t>
      </w:r>
    </w:p>
    <w:p w14:paraId="0970D60A" w14:textId="51565D23" w:rsidR="00197675" w:rsidRPr="008E1E7A" w:rsidRDefault="00197675" w:rsidP="00197675">
      <w:pPr>
        <w:pStyle w:val="PargrafodaLista"/>
        <w:numPr>
          <w:ilvl w:val="0"/>
          <w:numId w:val="28"/>
        </w:numPr>
      </w:pPr>
      <w:r w:rsidRPr="008E1E7A">
        <w:t>Clicar em guardar para guardar o novo bloco ou cancelar para não guardar.</w:t>
      </w:r>
    </w:p>
    <w:p w14:paraId="26744B74" w14:textId="69C9ACF7" w:rsidR="00197675" w:rsidRPr="008E1E7A" w:rsidRDefault="00197675" w:rsidP="00197675">
      <w:pPr>
        <w:ind w:left="720" w:firstLine="0"/>
      </w:pPr>
      <w:r w:rsidRPr="008E1E7A">
        <w:t>Editar:</w:t>
      </w:r>
    </w:p>
    <w:p w14:paraId="2B9DBB02" w14:textId="2751D297" w:rsidR="00197675" w:rsidRPr="008E1E7A" w:rsidRDefault="00197675" w:rsidP="00197675">
      <w:pPr>
        <w:pStyle w:val="PargrafodaLista"/>
        <w:numPr>
          <w:ilvl w:val="0"/>
          <w:numId w:val="29"/>
        </w:numPr>
      </w:pPr>
      <w:r w:rsidRPr="008E1E7A">
        <w:t>Clicar no bloco a editar;</w:t>
      </w:r>
    </w:p>
    <w:p w14:paraId="2E46CB2B" w14:textId="6D5EA9FE" w:rsidR="00197675" w:rsidRPr="008E1E7A" w:rsidRDefault="00197675" w:rsidP="00197675">
      <w:pPr>
        <w:pStyle w:val="PargrafodaLista"/>
        <w:numPr>
          <w:ilvl w:val="0"/>
          <w:numId w:val="29"/>
        </w:numPr>
      </w:pPr>
      <w:r w:rsidRPr="008E1E7A">
        <w:t>Clicar no botão editar;</w:t>
      </w:r>
    </w:p>
    <w:p w14:paraId="68E7694A" w14:textId="633F9C16" w:rsidR="00197675" w:rsidRPr="008E1E7A" w:rsidRDefault="00197675" w:rsidP="00197675">
      <w:pPr>
        <w:pStyle w:val="PargrafodaLista"/>
        <w:numPr>
          <w:ilvl w:val="0"/>
          <w:numId w:val="29"/>
        </w:numPr>
      </w:pPr>
      <w:r w:rsidRPr="008E1E7A">
        <w:t>Editar o horário</w:t>
      </w:r>
      <w:r w:rsidR="00F8136C" w:rsidRPr="008E1E7A">
        <w:t>;</w:t>
      </w:r>
    </w:p>
    <w:p w14:paraId="491D725E" w14:textId="77777777" w:rsidR="00F8136C" w:rsidRPr="008E1E7A" w:rsidRDefault="00F8136C" w:rsidP="00F8136C">
      <w:pPr>
        <w:pStyle w:val="PargrafodaLista"/>
        <w:numPr>
          <w:ilvl w:val="0"/>
          <w:numId w:val="29"/>
        </w:numPr>
      </w:pPr>
      <w:r w:rsidRPr="008E1E7A">
        <w:t>Clicar em guardar para guardar o novo bloco ou cancelar para não guardar.</w:t>
      </w:r>
    </w:p>
    <w:p w14:paraId="202681B4" w14:textId="3670CE62" w:rsidR="00F8136C" w:rsidRPr="008E1E7A" w:rsidRDefault="00F8136C" w:rsidP="00F8136C">
      <w:pPr>
        <w:pStyle w:val="PargrafodaLista"/>
        <w:ind w:left="1080"/>
      </w:pPr>
      <w:r w:rsidRPr="008E1E7A">
        <w:lastRenderedPageBreak/>
        <w:t>Apagar:</w:t>
      </w:r>
    </w:p>
    <w:p w14:paraId="4075E23E" w14:textId="5D9A70EC" w:rsidR="00F8136C" w:rsidRPr="008E1E7A" w:rsidRDefault="00F8136C" w:rsidP="00F8136C">
      <w:pPr>
        <w:pStyle w:val="PargrafodaLista"/>
        <w:numPr>
          <w:ilvl w:val="0"/>
          <w:numId w:val="30"/>
        </w:numPr>
      </w:pPr>
      <w:r w:rsidRPr="008E1E7A">
        <w:t xml:space="preserve">Clicar no botão apagar na </w:t>
      </w:r>
      <w:proofErr w:type="gramStart"/>
      <w:r w:rsidRPr="008E1E7A">
        <w:t>ultima</w:t>
      </w:r>
      <w:proofErr w:type="gramEnd"/>
      <w:r w:rsidRPr="008E1E7A">
        <w:t xml:space="preserve"> coluna da tabela apresentada do bloco </w:t>
      </w:r>
      <w:proofErr w:type="spellStart"/>
      <w:r w:rsidRPr="008E1E7A">
        <w:t>ecolhido</w:t>
      </w:r>
      <w:proofErr w:type="spellEnd"/>
      <w:r w:rsidRPr="008E1E7A">
        <w:t>;</w:t>
      </w:r>
    </w:p>
    <w:p w14:paraId="393E077E" w14:textId="2A8ABB0D" w:rsidR="00F8136C" w:rsidRPr="008E1E7A" w:rsidRDefault="00F8136C" w:rsidP="00F8136C">
      <w:pPr>
        <w:pStyle w:val="PargrafodaLista"/>
        <w:numPr>
          <w:ilvl w:val="0"/>
          <w:numId w:val="30"/>
        </w:numPr>
      </w:pPr>
      <w:r w:rsidRPr="008E1E7A">
        <w:t xml:space="preserve">Irá aparecer um aviso onde escolhe a opção ok ou </w:t>
      </w:r>
      <w:proofErr w:type="spellStart"/>
      <w:r w:rsidRPr="008E1E7A">
        <w:t>cancelr</w:t>
      </w:r>
      <w:proofErr w:type="spellEnd"/>
      <w:r w:rsidRPr="008E1E7A">
        <w:t>.</w:t>
      </w:r>
    </w:p>
    <w:p w14:paraId="1BF509D6" w14:textId="77777777" w:rsidR="00F8136C" w:rsidRPr="008E1E7A" w:rsidRDefault="00F8136C" w:rsidP="00F8136C"/>
    <w:p w14:paraId="31D9556E" w14:textId="02482172" w:rsidR="00F8136C" w:rsidRPr="008E1E7A" w:rsidRDefault="00F8136C" w:rsidP="00F8136C">
      <w:pPr>
        <w:pStyle w:val="Ttulo2"/>
        <w:numPr>
          <w:ilvl w:val="0"/>
          <w:numId w:val="26"/>
        </w:numPr>
      </w:pPr>
      <w:bookmarkStart w:id="11" w:name="_Toc149168880"/>
      <w:r w:rsidRPr="008E1E7A">
        <w:t>Tipo de disponibilidade</w:t>
      </w:r>
      <w:bookmarkEnd w:id="11"/>
    </w:p>
    <w:p w14:paraId="24B32FC2" w14:textId="16C6E197" w:rsidR="00197675" w:rsidRPr="008E1E7A" w:rsidRDefault="00F8136C" w:rsidP="00197675">
      <w:r w:rsidRPr="008E1E7A">
        <w:t>Existem diferentes tipos de disponibilidades que podem ser:</w:t>
      </w:r>
    </w:p>
    <w:p w14:paraId="4A1B0204" w14:textId="03766103" w:rsidR="00F8136C" w:rsidRPr="008E1E7A" w:rsidRDefault="00F8136C" w:rsidP="00F8136C">
      <w:pPr>
        <w:pStyle w:val="PargrafodaLista"/>
        <w:numPr>
          <w:ilvl w:val="0"/>
          <w:numId w:val="32"/>
        </w:numPr>
      </w:pPr>
      <w:r w:rsidRPr="008E1E7A">
        <w:t>Indisponível;</w:t>
      </w:r>
    </w:p>
    <w:p w14:paraId="03EF188C" w14:textId="6F745FAB" w:rsidR="00F8136C" w:rsidRPr="008E1E7A" w:rsidRDefault="00F8136C" w:rsidP="00F8136C">
      <w:pPr>
        <w:pStyle w:val="PargrafodaLista"/>
        <w:numPr>
          <w:ilvl w:val="0"/>
          <w:numId w:val="32"/>
        </w:numPr>
      </w:pPr>
      <w:r w:rsidRPr="008E1E7A">
        <w:t>Disponível Online;</w:t>
      </w:r>
    </w:p>
    <w:p w14:paraId="722DADB3" w14:textId="5E870A12" w:rsidR="00F8136C" w:rsidRPr="008E1E7A" w:rsidRDefault="00F8136C" w:rsidP="00F8136C">
      <w:pPr>
        <w:pStyle w:val="PargrafodaLista"/>
        <w:numPr>
          <w:ilvl w:val="0"/>
          <w:numId w:val="32"/>
        </w:numPr>
      </w:pPr>
      <w:proofErr w:type="spellStart"/>
      <w:r w:rsidRPr="008E1E7A">
        <w:t>Disponivel</w:t>
      </w:r>
      <w:proofErr w:type="spellEnd"/>
      <w:r w:rsidRPr="008E1E7A">
        <w:t xml:space="preserve"> Presencial;</w:t>
      </w:r>
    </w:p>
    <w:p w14:paraId="7C65D61F" w14:textId="072B5FA4" w:rsidR="00F8136C" w:rsidRPr="008E1E7A" w:rsidRDefault="00F8136C" w:rsidP="00F8136C">
      <w:pPr>
        <w:pStyle w:val="PargrafodaLista"/>
        <w:numPr>
          <w:ilvl w:val="0"/>
          <w:numId w:val="32"/>
        </w:numPr>
      </w:pPr>
      <w:proofErr w:type="spellStart"/>
      <w:r w:rsidRPr="008E1E7A">
        <w:t>Disponivel</w:t>
      </w:r>
      <w:proofErr w:type="spellEnd"/>
    </w:p>
    <w:p w14:paraId="0A200C8F" w14:textId="0FBDD475" w:rsidR="00F8136C" w:rsidRPr="008E1E7A" w:rsidRDefault="004879FA" w:rsidP="004879FA">
      <w:r w:rsidRPr="008E1E7A">
        <w:t xml:space="preserve">Caso sejam necessários novos tipos de disponibilidade ou modificar os tipos existentes o utilizador deverá seguir os seguintes passos fazer o login na plataforma, escolher a opção “Gestão Geral” na barra de tarefas e de seguida clica </w:t>
      </w:r>
      <w:proofErr w:type="spellStart"/>
      <w:r w:rsidRPr="008E1E7A">
        <w:t>rna</w:t>
      </w:r>
      <w:proofErr w:type="spellEnd"/>
      <w:r w:rsidRPr="008E1E7A">
        <w:t xml:space="preserve"> opção Tipo de disponibilidades. Para o utilizador criar, editar ou apagar</w:t>
      </w:r>
      <w:r w:rsidR="00AA5622" w:rsidRPr="008E1E7A">
        <w:t>:</w:t>
      </w:r>
    </w:p>
    <w:p w14:paraId="13EB98D8" w14:textId="77777777" w:rsidR="00AA5622" w:rsidRPr="008E1E7A" w:rsidRDefault="00AA5622" w:rsidP="00AA5622">
      <w:r w:rsidRPr="008E1E7A">
        <w:t>Criar:</w:t>
      </w:r>
    </w:p>
    <w:p w14:paraId="27F4E751" w14:textId="30F9DE53" w:rsidR="00AA5622" w:rsidRPr="008E1E7A" w:rsidRDefault="00AA5622" w:rsidP="0069514B">
      <w:pPr>
        <w:pStyle w:val="PargrafodaLista"/>
        <w:numPr>
          <w:ilvl w:val="0"/>
          <w:numId w:val="35"/>
        </w:numPr>
      </w:pPr>
      <w:r w:rsidRPr="008E1E7A">
        <w:t>Clicar no botão criar</w:t>
      </w:r>
    </w:p>
    <w:p w14:paraId="795AE796" w14:textId="12262908" w:rsidR="00AA5622" w:rsidRPr="008E1E7A" w:rsidRDefault="00AA5622" w:rsidP="0069514B">
      <w:pPr>
        <w:pStyle w:val="PargrafodaLista"/>
        <w:numPr>
          <w:ilvl w:val="0"/>
          <w:numId w:val="35"/>
        </w:numPr>
      </w:pPr>
      <w:r w:rsidRPr="008E1E7A">
        <w:t xml:space="preserve">Inserir </w:t>
      </w:r>
      <w:r w:rsidR="000C3DDC" w:rsidRPr="008E1E7A">
        <w:t>a designação para a disponibilidade e a cor associada;</w:t>
      </w:r>
    </w:p>
    <w:p w14:paraId="2F736B8A" w14:textId="5F50DDE2" w:rsidR="00AA5622" w:rsidRPr="008E1E7A" w:rsidRDefault="00AA5622" w:rsidP="0069514B">
      <w:pPr>
        <w:pStyle w:val="PargrafodaLista"/>
        <w:numPr>
          <w:ilvl w:val="0"/>
          <w:numId w:val="35"/>
        </w:numPr>
      </w:pPr>
      <w:r w:rsidRPr="008E1E7A">
        <w:t xml:space="preserve">Clicar em guardar para guardar </w:t>
      </w:r>
      <w:r w:rsidR="000C3DDC" w:rsidRPr="008E1E7A">
        <w:t>a nova disponibilidade criada</w:t>
      </w:r>
      <w:r w:rsidRPr="008E1E7A">
        <w:t xml:space="preserve"> ou cancelar para não guardar.</w:t>
      </w:r>
    </w:p>
    <w:p w14:paraId="79F16552" w14:textId="77777777" w:rsidR="00AA5622" w:rsidRPr="008E1E7A" w:rsidRDefault="00AA5622" w:rsidP="00AA5622">
      <w:pPr>
        <w:ind w:left="720" w:firstLine="0"/>
      </w:pPr>
      <w:r w:rsidRPr="008E1E7A">
        <w:t>Editar:</w:t>
      </w:r>
    </w:p>
    <w:p w14:paraId="3CC8F2F9" w14:textId="7A6C0CC3" w:rsidR="00AA5622" w:rsidRPr="008E1E7A" w:rsidRDefault="00AA5622" w:rsidP="0069514B">
      <w:pPr>
        <w:pStyle w:val="PargrafodaLista"/>
        <w:numPr>
          <w:ilvl w:val="0"/>
          <w:numId w:val="36"/>
        </w:numPr>
      </w:pPr>
      <w:r w:rsidRPr="008E1E7A">
        <w:t>Clicar n</w:t>
      </w:r>
      <w:r w:rsidR="000C3DDC" w:rsidRPr="008E1E7A">
        <w:t>a disponibilidade</w:t>
      </w:r>
      <w:r w:rsidRPr="008E1E7A">
        <w:t xml:space="preserve"> a editar;</w:t>
      </w:r>
    </w:p>
    <w:p w14:paraId="041E21CA" w14:textId="12C9F0A6" w:rsidR="00AA5622" w:rsidRPr="008E1E7A" w:rsidRDefault="00AA5622" w:rsidP="0069514B">
      <w:pPr>
        <w:pStyle w:val="PargrafodaLista"/>
        <w:numPr>
          <w:ilvl w:val="0"/>
          <w:numId w:val="36"/>
        </w:numPr>
      </w:pPr>
      <w:r w:rsidRPr="008E1E7A">
        <w:t>Clicar no botão editar;</w:t>
      </w:r>
    </w:p>
    <w:p w14:paraId="1302E201" w14:textId="05534983" w:rsidR="00AA5622" w:rsidRPr="008E1E7A" w:rsidRDefault="00AA5622" w:rsidP="0069514B">
      <w:pPr>
        <w:pStyle w:val="PargrafodaLista"/>
        <w:numPr>
          <w:ilvl w:val="0"/>
          <w:numId w:val="36"/>
        </w:numPr>
      </w:pPr>
      <w:r w:rsidRPr="008E1E7A">
        <w:t xml:space="preserve">Editar </w:t>
      </w:r>
      <w:r w:rsidR="000C3DDC" w:rsidRPr="008E1E7A">
        <w:t>a disponibilidade</w:t>
      </w:r>
      <w:r w:rsidRPr="008E1E7A">
        <w:t>;</w:t>
      </w:r>
    </w:p>
    <w:p w14:paraId="5091180F" w14:textId="77777777" w:rsidR="000C3DDC" w:rsidRPr="008E1E7A" w:rsidRDefault="000C3DDC" w:rsidP="0069514B">
      <w:pPr>
        <w:pStyle w:val="PargrafodaLista"/>
        <w:numPr>
          <w:ilvl w:val="0"/>
          <w:numId w:val="36"/>
        </w:numPr>
      </w:pPr>
      <w:r w:rsidRPr="008E1E7A">
        <w:lastRenderedPageBreak/>
        <w:t>Clicar em guardar para guardar a nova disponibilidade criada ou cancelar para não guardar.</w:t>
      </w:r>
    </w:p>
    <w:p w14:paraId="06EB6596" w14:textId="77777777" w:rsidR="00AA5622" w:rsidRPr="008E1E7A" w:rsidRDefault="00AA5622" w:rsidP="00AA5622">
      <w:pPr>
        <w:pStyle w:val="PargrafodaLista"/>
        <w:ind w:left="1080"/>
      </w:pPr>
      <w:r w:rsidRPr="008E1E7A">
        <w:t>Apagar:</w:t>
      </w:r>
    </w:p>
    <w:p w14:paraId="0FA4E32B" w14:textId="5CFB7C6E" w:rsidR="00AA5622" w:rsidRPr="008E1E7A" w:rsidRDefault="00AA5622" w:rsidP="0069514B">
      <w:pPr>
        <w:pStyle w:val="PargrafodaLista"/>
        <w:numPr>
          <w:ilvl w:val="0"/>
          <w:numId w:val="37"/>
        </w:numPr>
      </w:pPr>
      <w:r w:rsidRPr="008E1E7A">
        <w:t xml:space="preserve">Clicar no botão apagar na </w:t>
      </w:r>
      <w:r w:rsidR="000C3DDC" w:rsidRPr="008E1E7A">
        <w:t>última</w:t>
      </w:r>
      <w:r w:rsidRPr="008E1E7A">
        <w:t xml:space="preserve"> coluna da tabela apresentada </w:t>
      </w:r>
      <w:r w:rsidR="000C3DDC" w:rsidRPr="008E1E7A">
        <w:t>na disponibilidade</w:t>
      </w:r>
      <w:r w:rsidRPr="008E1E7A">
        <w:t xml:space="preserve"> </w:t>
      </w:r>
      <w:proofErr w:type="spellStart"/>
      <w:r w:rsidRPr="008E1E7A">
        <w:t>ecolhid</w:t>
      </w:r>
      <w:r w:rsidR="000C3DDC" w:rsidRPr="008E1E7A">
        <w:t>a</w:t>
      </w:r>
      <w:proofErr w:type="spellEnd"/>
      <w:r w:rsidRPr="008E1E7A">
        <w:t>;</w:t>
      </w:r>
    </w:p>
    <w:p w14:paraId="43AB9A86" w14:textId="036946AF" w:rsidR="00AA5622" w:rsidRPr="008E1E7A" w:rsidRDefault="00AA5622" w:rsidP="0069514B">
      <w:pPr>
        <w:pStyle w:val="PargrafodaLista"/>
        <w:numPr>
          <w:ilvl w:val="0"/>
          <w:numId w:val="37"/>
        </w:numPr>
      </w:pPr>
      <w:r w:rsidRPr="008E1E7A">
        <w:t xml:space="preserve">Irá aparecer um aviso onde escolhe a opção ok ou </w:t>
      </w:r>
      <w:proofErr w:type="spellStart"/>
      <w:r w:rsidRPr="008E1E7A">
        <w:t>cancelr</w:t>
      </w:r>
      <w:proofErr w:type="spellEnd"/>
      <w:r w:rsidRPr="008E1E7A">
        <w:t>.</w:t>
      </w:r>
    </w:p>
    <w:p w14:paraId="6DE23816" w14:textId="77777777" w:rsidR="004879FA" w:rsidRPr="008E1E7A" w:rsidRDefault="004879FA" w:rsidP="004879FA">
      <w:pPr>
        <w:pStyle w:val="PargrafodaLista"/>
        <w:ind w:left="1800"/>
      </w:pPr>
    </w:p>
    <w:p w14:paraId="5133F09A" w14:textId="6280C372" w:rsidR="004879FA" w:rsidRPr="008E1E7A" w:rsidRDefault="003A1681" w:rsidP="00F058BF">
      <w:pPr>
        <w:pStyle w:val="Ttulo2"/>
        <w:numPr>
          <w:ilvl w:val="0"/>
          <w:numId w:val="36"/>
        </w:numPr>
      </w:pPr>
      <w:r w:rsidRPr="008E1E7A">
        <w:t>Área de Formação</w:t>
      </w:r>
    </w:p>
    <w:p w14:paraId="32359829" w14:textId="0E213C48" w:rsidR="003A1681" w:rsidRPr="008E1E7A" w:rsidRDefault="006122B8" w:rsidP="003A1681">
      <w:r w:rsidRPr="008E1E7A">
        <w:t xml:space="preserve">Existem sempre novas áreas de formação para serem criadas ou áreas de formação para editar ou algumas para deixam de existir, para que faça uma destas 3 operações tem de fazer login na sua página e na barra de tarefas escolher a opção “Gestão Geral” e depois escolher a opção “Área de formação. </w:t>
      </w:r>
      <w:proofErr w:type="gramStart"/>
      <w:r w:rsidRPr="008E1E7A">
        <w:t>Após  isto</w:t>
      </w:r>
      <w:proofErr w:type="gramEnd"/>
      <w:r w:rsidRPr="008E1E7A">
        <w:t xml:space="preserve"> deverá seguir os seguintes passos:</w:t>
      </w:r>
    </w:p>
    <w:p w14:paraId="0D2DBD1B" w14:textId="77777777" w:rsidR="006122B8" w:rsidRPr="008E1E7A" w:rsidRDefault="006122B8" w:rsidP="006122B8">
      <w:r w:rsidRPr="008E1E7A">
        <w:t>Criar:</w:t>
      </w:r>
    </w:p>
    <w:p w14:paraId="2EBC710D" w14:textId="263B4680" w:rsidR="006122B8" w:rsidRPr="008E1E7A" w:rsidRDefault="006122B8" w:rsidP="0069514B">
      <w:pPr>
        <w:pStyle w:val="PargrafodaLista"/>
        <w:numPr>
          <w:ilvl w:val="0"/>
          <w:numId w:val="38"/>
        </w:numPr>
      </w:pPr>
      <w:r w:rsidRPr="008E1E7A">
        <w:t>Clicar no botão criar</w:t>
      </w:r>
    </w:p>
    <w:p w14:paraId="0E49DB10" w14:textId="0F44EE43" w:rsidR="006122B8" w:rsidRPr="008E1E7A" w:rsidRDefault="006122B8" w:rsidP="0069514B">
      <w:pPr>
        <w:pStyle w:val="PargrafodaLista"/>
        <w:numPr>
          <w:ilvl w:val="0"/>
          <w:numId w:val="38"/>
        </w:numPr>
      </w:pPr>
      <w:r w:rsidRPr="008E1E7A">
        <w:t xml:space="preserve">Inserir número e designação para </w:t>
      </w:r>
      <w:r w:rsidR="00835CBB" w:rsidRPr="008E1E7A">
        <w:t>a nova</w:t>
      </w:r>
      <w:r w:rsidRPr="008E1E7A">
        <w:t xml:space="preserve"> Área de Formação;</w:t>
      </w:r>
    </w:p>
    <w:p w14:paraId="4265B866" w14:textId="08BC3537" w:rsidR="006122B8" w:rsidRPr="008E1E7A" w:rsidRDefault="006122B8" w:rsidP="0069514B">
      <w:pPr>
        <w:pStyle w:val="PargrafodaLista"/>
        <w:numPr>
          <w:ilvl w:val="0"/>
          <w:numId w:val="38"/>
        </w:numPr>
      </w:pPr>
      <w:r w:rsidRPr="008E1E7A">
        <w:t>Clicar em guardar para guardar ou cancelar para não guardar.</w:t>
      </w:r>
    </w:p>
    <w:p w14:paraId="535FF4C0" w14:textId="77777777" w:rsidR="006122B8" w:rsidRPr="008E1E7A" w:rsidRDefault="006122B8" w:rsidP="006122B8">
      <w:pPr>
        <w:ind w:left="720" w:firstLine="0"/>
      </w:pPr>
      <w:r w:rsidRPr="008E1E7A">
        <w:t>Editar:</w:t>
      </w:r>
    </w:p>
    <w:p w14:paraId="233D3F78" w14:textId="3EC103EE" w:rsidR="006122B8" w:rsidRPr="008E1E7A" w:rsidRDefault="006122B8" w:rsidP="00F058BF">
      <w:pPr>
        <w:pStyle w:val="PargrafodaLista"/>
        <w:numPr>
          <w:ilvl w:val="0"/>
          <w:numId w:val="39"/>
        </w:numPr>
      </w:pPr>
      <w:r w:rsidRPr="008E1E7A">
        <w:t xml:space="preserve">Clicar na </w:t>
      </w:r>
      <w:r w:rsidR="00835CBB" w:rsidRPr="008E1E7A">
        <w:t>Área de Formação</w:t>
      </w:r>
      <w:r w:rsidRPr="008E1E7A">
        <w:t xml:space="preserve"> a editar;</w:t>
      </w:r>
    </w:p>
    <w:p w14:paraId="7FB8B0A3" w14:textId="77777777" w:rsidR="006122B8" w:rsidRPr="008E1E7A" w:rsidRDefault="006122B8" w:rsidP="00F058BF">
      <w:pPr>
        <w:pStyle w:val="PargrafodaLista"/>
        <w:numPr>
          <w:ilvl w:val="0"/>
          <w:numId w:val="39"/>
        </w:numPr>
      </w:pPr>
      <w:r w:rsidRPr="008E1E7A">
        <w:t>Clicar no botão editar;</w:t>
      </w:r>
    </w:p>
    <w:p w14:paraId="6B5D5972" w14:textId="097F1F29" w:rsidR="006122B8" w:rsidRPr="008E1E7A" w:rsidRDefault="00F058BF" w:rsidP="00F058BF">
      <w:pPr>
        <w:pStyle w:val="PargrafodaLista"/>
        <w:numPr>
          <w:ilvl w:val="0"/>
          <w:numId w:val="39"/>
        </w:numPr>
      </w:pPr>
      <w:r w:rsidRPr="008E1E7A">
        <w:t xml:space="preserve"> </w:t>
      </w:r>
      <w:r w:rsidR="006122B8" w:rsidRPr="008E1E7A">
        <w:t xml:space="preserve">Editar a </w:t>
      </w:r>
      <w:r w:rsidR="00835CBB" w:rsidRPr="008E1E7A">
        <w:t>os dados</w:t>
      </w:r>
      <w:r w:rsidR="006122B8" w:rsidRPr="008E1E7A">
        <w:t>;</w:t>
      </w:r>
    </w:p>
    <w:p w14:paraId="773D4A8B" w14:textId="6CDB1EF7" w:rsidR="006122B8" w:rsidRPr="008E1E7A" w:rsidRDefault="00F058BF" w:rsidP="00F058BF">
      <w:pPr>
        <w:pStyle w:val="PargrafodaLista"/>
        <w:numPr>
          <w:ilvl w:val="0"/>
          <w:numId w:val="39"/>
        </w:numPr>
      </w:pPr>
      <w:r w:rsidRPr="008E1E7A">
        <w:t xml:space="preserve"> </w:t>
      </w:r>
      <w:r w:rsidR="006122B8" w:rsidRPr="008E1E7A">
        <w:t>Clicar em guardar para guardar ou cancelar para não guardar.</w:t>
      </w:r>
    </w:p>
    <w:p w14:paraId="0561B880" w14:textId="77777777" w:rsidR="006122B8" w:rsidRPr="008E1E7A" w:rsidRDefault="006122B8" w:rsidP="006122B8">
      <w:pPr>
        <w:pStyle w:val="PargrafodaLista"/>
        <w:ind w:left="1080"/>
      </w:pPr>
      <w:r w:rsidRPr="008E1E7A">
        <w:t>Apagar:</w:t>
      </w:r>
    </w:p>
    <w:p w14:paraId="10EFBFAC" w14:textId="1805CACE" w:rsidR="006122B8" w:rsidRPr="008E1E7A" w:rsidRDefault="006122B8" w:rsidP="00F058BF">
      <w:pPr>
        <w:pStyle w:val="PargrafodaLista"/>
        <w:numPr>
          <w:ilvl w:val="0"/>
          <w:numId w:val="40"/>
        </w:numPr>
      </w:pPr>
      <w:r w:rsidRPr="008E1E7A">
        <w:t xml:space="preserve">Clicar no botão </w:t>
      </w:r>
      <w:r w:rsidR="00835CBB" w:rsidRPr="008E1E7A">
        <w:t xml:space="preserve">com </w:t>
      </w:r>
      <w:proofErr w:type="spellStart"/>
      <w:r w:rsidR="00835CBB" w:rsidRPr="008E1E7A">
        <w:t>icnoe</w:t>
      </w:r>
      <w:proofErr w:type="spellEnd"/>
      <w:r w:rsidR="00835CBB" w:rsidRPr="008E1E7A">
        <w:t xml:space="preserve"> de caixote do lixo</w:t>
      </w:r>
      <w:r w:rsidRPr="008E1E7A">
        <w:t xml:space="preserve"> na última coluna da tabel</w:t>
      </w:r>
      <w:r w:rsidR="00835CBB" w:rsidRPr="008E1E7A">
        <w:t>a</w:t>
      </w:r>
      <w:r w:rsidRPr="008E1E7A">
        <w:t>;</w:t>
      </w:r>
    </w:p>
    <w:p w14:paraId="5898F3AA" w14:textId="65B031FA" w:rsidR="006122B8" w:rsidRPr="008E1E7A" w:rsidRDefault="006122B8" w:rsidP="00F058BF">
      <w:pPr>
        <w:pStyle w:val="PargrafodaLista"/>
        <w:numPr>
          <w:ilvl w:val="0"/>
          <w:numId w:val="40"/>
        </w:numPr>
      </w:pPr>
      <w:r w:rsidRPr="008E1E7A">
        <w:lastRenderedPageBreak/>
        <w:t xml:space="preserve">Irá aparecer um aviso onde escolhe a opção ok ou </w:t>
      </w:r>
      <w:proofErr w:type="spellStart"/>
      <w:r w:rsidRPr="008E1E7A">
        <w:t>cancelr</w:t>
      </w:r>
      <w:proofErr w:type="spellEnd"/>
      <w:r w:rsidRPr="008E1E7A">
        <w:t>.</w:t>
      </w:r>
    </w:p>
    <w:p w14:paraId="50C59CB3" w14:textId="77777777" w:rsidR="0069514B" w:rsidRPr="008E1E7A" w:rsidRDefault="0069514B" w:rsidP="0069514B">
      <w:pPr>
        <w:pStyle w:val="PargrafodaLista"/>
        <w:ind w:left="1440"/>
      </w:pPr>
    </w:p>
    <w:p w14:paraId="1F940919" w14:textId="2CB87306" w:rsidR="006122B8" w:rsidRPr="008E1E7A" w:rsidRDefault="00835CBB" w:rsidP="00F058BF">
      <w:pPr>
        <w:pStyle w:val="Ttulo2"/>
        <w:numPr>
          <w:ilvl w:val="0"/>
          <w:numId w:val="36"/>
        </w:numPr>
      </w:pPr>
      <w:r w:rsidRPr="008E1E7A">
        <w:t>Cursos</w:t>
      </w:r>
    </w:p>
    <w:p w14:paraId="0A5D516F" w14:textId="1C059EA6" w:rsidR="00E836BA" w:rsidRPr="008E1E7A" w:rsidRDefault="00835CBB" w:rsidP="00E836BA">
      <w:r w:rsidRPr="008E1E7A">
        <w:t xml:space="preserve">Á medida que a </w:t>
      </w:r>
      <w:proofErr w:type="spellStart"/>
      <w:r w:rsidRPr="008E1E7A">
        <w:t>actualidade</w:t>
      </w:r>
      <w:proofErr w:type="spellEnd"/>
      <w:r w:rsidRPr="008E1E7A">
        <w:t xml:space="preserve"> uda existem novo cursos a serem implementados e outros que acabam por ser obsoletos para existir uma boa gestão destes casos o planeamento tem </w:t>
      </w:r>
      <w:proofErr w:type="gramStart"/>
      <w:r w:rsidRPr="008E1E7A">
        <w:t>um área</w:t>
      </w:r>
      <w:proofErr w:type="gramEnd"/>
      <w:r w:rsidRPr="008E1E7A">
        <w:t xml:space="preserve"> onde poderá </w:t>
      </w:r>
      <w:proofErr w:type="spellStart"/>
      <w:r w:rsidR="0069514B" w:rsidRPr="008E1E7A">
        <w:t>verifcarr</w:t>
      </w:r>
      <w:proofErr w:type="spellEnd"/>
      <w:r w:rsidR="0069514B" w:rsidRPr="008E1E7A">
        <w:t xml:space="preserve">, criar, editar ou apagar cursos. Para tal tem de fazer login na sua conta e na </w:t>
      </w:r>
      <w:proofErr w:type="spellStart"/>
      <w:r w:rsidR="0069514B" w:rsidRPr="008E1E7A">
        <w:t>bbara</w:t>
      </w:r>
      <w:proofErr w:type="spellEnd"/>
      <w:r w:rsidR="0069514B" w:rsidRPr="008E1E7A">
        <w:t xml:space="preserve"> de ferramentas ir escolher a opção Gestão geral, dentro desta opção segue pela a opção cursos. Para criar, editar ou apagar cursos deverá seguir os seguintes passos:</w:t>
      </w:r>
    </w:p>
    <w:p w14:paraId="1E68071C" w14:textId="77777777" w:rsidR="0069514B" w:rsidRPr="008E1E7A" w:rsidRDefault="0069514B" w:rsidP="0069514B">
      <w:r w:rsidRPr="008E1E7A">
        <w:t>Criar:</w:t>
      </w:r>
    </w:p>
    <w:p w14:paraId="17E575BF" w14:textId="6DA3AED7" w:rsidR="0069514B" w:rsidRPr="008E1E7A" w:rsidRDefault="0069514B" w:rsidP="00F058BF">
      <w:pPr>
        <w:pStyle w:val="PargrafodaLista"/>
        <w:numPr>
          <w:ilvl w:val="0"/>
          <w:numId w:val="41"/>
        </w:numPr>
      </w:pPr>
      <w:r w:rsidRPr="008E1E7A">
        <w:t>Clicar no botão criar</w:t>
      </w:r>
    </w:p>
    <w:p w14:paraId="58E2D92E" w14:textId="2CE1F380" w:rsidR="0069514B" w:rsidRPr="008E1E7A" w:rsidRDefault="0069514B" w:rsidP="00F058BF">
      <w:pPr>
        <w:pStyle w:val="PargrafodaLista"/>
        <w:numPr>
          <w:ilvl w:val="0"/>
          <w:numId w:val="41"/>
        </w:numPr>
      </w:pPr>
      <w:r w:rsidRPr="008E1E7A">
        <w:t>Inserir número e designação para a nova Área de Formação;</w:t>
      </w:r>
    </w:p>
    <w:p w14:paraId="11B2ADC7" w14:textId="77777777" w:rsidR="0069514B" w:rsidRPr="008E1E7A" w:rsidRDefault="0069514B" w:rsidP="00F058BF">
      <w:pPr>
        <w:pStyle w:val="PargrafodaLista"/>
        <w:numPr>
          <w:ilvl w:val="0"/>
          <w:numId w:val="41"/>
        </w:numPr>
      </w:pPr>
      <w:r w:rsidRPr="008E1E7A">
        <w:t>Clicar em guardar para guardar ou cancelar para não guardar.</w:t>
      </w:r>
    </w:p>
    <w:p w14:paraId="0EC16CA2" w14:textId="77777777" w:rsidR="0069514B" w:rsidRPr="008E1E7A" w:rsidRDefault="0069514B" w:rsidP="0069514B">
      <w:pPr>
        <w:ind w:left="720" w:firstLine="0"/>
      </w:pPr>
      <w:r w:rsidRPr="008E1E7A">
        <w:t>Editar:</w:t>
      </w:r>
    </w:p>
    <w:p w14:paraId="2D714550" w14:textId="632ACD83" w:rsidR="0069514B" w:rsidRPr="008E1E7A" w:rsidRDefault="0069514B" w:rsidP="00F058BF">
      <w:pPr>
        <w:pStyle w:val="PargrafodaLista"/>
        <w:numPr>
          <w:ilvl w:val="0"/>
          <w:numId w:val="42"/>
        </w:numPr>
      </w:pPr>
      <w:r w:rsidRPr="008E1E7A">
        <w:t>Clicar na Área de Formação a editar;</w:t>
      </w:r>
    </w:p>
    <w:p w14:paraId="6D7CEC52" w14:textId="77777777" w:rsidR="0069514B" w:rsidRPr="008E1E7A" w:rsidRDefault="0069514B" w:rsidP="00F058BF">
      <w:pPr>
        <w:pStyle w:val="PargrafodaLista"/>
        <w:numPr>
          <w:ilvl w:val="0"/>
          <w:numId w:val="42"/>
        </w:numPr>
      </w:pPr>
      <w:r w:rsidRPr="008E1E7A">
        <w:t>Clicar no botão editar;</w:t>
      </w:r>
    </w:p>
    <w:p w14:paraId="6C82F2F5" w14:textId="77777777" w:rsidR="0069514B" w:rsidRPr="008E1E7A" w:rsidRDefault="0069514B" w:rsidP="00F058BF">
      <w:pPr>
        <w:pStyle w:val="PargrafodaLista"/>
        <w:numPr>
          <w:ilvl w:val="0"/>
          <w:numId w:val="42"/>
        </w:numPr>
      </w:pPr>
      <w:r w:rsidRPr="008E1E7A">
        <w:t>Editar a os dados;</w:t>
      </w:r>
    </w:p>
    <w:p w14:paraId="76AF93DE" w14:textId="77777777" w:rsidR="0069514B" w:rsidRPr="008E1E7A" w:rsidRDefault="0069514B" w:rsidP="00F058BF">
      <w:pPr>
        <w:pStyle w:val="PargrafodaLista"/>
        <w:numPr>
          <w:ilvl w:val="0"/>
          <w:numId w:val="42"/>
        </w:numPr>
      </w:pPr>
      <w:r w:rsidRPr="008E1E7A">
        <w:t>Clicar em guardar para guardar ou cancelar para não guardar.</w:t>
      </w:r>
    </w:p>
    <w:p w14:paraId="48C89705" w14:textId="77777777" w:rsidR="0069514B" w:rsidRPr="008E1E7A" w:rsidRDefault="0069514B" w:rsidP="0069514B">
      <w:pPr>
        <w:pStyle w:val="PargrafodaLista"/>
        <w:ind w:left="1080"/>
      </w:pPr>
      <w:r w:rsidRPr="008E1E7A">
        <w:t>Apagar:</w:t>
      </w:r>
    </w:p>
    <w:p w14:paraId="52567FE5" w14:textId="68F097E3" w:rsidR="0069514B" w:rsidRPr="008E1E7A" w:rsidRDefault="0069514B" w:rsidP="00F058BF">
      <w:pPr>
        <w:pStyle w:val="PargrafodaLista"/>
        <w:numPr>
          <w:ilvl w:val="0"/>
          <w:numId w:val="43"/>
        </w:numPr>
      </w:pPr>
      <w:r w:rsidRPr="008E1E7A">
        <w:t xml:space="preserve">Clicar no botão com </w:t>
      </w:r>
      <w:proofErr w:type="spellStart"/>
      <w:r w:rsidRPr="008E1E7A">
        <w:t>icnoe</w:t>
      </w:r>
      <w:proofErr w:type="spellEnd"/>
      <w:r w:rsidRPr="008E1E7A">
        <w:t xml:space="preserve"> de caixote do lixo na última coluna da tabela;</w:t>
      </w:r>
    </w:p>
    <w:p w14:paraId="5B754F4E" w14:textId="710FCBA0" w:rsidR="0069514B" w:rsidRPr="008E1E7A" w:rsidRDefault="0069514B" w:rsidP="0069514B">
      <w:pPr>
        <w:pStyle w:val="PargrafodaLista"/>
        <w:numPr>
          <w:ilvl w:val="0"/>
          <w:numId w:val="30"/>
        </w:numPr>
      </w:pPr>
      <w:r w:rsidRPr="008E1E7A">
        <w:t>Irá aparecer um aviso onde escolhe a opção ok ou cancel</w:t>
      </w:r>
      <w:r w:rsidR="00F058BF" w:rsidRPr="008E1E7A">
        <w:t>a</w:t>
      </w:r>
      <w:r w:rsidRPr="008E1E7A">
        <w:t>r.</w:t>
      </w:r>
    </w:p>
    <w:p w14:paraId="11199B50" w14:textId="77777777" w:rsidR="0069514B" w:rsidRPr="008E1E7A" w:rsidRDefault="0069514B" w:rsidP="00E836BA"/>
    <w:p w14:paraId="55E4348A" w14:textId="507E774B" w:rsidR="00F058BF" w:rsidRPr="008E1E7A" w:rsidRDefault="00F058BF" w:rsidP="00F058BF">
      <w:pPr>
        <w:pStyle w:val="Ttulo2"/>
        <w:numPr>
          <w:ilvl w:val="0"/>
          <w:numId w:val="36"/>
        </w:numPr>
      </w:pPr>
      <w:r w:rsidRPr="008E1E7A">
        <w:lastRenderedPageBreak/>
        <w:t>Turmas</w:t>
      </w:r>
    </w:p>
    <w:p w14:paraId="00FB0F71" w14:textId="17740AB3" w:rsidR="00BB54D8" w:rsidRPr="008E1E7A" w:rsidRDefault="00F058BF" w:rsidP="00BB54D8">
      <w:pPr>
        <w:pStyle w:val="PargrafodaLista"/>
        <w:ind w:left="1080"/>
      </w:pPr>
      <w:r w:rsidRPr="008E1E7A">
        <w:t>Todos os anos são criadas novas turmas, de várias áreas diferentes</w:t>
      </w:r>
      <w:r w:rsidR="0071485E" w:rsidRPr="008E1E7A">
        <w:t>, para a gestão das turmas ser eficaz existe uma área especifica para criar novas turmas, editar as existentes ou apagar turmas para isso o administrador deverá aceder a sua conta e na barra de tarefas dirigir-se a “Gestão Geral”</w:t>
      </w:r>
      <w:r w:rsidR="00A409EF" w:rsidRPr="008E1E7A">
        <w:t xml:space="preserve"> e depois escolher a opção turma. Para criar, editar ou apagar cursos deverá seguir os seguintes passos:</w:t>
      </w:r>
    </w:p>
    <w:p w14:paraId="0993FCC1" w14:textId="77777777" w:rsidR="00A409EF" w:rsidRPr="008E1E7A" w:rsidRDefault="00A409EF" w:rsidP="00A409EF">
      <w:r w:rsidRPr="008E1E7A">
        <w:t>Criar:</w:t>
      </w:r>
    </w:p>
    <w:p w14:paraId="0D542FA3" w14:textId="61438676" w:rsidR="00A409EF" w:rsidRPr="008E1E7A" w:rsidRDefault="00A409EF" w:rsidP="00A409EF">
      <w:pPr>
        <w:pStyle w:val="PargrafodaLista"/>
        <w:numPr>
          <w:ilvl w:val="0"/>
          <w:numId w:val="44"/>
        </w:numPr>
      </w:pPr>
      <w:r w:rsidRPr="008E1E7A">
        <w:t>Clicar no botão criar;</w:t>
      </w:r>
    </w:p>
    <w:p w14:paraId="71B44A8A" w14:textId="196AB2B1" w:rsidR="00A409EF" w:rsidRPr="008E1E7A" w:rsidRDefault="00A409EF" w:rsidP="00A409EF">
      <w:pPr>
        <w:pStyle w:val="PargrafodaLista"/>
        <w:numPr>
          <w:ilvl w:val="0"/>
          <w:numId w:val="44"/>
        </w:numPr>
      </w:pPr>
      <w:r w:rsidRPr="008E1E7A">
        <w:t xml:space="preserve">Inserir nome curso, sigla, área de formação e </w:t>
      </w:r>
      <w:proofErr w:type="spellStart"/>
      <w:r w:rsidRPr="008E1E7A">
        <w:t>UFCDs</w:t>
      </w:r>
      <w:proofErr w:type="spellEnd"/>
      <w:r w:rsidRPr="008E1E7A">
        <w:t xml:space="preserve">, estas duas opções são de </w:t>
      </w:r>
      <w:proofErr w:type="spellStart"/>
      <w:r w:rsidRPr="008E1E7A">
        <w:t>dropdown</w:t>
      </w:r>
      <w:proofErr w:type="spellEnd"/>
      <w:r w:rsidRPr="008E1E7A">
        <w:t xml:space="preserve"> ao clicar na zona irá baixar um menu com as opções.</w:t>
      </w:r>
    </w:p>
    <w:p w14:paraId="2C9C9788" w14:textId="77777777" w:rsidR="00A409EF" w:rsidRPr="008E1E7A" w:rsidRDefault="00A409EF" w:rsidP="00A409EF">
      <w:pPr>
        <w:pStyle w:val="PargrafodaLista"/>
        <w:numPr>
          <w:ilvl w:val="0"/>
          <w:numId w:val="44"/>
        </w:numPr>
      </w:pPr>
      <w:r w:rsidRPr="008E1E7A">
        <w:t>Clicar em guardar para guardar ou cancelar para não guardar.</w:t>
      </w:r>
    </w:p>
    <w:p w14:paraId="0E6DF894" w14:textId="77777777" w:rsidR="00A409EF" w:rsidRPr="008E1E7A" w:rsidRDefault="00A409EF" w:rsidP="00A409EF">
      <w:pPr>
        <w:ind w:left="720" w:firstLine="0"/>
      </w:pPr>
      <w:r w:rsidRPr="008E1E7A">
        <w:t>Editar:</w:t>
      </w:r>
    </w:p>
    <w:p w14:paraId="2BE5F3C6" w14:textId="49BEC062" w:rsidR="00A409EF" w:rsidRPr="008E1E7A" w:rsidRDefault="00A409EF" w:rsidP="00A409EF">
      <w:pPr>
        <w:pStyle w:val="PargrafodaLista"/>
        <w:numPr>
          <w:ilvl w:val="0"/>
          <w:numId w:val="45"/>
        </w:numPr>
      </w:pPr>
      <w:r w:rsidRPr="008E1E7A">
        <w:t>Clicar na Turma a editar;</w:t>
      </w:r>
    </w:p>
    <w:p w14:paraId="2FC5BAA3" w14:textId="51672D27" w:rsidR="00A409EF" w:rsidRPr="008E1E7A" w:rsidRDefault="00A409EF" w:rsidP="00A409EF">
      <w:pPr>
        <w:pStyle w:val="PargrafodaLista"/>
        <w:numPr>
          <w:ilvl w:val="0"/>
          <w:numId w:val="45"/>
        </w:numPr>
      </w:pPr>
      <w:r w:rsidRPr="008E1E7A">
        <w:t>Clicar no botão editar;</w:t>
      </w:r>
    </w:p>
    <w:p w14:paraId="4F95D289" w14:textId="4F2F7052" w:rsidR="00A409EF" w:rsidRPr="008E1E7A" w:rsidRDefault="00A409EF" w:rsidP="00A409EF">
      <w:pPr>
        <w:pStyle w:val="PargrafodaLista"/>
        <w:numPr>
          <w:ilvl w:val="0"/>
          <w:numId w:val="45"/>
        </w:numPr>
      </w:pPr>
      <w:r w:rsidRPr="008E1E7A">
        <w:t xml:space="preserve">Editar a os dados necessários, no caso das </w:t>
      </w:r>
      <w:proofErr w:type="spellStart"/>
      <w:r w:rsidRPr="008E1E7A">
        <w:t>UFCDs</w:t>
      </w:r>
      <w:proofErr w:type="spellEnd"/>
      <w:r w:rsidRPr="008E1E7A">
        <w:t xml:space="preserve"> ao fazer o </w:t>
      </w:r>
      <w:proofErr w:type="spellStart"/>
      <w:r w:rsidRPr="008E1E7A">
        <w:t>dropdown</w:t>
      </w:r>
      <w:proofErr w:type="spellEnd"/>
      <w:r w:rsidRPr="008E1E7A">
        <w:t xml:space="preserve"> as </w:t>
      </w:r>
      <w:proofErr w:type="spellStart"/>
      <w:r w:rsidRPr="008E1E7A">
        <w:t>UFCDs</w:t>
      </w:r>
      <w:proofErr w:type="spellEnd"/>
      <w:r w:rsidRPr="008E1E7A">
        <w:t xml:space="preserve"> escolhidas já estão assignadas;</w:t>
      </w:r>
    </w:p>
    <w:p w14:paraId="41BAAB02" w14:textId="77777777" w:rsidR="00A409EF" w:rsidRPr="008E1E7A" w:rsidRDefault="00A409EF" w:rsidP="00A409EF">
      <w:pPr>
        <w:pStyle w:val="PargrafodaLista"/>
        <w:numPr>
          <w:ilvl w:val="0"/>
          <w:numId w:val="45"/>
        </w:numPr>
      </w:pPr>
      <w:r w:rsidRPr="008E1E7A">
        <w:t>Clicar em guardar para guardar ou cancelar para não guardar.</w:t>
      </w:r>
    </w:p>
    <w:p w14:paraId="313F5261" w14:textId="77777777" w:rsidR="00A409EF" w:rsidRPr="008E1E7A" w:rsidRDefault="00A409EF" w:rsidP="00A409EF">
      <w:pPr>
        <w:pStyle w:val="PargrafodaLista"/>
        <w:ind w:left="1080"/>
      </w:pPr>
      <w:r w:rsidRPr="008E1E7A">
        <w:t>Apagar:</w:t>
      </w:r>
    </w:p>
    <w:p w14:paraId="6548273B" w14:textId="6721D005" w:rsidR="00A409EF" w:rsidRPr="008E1E7A" w:rsidRDefault="00A409EF" w:rsidP="00A409EF">
      <w:pPr>
        <w:pStyle w:val="PargrafodaLista"/>
        <w:numPr>
          <w:ilvl w:val="0"/>
          <w:numId w:val="46"/>
        </w:numPr>
      </w:pPr>
      <w:r w:rsidRPr="008E1E7A">
        <w:t xml:space="preserve">Clicar no botão com </w:t>
      </w:r>
      <w:proofErr w:type="spellStart"/>
      <w:r w:rsidRPr="008E1E7A">
        <w:t>icnoe</w:t>
      </w:r>
      <w:proofErr w:type="spellEnd"/>
      <w:r w:rsidRPr="008E1E7A">
        <w:t xml:space="preserve"> de caixote do lixo na última coluna da tabela;</w:t>
      </w:r>
    </w:p>
    <w:p w14:paraId="1C15F407" w14:textId="05242508" w:rsidR="00A409EF" w:rsidRPr="008E1E7A" w:rsidRDefault="00A409EF" w:rsidP="00A409EF">
      <w:pPr>
        <w:pStyle w:val="PargrafodaLista"/>
        <w:numPr>
          <w:ilvl w:val="0"/>
          <w:numId w:val="46"/>
        </w:numPr>
      </w:pPr>
      <w:r w:rsidRPr="008E1E7A">
        <w:t>Irá aparecer um aviso onde escolhe a opção ok ou cancelar.</w:t>
      </w:r>
    </w:p>
    <w:p w14:paraId="711D5A0E" w14:textId="77777777" w:rsidR="00FD5D2D" w:rsidRPr="008E1E7A" w:rsidRDefault="00FD5D2D" w:rsidP="00FD5D2D">
      <w:pPr>
        <w:ind w:firstLine="0"/>
      </w:pPr>
    </w:p>
    <w:p w14:paraId="3A1F1DD7" w14:textId="1C04E36F" w:rsidR="00FD5D2D" w:rsidRPr="008E1E7A" w:rsidRDefault="00FD5D2D" w:rsidP="00FD5D2D">
      <w:pPr>
        <w:pStyle w:val="Ttulo2"/>
        <w:numPr>
          <w:ilvl w:val="0"/>
          <w:numId w:val="36"/>
        </w:numPr>
      </w:pPr>
      <w:r w:rsidRPr="008E1E7A">
        <w:lastRenderedPageBreak/>
        <w:t>Grupo Pedagógico</w:t>
      </w:r>
    </w:p>
    <w:p w14:paraId="585E20A2" w14:textId="492645CA" w:rsidR="00FD5D2D" w:rsidRPr="008E1E7A" w:rsidRDefault="00FD5D2D" w:rsidP="00FD5D2D">
      <w:pPr>
        <w:pStyle w:val="PargrafodaLista"/>
        <w:ind w:left="1080"/>
      </w:pPr>
      <w:r w:rsidRPr="008E1E7A">
        <w:t xml:space="preserve">Para criar novos grupos </w:t>
      </w:r>
      <w:r w:rsidR="00C36FB0" w:rsidRPr="008E1E7A">
        <w:t>pedagógicos o</w:t>
      </w:r>
      <w:r w:rsidRPr="008E1E7A">
        <w:t xml:space="preserve"> utilizador deverá aceder ao menu principal e em gestão Geral escolhe a opção grupos </w:t>
      </w:r>
      <w:proofErr w:type="gramStart"/>
      <w:r w:rsidRPr="008E1E7A">
        <w:t>pedagógicos Para</w:t>
      </w:r>
      <w:proofErr w:type="gramEnd"/>
      <w:r w:rsidRPr="008E1E7A">
        <w:t xml:space="preserve"> criar, editar ou apagar </w:t>
      </w:r>
      <w:r w:rsidR="00C36FB0" w:rsidRPr="008E1E7A">
        <w:t xml:space="preserve">grupe </w:t>
      </w:r>
      <w:proofErr w:type="spellStart"/>
      <w:r w:rsidR="00C36FB0" w:rsidRPr="008E1E7A">
        <w:t>pedagogicos</w:t>
      </w:r>
      <w:proofErr w:type="spellEnd"/>
      <w:r w:rsidRPr="008E1E7A">
        <w:t xml:space="preserve"> deverá seguir os seguintes passos:</w:t>
      </w:r>
    </w:p>
    <w:p w14:paraId="2E16CEDA" w14:textId="77777777" w:rsidR="00FD5D2D" w:rsidRPr="008E1E7A" w:rsidRDefault="00FD5D2D" w:rsidP="00FD5D2D">
      <w:r w:rsidRPr="008E1E7A">
        <w:t>Criar:</w:t>
      </w:r>
    </w:p>
    <w:p w14:paraId="3C0A5F88" w14:textId="39A3CB98" w:rsidR="00FD5D2D" w:rsidRPr="008E1E7A" w:rsidRDefault="00FD5D2D" w:rsidP="00C36FB0">
      <w:pPr>
        <w:pStyle w:val="PargrafodaLista"/>
        <w:numPr>
          <w:ilvl w:val="0"/>
          <w:numId w:val="47"/>
        </w:numPr>
      </w:pPr>
      <w:r w:rsidRPr="008E1E7A">
        <w:t>Clicar no botão criar;</w:t>
      </w:r>
    </w:p>
    <w:p w14:paraId="74FFB22E" w14:textId="66377F2A" w:rsidR="00FD5D2D" w:rsidRPr="008E1E7A" w:rsidRDefault="00FD5D2D" w:rsidP="00C36FB0">
      <w:pPr>
        <w:pStyle w:val="PargrafodaLista"/>
        <w:numPr>
          <w:ilvl w:val="0"/>
          <w:numId w:val="47"/>
        </w:numPr>
      </w:pPr>
      <w:r w:rsidRPr="008E1E7A">
        <w:t xml:space="preserve">Inserir </w:t>
      </w:r>
      <w:r w:rsidR="00C36FB0" w:rsidRPr="008E1E7A">
        <w:t>os dados necessários;</w:t>
      </w:r>
    </w:p>
    <w:p w14:paraId="10637D62" w14:textId="77777777" w:rsidR="00FD5D2D" w:rsidRPr="008E1E7A" w:rsidRDefault="00FD5D2D" w:rsidP="00C36FB0">
      <w:pPr>
        <w:pStyle w:val="PargrafodaLista"/>
        <w:numPr>
          <w:ilvl w:val="0"/>
          <w:numId w:val="47"/>
        </w:numPr>
      </w:pPr>
      <w:r w:rsidRPr="008E1E7A">
        <w:t>Clicar em guardar para guardar ou cancelar para não guardar.</w:t>
      </w:r>
    </w:p>
    <w:p w14:paraId="53CDD704" w14:textId="77777777" w:rsidR="00FD5D2D" w:rsidRPr="008E1E7A" w:rsidRDefault="00FD5D2D" w:rsidP="00FD5D2D">
      <w:pPr>
        <w:ind w:left="720" w:firstLine="0"/>
      </w:pPr>
      <w:r w:rsidRPr="008E1E7A">
        <w:t>Editar:</w:t>
      </w:r>
    </w:p>
    <w:p w14:paraId="1ABE9A0F" w14:textId="387DEA5B" w:rsidR="00FD5D2D" w:rsidRPr="008E1E7A" w:rsidRDefault="00FD5D2D" w:rsidP="00C36FB0">
      <w:pPr>
        <w:pStyle w:val="PargrafodaLista"/>
        <w:numPr>
          <w:ilvl w:val="0"/>
          <w:numId w:val="48"/>
        </w:numPr>
      </w:pPr>
      <w:r w:rsidRPr="008E1E7A">
        <w:t>Clicar n</w:t>
      </w:r>
      <w:r w:rsidR="00C36FB0" w:rsidRPr="008E1E7A">
        <w:t xml:space="preserve">o Grupo pedagógico </w:t>
      </w:r>
      <w:r w:rsidRPr="008E1E7A">
        <w:t>a editar;</w:t>
      </w:r>
    </w:p>
    <w:p w14:paraId="1D28F09E" w14:textId="6462AAB5" w:rsidR="00FD5D2D" w:rsidRPr="008E1E7A" w:rsidRDefault="00FD5D2D" w:rsidP="00C36FB0">
      <w:pPr>
        <w:pStyle w:val="PargrafodaLista"/>
        <w:numPr>
          <w:ilvl w:val="0"/>
          <w:numId w:val="48"/>
        </w:numPr>
      </w:pPr>
      <w:r w:rsidRPr="008E1E7A">
        <w:t>Clicar no botão editar;</w:t>
      </w:r>
    </w:p>
    <w:p w14:paraId="46A39598" w14:textId="37CD3E07" w:rsidR="00FD5D2D" w:rsidRPr="008E1E7A" w:rsidRDefault="00FD5D2D" w:rsidP="00C36FB0">
      <w:pPr>
        <w:pStyle w:val="PargrafodaLista"/>
        <w:numPr>
          <w:ilvl w:val="0"/>
          <w:numId w:val="48"/>
        </w:numPr>
      </w:pPr>
      <w:r w:rsidRPr="008E1E7A">
        <w:t>Editar a os dados necessários</w:t>
      </w:r>
      <w:r w:rsidR="00C36FB0" w:rsidRPr="008E1E7A">
        <w:t>;</w:t>
      </w:r>
    </w:p>
    <w:p w14:paraId="0CAECAE7" w14:textId="77777777" w:rsidR="00FD5D2D" w:rsidRPr="008E1E7A" w:rsidRDefault="00FD5D2D" w:rsidP="00C36FB0">
      <w:pPr>
        <w:pStyle w:val="PargrafodaLista"/>
        <w:numPr>
          <w:ilvl w:val="0"/>
          <w:numId w:val="48"/>
        </w:numPr>
      </w:pPr>
      <w:r w:rsidRPr="008E1E7A">
        <w:t>Clicar em guardar para guardar ou cancelar para não guardar.</w:t>
      </w:r>
    </w:p>
    <w:p w14:paraId="28AABBDD" w14:textId="77777777" w:rsidR="00FD5D2D" w:rsidRPr="008E1E7A" w:rsidRDefault="00FD5D2D" w:rsidP="00FD5D2D">
      <w:pPr>
        <w:pStyle w:val="PargrafodaLista"/>
        <w:ind w:left="1080"/>
      </w:pPr>
      <w:r w:rsidRPr="008E1E7A">
        <w:t>Apagar:</w:t>
      </w:r>
    </w:p>
    <w:p w14:paraId="38F5CCC0" w14:textId="5874590D" w:rsidR="00FD5D2D" w:rsidRPr="008E1E7A" w:rsidRDefault="00FD5D2D" w:rsidP="00C36FB0">
      <w:pPr>
        <w:pStyle w:val="PargrafodaLista"/>
        <w:numPr>
          <w:ilvl w:val="0"/>
          <w:numId w:val="49"/>
        </w:numPr>
      </w:pPr>
      <w:r w:rsidRPr="008E1E7A">
        <w:t xml:space="preserve">Clicar no botão com </w:t>
      </w:r>
      <w:proofErr w:type="spellStart"/>
      <w:r w:rsidRPr="008E1E7A">
        <w:t>icnoe</w:t>
      </w:r>
      <w:proofErr w:type="spellEnd"/>
      <w:r w:rsidRPr="008E1E7A">
        <w:t xml:space="preserve"> de caixote do lixo na última coluna da tabela;</w:t>
      </w:r>
    </w:p>
    <w:p w14:paraId="48BCB5D2" w14:textId="2BA97F82" w:rsidR="00FD5D2D" w:rsidRPr="008E1E7A" w:rsidRDefault="00FD5D2D" w:rsidP="00C36FB0">
      <w:pPr>
        <w:pStyle w:val="PargrafodaLista"/>
        <w:numPr>
          <w:ilvl w:val="0"/>
          <w:numId w:val="49"/>
        </w:numPr>
      </w:pPr>
      <w:r w:rsidRPr="008E1E7A">
        <w:t>Irá aparecer um aviso onde escolhe a opção ok ou cancelar.</w:t>
      </w:r>
    </w:p>
    <w:p w14:paraId="1A84D74A" w14:textId="0A980B7D" w:rsidR="00FD5D2D" w:rsidRPr="008E1E7A" w:rsidRDefault="00FD5D2D" w:rsidP="00FD5D2D"/>
    <w:p w14:paraId="12EAD973" w14:textId="77777777" w:rsidR="00A409EF" w:rsidRPr="008E1E7A" w:rsidRDefault="00A409EF" w:rsidP="00BB54D8">
      <w:pPr>
        <w:pStyle w:val="PargrafodaLista"/>
        <w:ind w:left="1080"/>
      </w:pPr>
    </w:p>
    <w:p w14:paraId="34D81816" w14:textId="77777777" w:rsidR="008E1E7A" w:rsidRPr="008E1E7A" w:rsidRDefault="008E1E7A" w:rsidP="00BB54D8">
      <w:pPr>
        <w:pStyle w:val="PargrafodaLista"/>
        <w:ind w:left="1080"/>
      </w:pPr>
    </w:p>
    <w:p w14:paraId="4327BA5B" w14:textId="77777777" w:rsidR="008E1E7A" w:rsidRPr="008E1E7A" w:rsidRDefault="008E1E7A" w:rsidP="00BB54D8">
      <w:pPr>
        <w:pStyle w:val="PargrafodaLista"/>
        <w:ind w:left="1080"/>
      </w:pPr>
    </w:p>
    <w:p w14:paraId="35E1C8ED" w14:textId="77777777" w:rsidR="008E1E7A" w:rsidRPr="008E1E7A" w:rsidRDefault="008E1E7A" w:rsidP="00BB54D8">
      <w:pPr>
        <w:pStyle w:val="PargrafodaLista"/>
        <w:ind w:left="1080"/>
      </w:pPr>
    </w:p>
    <w:p w14:paraId="78A0FAC1" w14:textId="77777777" w:rsidR="00A409EF" w:rsidRPr="008E1E7A" w:rsidRDefault="00A409EF" w:rsidP="00BB54D8">
      <w:pPr>
        <w:pStyle w:val="PargrafodaLista"/>
        <w:ind w:left="1080"/>
      </w:pPr>
    </w:p>
    <w:p w14:paraId="20DE4625" w14:textId="6561BC77" w:rsidR="00BB54D8" w:rsidRPr="008E1E7A" w:rsidRDefault="00BB54D8" w:rsidP="006D68F2">
      <w:pPr>
        <w:pStyle w:val="Ttulo1"/>
        <w:ind w:left="360"/>
      </w:pPr>
      <w:bookmarkStart w:id="12" w:name="_Toc149168881"/>
      <w:r w:rsidRPr="008E1E7A">
        <w:lastRenderedPageBreak/>
        <w:t>Utilização formadores</w:t>
      </w:r>
      <w:bookmarkEnd w:id="12"/>
    </w:p>
    <w:p w14:paraId="0FE6AFCF" w14:textId="77777777" w:rsidR="009C4808" w:rsidRPr="008E1E7A" w:rsidRDefault="009C4808" w:rsidP="00B12C59">
      <w:r w:rsidRPr="008E1E7A">
        <w:t>A nossa plataforma oferece duas vertentes: uma dedicada ao planeamento e outra aos formadores. Para os formadores, disponibilizamos as seguintes funcionalidades:</w:t>
      </w:r>
    </w:p>
    <w:p w14:paraId="620AA7C4" w14:textId="5340DDCD" w:rsidR="00566A03" w:rsidRPr="008E1E7A" w:rsidRDefault="00566A03" w:rsidP="00566A03">
      <w:pPr>
        <w:rPr>
          <w:b/>
          <w:bCs/>
        </w:rPr>
      </w:pPr>
      <w:r w:rsidRPr="008E1E7A">
        <w:rPr>
          <w:b/>
          <w:bCs/>
        </w:rPr>
        <w:t xml:space="preserve">- </w:t>
      </w:r>
      <w:r w:rsidR="00B12C59" w:rsidRPr="008E1E7A">
        <w:rPr>
          <w:b/>
          <w:bCs/>
        </w:rPr>
        <w:t>Preencher a disponibilidade</w:t>
      </w:r>
      <w:r w:rsidRPr="008E1E7A">
        <w:rPr>
          <w:b/>
          <w:bCs/>
        </w:rPr>
        <w:t>:</w:t>
      </w:r>
    </w:p>
    <w:p w14:paraId="16C35152" w14:textId="60C0B6E2" w:rsidR="00566A03" w:rsidRPr="008E1E7A" w:rsidRDefault="00566A03" w:rsidP="008E1E7A">
      <w:r w:rsidRPr="008E1E7A">
        <w:t>Os formadores podem inserir a sua disponibilidade, permitindo uma gestão eficiente do tempo.</w:t>
      </w:r>
      <w:r w:rsidR="008E1E7A" w:rsidRPr="008E1E7A">
        <w:t xml:space="preserve"> </w:t>
      </w:r>
      <w:r w:rsidRPr="008E1E7A">
        <w:t>Além disso, têm a possibilidade de verificar a disponibilidade previamente definida.</w:t>
      </w:r>
    </w:p>
    <w:p w14:paraId="0F40CBC8" w14:textId="77777777" w:rsidR="00566A03" w:rsidRPr="008E1E7A" w:rsidRDefault="00566A03" w:rsidP="00B12C59">
      <w:pPr>
        <w:rPr>
          <w:b/>
          <w:bCs/>
        </w:rPr>
      </w:pPr>
      <w:r w:rsidRPr="008E1E7A">
        <w:rPr>
          <w:b/>
          <w:bCs/>
        </w:rPr>
        <w:t xml:space="preserve">- </w:t>
      </w:r>
      <w:r w:rsidR="00B12C59" w:rsidRPr="008E1E7A">
        <w:rPr>
          <w:b/>
          <w:bCs/>
        </w:rPr>
        <w:t xml:space="preserve">Alterar </w:t>
      </w:r>
      <w:r w:rsidRPr="008E1E7A">
        <w:rPr>
          <w:b/>
          <w:bCs/>
        </w:rPr>
        <w:t>P</w:t>
      </w:r>
      <w:r w:rsidR="00B12C59" w:rsidRPr="008E1E7A">
        <w:rPr>
          <w:b/>
          <w:bCs/>
        </w:rPr>
        <w:t>alavra-</w:t>
      </w:r>
      <w:r w:rsidRPr="008E1E7A">
        <w:rPr>
          <w:b/>
          <w:bCs/>
        </w:rPr>
        <w:t>P</w:t>
      </w:r>
      <w:r w:rsidR="00B12C59" w:rsidRPr="008E1E7A">
        <w:rPr>
          <w:b/>
          <w:bCs/>
        </w:rPr>
        <w:t>asse</w:t>
      </w:r>
      <w:r w:rsidRPr="008E1E7A">
        <w:rPr>
          <w:b/>
          <w:bCs/>
        </w:rPr>
        <w:t>:</w:t>
      </w:r>
    </w:p>
    <w:p w14:paraId="6C9FA658" w14:textId="74FA0DF3" w:rsidR="00566A03" w:rsidRPr="008E1E7A" w:rsidRDefault="00566A03" w:rsidP="008E1E7A">
      <w:r w:rsidRPr="008E1E7A">
        <w:t>Para garantir a segurança da sua conta, os formadores podem alterar a sua palavra-passe sempre que necessário.</w:t>
      </w:r>
      <w:r w:rsidR="008E1E7A" w:rsidRPr="008E1E7A">
        <w:t xml:space="preserve"> </w:t>
      </w:r>
      <w:r w:rsidRPr="008E1E7A">
        <w:t>Recomendamos a alteração da palavra-passe a cada seis meses, usando uma combinação de números, caracteres especiais e letras maiúsculas e minúsculas.</w:t>
      </w:r>
    </w:p>
    <w:p w14:paraId="34FB189B" w14:textId="55D7DCB8" w:rsidR="00102695" w:rsidRDefault="00566A03" w:rsidP="00B12C59">
      <w:r w:rsidRPr="008E1E7A">
        <w:t>Após a inserção de um novo formador no nosso sistema de planeamento, este receberá um email de autenticação. Apenas a partir desse momento terá acesso total à nossa plataforma.</w:t>
      </w:r>
    </w:p>
    <w:p w14:paraId="66D81B31" w14:textId="77777777" w:rsidR="008E1E7A" w:rsidRPr="008E1E7A" w:rsidRDefault="008E1E7A" w:rsidP="00B12C59"/>
    <w:p w14:paraId="27F5FCC2" w14:textId="56023A6F" w:rsidR="006D68F2" w:rsidRDefault="006D68F2" w:rsidP="008E1E7A">
      <w:pPr>
        <w:pStyle w:val="Ttulo2"/>
        <w:numPr>
          <w:ilvl w:val="0"/>
          <w:numId w:val="67"/>
        </w:numPr>
      </w:pPr>
      <w:bookmarkStart w:id="13" w:name="_Toc149168882"/>
      <w:r w:rsidRPr="008E1E7A">
        <w:t>Login</w:t>
      </w:r>
      <w:bookmarkEnd w:id="13"/>
    </w:p>
    <w:p w14:paraId="202A8D39" w14:textId="77777777" w:rsidR="008E1E7A" w:rsidRPr="008E1E7A" w:rsidRDefault="008E1E7A" w:rsidP="008E1E7A"/>
    <w:p w14:paraId="66581072" w14:textId="215C5320" w:rsidR="008246BE" w:rsidRPr="008E1E7A" w:rsidRDefault="008246BE" w:rsidP="008E1E7A">
      <w:pPr>
        <w:pStyle w:val="Ttulo3"/>
      </w:pPr>
      <w:r w:rsidRPr="008E1E7A">
        <w:t>1.1 Primeiro login</w:t>
      </w:r>
    </w:p>
    <w:p w14:paraId="716F929B" w14:textId="77777777" w:rsidR="00566A03" w:rsidRPr="008E1E7A" w:rsidRDefault="00566A03" w:rsidP="00566A03">
      <w:r w:rsidRPr="008E1E7A">
        <w:t>O primeiro acesso à plataforma por parte dos formadores ocorre após receberem um email de autenticação e deve seguir os seguintes passos:</w:t>
      </w:r>
    </w:p>
    <w:p w14:paraId="3423F487" w14:textId="5313FD1F" w:rsidR="00566A03" w:rsidRPr="008E1E7A" w:rsidRDefault="00566A03" w:rsidP="008E1E7A">
      <w:pPr>
        <w:pStyle w:val="PargrafodaLista"/>
        <w:numPr>
          <w:ilvl w:val="0"/>
          <w:numId w:val="68"/>
        </w:numPr>
      </w:pPr>
      <w:r w:rsidRPr="008E1E7A">
        <w:t>Abra o email recebido e clique no link fornecido.</w:t>
      </w:r>
    </w:p>
    <w:p w14:paraId="6268BDC0" w14:textId="6DE414D0" w:rsidR="00566A03" w:rsidRPr="008E1E7A" w:rsidRDefault="00566A03" w:rsidP="008E1E7A">
      <w:pPr>
        <w:pStyle w:val="PargrafodaLista"/>
        <w:numPr>
          <w:ilvl w:val="0"/>
          <w:numId w:val="68"/>
        </w:numPr>
      </w:pPr>
      <w:r w:rsidRPr="008E1E7A">
        <w:t>Será redirecionado para uma página onde poderá definir a sua palavra-passe. Digite a palavra-passe escolhida e guarde-a.</w:t>
      </w:r>
    </w:p>
    <w:p w14:paraId="2FB0F145" w14:textId="16906F1E" w:rsidR="00102695" w:rsidRDefault="00566A03" w:rsidP="008E1E7A">
      <w:r w:rsidRPr="008E1E7A">
        <w:lastRenderedPageBreak/>
        <w:t>Será, então, redirecionado para a nossa página principal.</w:t>
      </w:r>
      <w:r w:rsidR="008E1E7A">
        <w:t xml:space="preserve"> </w:t>
      </w:r>
      <w:r w:rsidRPr="008E1E7A">
        <w:t>Após este primeiro acesso, os formadores podem navegar na plataforma, preencher e verificar a disponibilidade que introduziram.</w:t>
      </w:r>
    </w:p>
    <w:p w14:paraId="082218F0" w14:textId="77777777" w:rsidR="008E1E7A" w:rsidRPr="008E1E7A" w:rsidRDefault="008E1E7A" w:rsidP="008E1E7A"/>
    <w:p w14:paraId="58DE9EF3" w14:textId="0618639D" w:rsidR="008246BE" w:rsidRPr="008E1E7A" w:rsidRDefault="008246BE" w:rsidP="008E1E7A">
      <w:pPr>
        <w:pStyle w:val="Ttulo3"/>
      </w:pPr>
      <w:r w:rsidRPr="008E1E7A">
        <w:t xml:space="preserve">1.2 </w:t>
      </w:r>
      <w:r w:rsidR="00566A03" w:rsidRPr="008E1E7A">
        <w:t>Acessos Subsequentes</w:t>
      </w:r>
    </w:p>
    <w:p w14:paraId="183E9656" w14:textId="77777777" w:rsidR="00566A03" w:rsidRPr="008E1E7A" w:rsidRDefault="00566A03" w:rsidP="00566A03">
      <w:r w:rsidRPr="008E1E7A">
        <w:t>Após o primeiro acesso, os formadores podem aceder à plataforma seguindo os seguintes passos:</w:t>
      </w:r>
    </w:p>
    <w:p w14:paraId="6A76A789" w14:textId="3B2D6406" w:rsidR="00566A03" w:rsidRPr="008E1E7A" w:rsidRDefault="00566A03" w:rsidP="008E1E7A">
      <w:pPr>
        <w:pStyle w:val="PargrafodaLista"/>
        <w:numPr>
          <w:ilvl w:val="0"/>
          <w:numId w:val="69"/>
        </w:numPr>
      </w:pPr>
      <w:r w:rsidRPr="008E1E7A">
        <w:t xml:space="preserve">Abra o nosso software Agile </w:t>
      </w:r>
      <w:proofErr w:type="spellStart"/>
      <w:r w:rsidRPr="008E1E7A">
        <w:t>Wing</w:t>
      </w:r>
      <w:proofErr w:type="spellEnd"/>
      <w:r w:rsidRPr="008E1E7A">
        <w:t xml:space="preserve"> no seu dispositivo.</w:t>
      </w:r>
    </w:p>
    <w:p w14:paraId="65062376" w14:textId="5DAB1E84" w:rsidR="00566A03" w:rsidRPr="008E1E7A" w:rsidRDefault="00566A03" w:rsidP="008E1E7A">
      <w:pPr>
        <w:pStyle w:val="PargrafodaLista"/>
        <w:numPr>
          <w:ilvl w:val="0"/>
          <w:numId w:val="69"/>
        </w:numPr>
      </w:pPr>
      <w:r w:rsidRPr="008E1E7A">
        <w:t>Será direcionado para a tela de login, onde deverá inserir as suas credenciais de utilizador (nome de utilizador e palavra-passe).</w:t>
      </w:r>
    </w:p>
    <w:p w14:paraId="1A9D3D35" w14:textId="40F3EA83" w:rsidR="00102695" w:rsidRPr="008E1E7A" w:rsidRDefault="00566A03" w:rsidP="008E1E7A">
      <w:pPr>
        <w:pStyle w:val="PargrafodaLista"/>
        <w:numPr>
          <w:ilvl w:val="0"/>
          <w:numId w:val="69"/>
        </w:numPr>
      </w:pPr>
      <w:r w:rsidRPr="008E1E7A">
        <w:t>Após inserir as suas credenciais, clique no botão de login.</w:t>
      </w:r>
    </w:p>
    <w:p w14:paraId="00F6EE11" w14:textId="77777777" w:rsidR="00566A03" w:rsidRPr="008E1E7A" w:rsidRDefault="00566A03" w:rsidP="00566A03">
      <w:pPr>
        <w:pStyle w:val="PargrafodaLista"/>
        <w:ind w:left="1440"/>
      </w:pPr>
    </w:p>
    <w:p w14:paraId="1D54239B" w14:textId="02B49722" w:rsidR="008246BE" w:rsidRPr="008E1E7A" w:rsidRDefault="008246BE" w:rsidP="008246BE">
      <w:pPr>
        <w:pStyle w:val="Ttulo3"/>
      </w:pPr>
      <w:r w:rsidRPr="008E1E7A">
        <w:t>1.</w:t>
      </w:r>
      <w:r w:rsidR="00102695" w:rsidRPr="008E1E7A">
        <w:t>3</w:t>
      </w:r>
      <w:r w:rsidRPr="008E1E7A">
        <w:t xml:space="preserve"> Alterar palavra-passe</w:t>
      </w:r>
    </w:p>
    <w:p w14:paraId="045C1697" w14:textId="77777777" w:rsidR="00566A03" w:rsidRPr="008E1E7A" w:rsidRDefault="008246BE" w:rsidP="008E1E7A">
      <w:r w:rsidRPr="008E1E7A">
        <w:tab/>
      </w:r>
      <w:r w:rsidR="00566A03" w:rsidRPr="008E1E7A">
        <w:t>Alterar a palavra-passe é fundamental para manter a segurança da sua conta. Após o login, estará na página inicial da aplicação, onde encontrará uma barra de navegação com várias opções. Para alterar a sua palavra-passe, siga estes passos:</w:t>
      </w:r>
    </w:p>
    <w:p w14:paraId="067CA95E" w14:textId="4565C0E2" w:rsidR="00566A03" w:rsidRPr="008E1E7A" w:rsidRDefault="00566A03" w:rsidP="008E1E7A">
      <w:pPr>
        <w:pStyle w:val="PargrafodaLista"/>
        <w:numPr>
          <w:ilvl w:val="0"/>
          <w:numId w:val="70"/>
        </w:numPr>
      </w:pPr>
      <w:proofErr w:type="spellStart"/>
      <w:r w:rsidRPr="008E1E7A">
        <w:t>Acesse</w:t>
      </w:r>
      <w:proofErr w:type="spellEnd"/>
      <w:r w:rsidRPr="008E1E7A">
        <w:t xml:space="preserve"> a aplicação e faça login.</w:t>
      </w:r>
    </w:p>
    <w:p w14:paraId="777A2CD3" w14:textId="45E9B3D8" w:rsidR="00566A03" w:rsidRPr="008E1E7A" w:rsidRDefault="00566A03" w:rsidP="008E1E7A">
      <w:pPr>
        <w:pStyle w:val="PargrafodaLista"/>
        <w:numPr>
          <w:ilvl w:val="0"/>
          <w:numId w:val="70"/>
        </w:numPr>
      </w:pPr>
      <w:r w:rsidRPr="008E1E7A">
        <w:t>Na barra de ferramentas, selecione a opção "Alterar Palavra-passe".</w:t>
      </w:r>
    </w:p>
    <w:p w14:paraId="251684E7" w14:textId="30824AFA" w:rsidR="00566A03" w:rsidRPr="008E1E7A" w:rsidRDefault="00566A03" w:rsidP="008E1E7A">
      <w:pPr>
        <w:pStyle w:val="PargrafodaLista"/>
        <w:numPr>
          <w:ilvl w:val="0"/>
          <w:numId w:val="70"/>
        </w:numPr>
      </w:pPr>
      <w:r w:rsidRPr="008E1E7A">
        <w:t>Será redirecionado para outra página onde deverá inserir a sua palavra-passe atual.</w:t>
      </w:r>
    </w:p>
    <w:p w14:paraId="6BF55B45" w14:textId="74D6C215" w:rsidR="00566A03" w:rsidRPr="008E1E7A" w:rsidRDefault="00566A03" w:rsidP="008E1E7A">
      <w:pPr>
        <w:pStyle w:val="PargrafodaLista"/>
        <w:numPr>
          <w:ilvl w:val="0"/>
          <w:numId w:val="70"/>
        </w:numPr>
      </w:pPr>
      <w:r w:rsidRPr="008E1E7A">
        <w:t>Em seguida, insira a nova palavra-passe e a sua confirmação.</w:t>
      </w:r>
    </w:p>
    <w:p w14:paraId="3EBB5F9A" w14:textId="75C835F9" w:rsidR="00566A03" w:rsidRPr="008E1E7A" w:rsidRDefault="00566A03" w:rsidP="008E1E7A">
      <w:pPr>
        <w:pStyle w:val="PargrafodaLista"/>
        <w:numPr>
          <w:ilvl w:val="0"/>
          <w:numId w:val="70"/>
        </w:numPr>
      </w:pPr>
      <w:r w:rsidRPr="008E1E7A">
        <w:t>Após preencher todos os campos, clique no botão "Alterar Palavra-passe".</w:t>
      </w:r>
    </w:p>
    <w:p w14:paraId="2CDF9ADA" w14:textId="77777777" w:rsidR="00566A03" w:rsidRPr="008E1E7A" w:rsidRDefault="00566A03" w:rsidP="008E1E7A"/>
    <w:p w14:paraId="354F6266" w14:textId="77777777" w:rsidR="00566A03" w:rsidRPr="008E1E7A" w:rsidRDefault="00566A03" w:rsidP="008E1E7A">
      <w:r w:rsidRPr="008E1E7A">
        <w:t>Siga estas dicas de segurança:</w:t>
      </w:r>
    </w:p>
    <w:p w14:paraId="35A014AF" w14:textId="77777777" w:rsidR="00566A03" w:rsidRPr="008E1E7A" w:rsidRDefault="00566A03" w:rsidP="008E1E7A">
      <w:pPr>
        <w:pStyle w:val="PargrafodaLista"/>
        <w:numPr>
          <w:ilvl w:val="0"/>
          <w:numId w:val="71"/>
        </w:numPr>
      </w:pPr>
      <w:r w:rsidRPr="008E1E7A">
        <w:lastRenderedPageBreak/>
        <w:t>A palavra-passe deve conter 8 caracteres ou mais.</w:t>
      </w:r>
    </w:p>
    <w:p w14:paraId="59465098" w14:textId="77777777" w:rsidR="00566A03" w:rsidRPr="008E1E7A" w:rsidRDefault="00566A03" w:rsidP="008E1E7A">
      <w:pPr>
        <w:pStyle w:val="PargrafodaLista"/>
        <w:numPr>
          <w:ilvl w:val="0"/>
          <w:numId w:val="71"/>
        </w:numPr>
      </w:pPr>
      <w:r w:rsidRPr="008E1E7A">
        <w:t>Para ser segura, deve incluir letras minúsculas, maiúsculas, números e caracteres especiais.</w:t>
      </w:r>
    </w:p>
    <w:p w14:paraId="798EBAF2" w14:textId="77777777" w:rsidR="00566A03" w:rsidRPr="008E1E7A" w:rsidRDefault="00566A03" w:rsidP="008E1E7A">
      <w:pPr>
        <w:pStyle w:val="PargrafodaLista"/>
        <w:numPr>
          <w:ilvl w:val="0"/>
          <w:numId w:val="71"/>
        </w:numPr>
      </w:pPr>
      <w:r w:rsidRPr="008E1E7A">
        <w:t>Não partilhe a sua palavra-passe com ninguém.</w:t>
      </w:r>
    </w:p>
    <w:p w14:paraId="73A6CD0C" w14:textId="77777777" w:rsidR="00566A03" w:rsidRPr="008E1E7A" w:rsidRDefault="00566A03" w:rsidP="008E1E7A">
      <w:pPr>
        <w:pStyle w:val="PargrafodaLista"/>
        <w:numPr>
          <w:ilvl w:val="0"/>
          <w:numId w:val="71"/>
        </w:numPr>
      </w:pPr>
      <w:r w:rsidRPr="008E1E7A">
        <w:t>Evite usar a mesma palavra-passe em várias contas.</w:t>
      </w:r>
    </w:p>
    <w:p w14:paraId="192BA665" w14:textId="61153E5E" w:rsidR="008246BE" w:rsidRPr="008E1E7A" w:rsidRDefault="00566A03" w:rsidP="008E1E7A">
      <w:pPr>
        <w:pStyle w:val="PargrafodaLista"/>
        <w:numPr>
          <w:ilvl w:val="0"/>
          <w:numId w:val="71"/>
        </w:numPr>
      </w:pPr>
      <w:r w:rsidRPr="008E1E7A">
        <w:t>Altere a sua palavra-passe regularmente.</w:t>
      </w:r>
    </w:p>
    <w:p w14:paraId="19C7E2C7" w14:textId="77777777" w:rsidR="00566A03" w:rsidRPr="008E1E7A" w:rsidRDefault="00566A03" w:rsidP="00566A03">
      <w:pPr>
        <w:pStyle w:val="SemEspaamento"/>
        <w:ind w:left="720"/>
        <w:rPr>
          <w:kern w:val="24"/>
          <w:lang w:val="pt-PT"/>
        </w:rPr>
      </w:pPr>
    </w:p>
    <w:p w14:paraId="3A9B1E2C" w14:textId="485D80EB" w:rsidR="008246BE" w:rsidRPr="008E1E7A" w:rsidRDefault="008246BE" w:rsidP="008246BE">
      <w:pPr>
        <w:pStyle w:val="Ttulo3"/>
      </w:pPr>
      <w:r w:rsidRPr="008E1E7A">
        <w:t>1.</w:t>
      </w:r>
      <w:r w:rsidR="00566A03" w:rsidRPr="008E1E7A">
        <w:t>4</w:t>
      </w:r>
      <w:r w:rsidRPr="008E1E7A">
        <w:t xml:space="preserve"> Recuperar Palavra-Passe</w:t>
      </w:r>
    </w:p>
    <w:p w14:paraId="4A578B85" w14:textId="77777777" w:rsidR="00566A03" w:rsidRPr="008E1E7A" w:rsidRDefault="00566A03" w:rsidP="008E1E7A">
      <w:r w:rsidRPr="008E1E7A">
        <w:t xml:space="preserve">Se se esquecer da sua palavra-passe, não há motivo para preocupação. O Agile </w:t>
      </w:r>
      <w:proofErr w:type="spellStart"/>
      <w:r w:rsidRPr="008E1E7A">
        <w:t>Wing</w:t>
      </w:r>
      <w:proofErr w:type="spellEnd"/>
      <w:r w:rsidRPr="008E1E7A">
        <w:t xml:space="preserve"> oferece a opção de recuperação de palavra-passe para que possa recuperar o acesso à sua conta. Para recuperar o acesso à sua conta, siga estes passos:</w:t>
      </w:r>
    </w:p>
    <w:p w14:paraId="0A90697D" w14:textId="53E3F4AA" w:rsidR="00566A03" w:rsidRPr="008E1E7A" w:rsidRDefault="00566A03" w:rsidP="008E1E7A">
      <w:pPr>
        <w:pStyle w:val="PargrafodaLista"/>
        <w:numPr>
          <w:ilvl w:val="0"/>
          <w:numId w:val="72"/>
        </w:numPr>
      </w:pPr>
      <w:r w:rsidRPr="008E1E7A">
        <w:t>Aceda à página de login.</w:t>
      </w:r>
    </w:p>
    <w:p w14:paraId="612B9E4D" w14:textId="5F718C95" w:rsidR="00566A03" w:rsidRPr="008E1E7A" w:rsidRDefault="00566A03" w:rsidP="008E1E7A">
      <w:pPr>
        <w:pStyle w:val="PargrafodaLista"/>
        <w:numPr>
          <w:ilvl w:val="0"/>
          <w:numId w:val="72"/>
        </w:numPr>
      </w:pPr>
      <w:r w:rsidRPr="008E1E7A">
        <w:t>Insira as suas credenciais.</w:t>
      </w:r>
    </w:p>
    <w:p w14:paraId="6164CB29" w14:textId="4824E5BF" w:rsidR="00566A03" w:rsidRPr="008E1E7A" w:rsidRDefault="00566A03" w:rsidP="008E1E7A">
      <w:pPr>
        <w:pStyle w:val="PargrafodaLista"/>
        <w:numPr>
          <w:ilvl w:val="0"/>
          <w:numId w:val="72"/>
        </w:numPr>
      </w:pPr>
      <w:r w:rsidRPr="008E1E7A">
        <w:t>Se o login falhar, aparecerá a opção "Recuperar Palavra-passe".</w:t>
      </w:r>
    </w:p>
    <w:p w14:paraId="72D2BFE7" w14:textId="658EC2E6" w:rsidR="00566A03" w:rsidRPr="008E1E7A" w:rsidRDefault="00566A03" w:rsidP="008E1E7A">
      <w:pPr>
        <w:pStyle w:val="PargrafodaLista"/>
        <w:numPr>
          <w:ilvl w:val="0"/>
          <w:numId w:val="72"/>
        </w:numPr>
      </w:pPr>
      <w:r w:rsidRPr="008E1E7A">
        <w:t>Clique na opção "Recuperar Palavra-passe".</w:t>
      </w:r>
    </w:p>
    <w:p w14:paraId="1A190339" w14:textId="24CAA943" w:rsidR="00566A03" w:rsidRPr="008E1E7A" w:rsidRDefault="00566A03" w:rsidP="008E1E7A">
      <w:pPr>
        <w:pStyle w:val="PargrafodaLista"/>
        <w:numPr>
          <w:ilvl w:val="0"/>
          <w:numId w:val="72"/>
        </w:numPr>
      </w:pPr>
      <w:r w:rsidRPr="008E1E7A">
        <w:t>Insira as suas credenciais e defina uma nova palavra-passe.</w:t>
      </w:r>
    </w:p>
    <w:p w14:paraId="11B8A871" w14:textId="19D6E74D" w:rsidR="008246BE" w:rsidRDefault="00566A03" w:rsidP="008E1E7A">
      <w:pPr>
        <w:pStyle w:val="PargrafodaLista"/>
        <w:numPr>
          <w:ilvl w:val="0"/>
          <w:numId w:val="72"/>
        </w:numPr>
      </w:pPr>
      <w:r w:rsidRPr="008E1E7A">
        <w:t>Receberá um email de autenticação; clique no link para confirmar as suas credenciais.</w:t>
      </w:r>
    </w:p>
    <w:p w14:paraId="14A75278" w14:textId="77777777" w:rsidR="008E1E7A" w:rsidRPr="008E1E7A" w:rsidRDefault="008E1E7A" w:rsidP="008E1E7A">
      <w:pPr>
        <w:pStyle w:val="PargrafodaLista"/>
        <w:ind w:left="1080"/>
      </w:pPr>
    </w:p>
    <w:p w14:paraId="391C0C13" w14:textId="711F15D7" w:rsidR="008246BE" w:rsidRPr="008E1E7A" w:rsidRDefault="00102695" w:rsidP="008E1E7A">
      <w:pPr>
        <w:pStyle w:val="Ttulo2"/>
        <w:numPr>
          <w:ilvl w:val="0"/>
          <w:numId w:val="67"/>
        </w:numPr>
      </w:pPr>
      <w:r w:rsidRPr="008E1E7A">
        <w:t>Disponibilidade</w:t>
      </w:r>
    </w:p>
    <w:p w14:paraId="01A5C610" w14:textId="77777777" w:rsidR="008E1E7A" w:rsidRPr="008E1E7A" w:rsidRDefault="008E1E7A" w:rsidP="008E1E7A">
      <w:r w:rsidRPr="008E1E7A">
        <w:t>Para permitir um planeamento eficaz das aulas, é essencial que os formadores forneçam informações sobre a sua disponibilidade. Com o objetivo de simplificar o processo para ambas as partes, desenvolvemos a área de utilizador (formador) na nossa plataforma. Aqui, os formadores podem inserir a sua disponibilidade, que será posteriormente utilizada no planeamento.</w:t>
      </w:r>
    </w:p>
    <w:p w14:paraId="4FAC1646" w14:textId="77777777" w:rsidR="008E1E7A" w:rsidRPr="008E1E7A" w:rsidRDefault="008E1E7A" w:rsidP="008E1E7A"/>
    <w:p w14:paraId="598FA4D0" w14:textId="77777777" w:rsidR="008E1E7A" w:rsidRPr="008E1E7A" w:rsidRDefault="008E1E7A" w:rsidP="008E1E7A">
      <w:r w:rsidRPr="008E1E7A">
        <w:t>Para verificar e inserir a sua disponibilidade, siga estes passos:</w:t>
      </w:r>
    </w:p>
    <w:p w14:paraId="53CB3AEF" w14:textId="7126B1A1" w:rsidR="008E1E7A" w:rsidRPr="008E1E7A" w:rsidRDefault="008E1E7A" w:rsidP="00423F2C">
      <w:pPr>
        <w:pStyle w:val="PargrafodaLista"/>
        <w:numPr>
          <w:ilvl w:val="0"/>
          <w:numId w:val="73"/>
        </w:numPr>
      </w:pPr>
      <w:proofErr w:type="spellStart"/>
      <w:r w:rsidRPr="008E1E7A">
        <w:t>Acesse</w:t>
      </w:r>
      <w:proofErr w:type="spellEnd"/>
      <w:r w:rsidRPr="008E1E7A">
        <w:t xml:space="preserve"> a plataforma.</w:t>
      </w:r>
    </w:p>
    <w:p w14:paraId="36A0D265" w14:textId="0E8C62E1" w:rsidR="008E1E7A" w:rsidRPr="008E1E7A" w:rsidRDefault="008E1E7A" w:rsidP="00423F2C">
      <w:pPr>
        <w:pStyle w:val="PargrafodaLista"/>
        <w:numPr>
          <w:ilvl w:val="0"/>
          <w:numId w:val="73"/>
        </w:numPr>
      </w:pPr>
      <w:r w:rsidRPr="008E1E7A">
        <w:t>Na barra de ferramentas, selecione a primeira opção, "Preencher Disponibilidade".</w:t>
      </w:r>
    </w:p>
    <w:p w14:paraId="52B431ED" w14:textId="2CC357B3" w:rsidR="008E1E7A" w:rsidRPr="008E1E7A" w:rsidRDefault="008E1E7A" w:rsidP="00423F2C">
      <w:pPr>
        <w:pStyle w:val="PargrafodaLista"/>
        <w:numPr>
          <w:ilvl w:val="0"/>
          <w:numId w:val="73"/>
        </w:numPr>
      </w:pPr>
      <w:r w:rsidRPr="008E1E7A">
        <w:t>Será direcionado para uma tela com dois calendários: um pequeno, que exibe todos os dias, e um maior, que apresenta uma visão semanal.</w:t>
      </w:r>
    </w:p>
    <w:p w14:paraId="65EC24A4" w14:textId="512661F7" w:rsidR="008E1E7A" w:rsidRPr="008E1E7A" w:rsidRDefault="008E1E7A" w:rsidP="00423F2C">
      <w:pPr>
        <w:pStyle w:val="PargrafodaLista"/>
        <w:numPr>
          <w:ilvl w:val="0"/>
          <w:numId w:val="73"/>
        </w:numPr>
      </w:pPr>
      <w:r w:rsidRPr="008E1E7A">
        <w:t>Clique num dos quadrados correspondentes ao dia que deseja preencher.</w:t>
      </w:r>
    </w:p>
    <w:p w14:paraId="2F4695B9" w14:textId="3478BBFD" w:rsidR="008E1E7A" w:rsidRPr="008E1E7A" w:rsidRDefault="008E1E7A" w:rsidP="00423F2C">
      <w:pPr>
        <w:pStyle w:val="PargrafodaLista"/>
        <w:numPr>
          <w:ilvl w:val="0"/>
          <w:numId w:val="73"/>
        </w:numPr>
      </w:pPr>
      <w:r w:rsidRPr="008E1E7A">
        <w:t>Será encaminhado para uma nova tela onde deverá preencher os seguintes campos:</w:t>
      </w:r>
    </w:p>
    <w:p w14:paraId="41EAB47F" w14:textId="77777777" w:rsidR="008E1E7A" w:rsidRPr="008E1E7A" w:rsidRDefault="008E1E7A" w:rsidP="00423F2C">
      <w:pPr>
        <w:pStyle w:val="PargrafodaLista"/>
        <w:numPr>
          <w:ilvl w:val="0"/>
          <w:numId w:val="74"/>
        </w:numPr>
      </w:pPr>
      <w:r w:rsidRPr="008E1E7A">
        <w:t>Data (início e fim);</w:t>
      </w:r>
    </w:p>
    <w:p w14:paraId="641B4141" w14:textId="77777777" w:rsidR="008E1E7A" w:rsidRPr="008E1E7A" w:rsidRDefault="008E1E7A" w:rsidP="00423F2C">
      <w:pPr>
        <w:pStyle w:val="PargrafodaLista"/>
        <w:numPr>
          <w:ilvl w:val="0"/>
          <w:numId w:val="74"/>
        </w:numPr>
      </w:pPr>
      <w:r w:rsidRPr="008E1E7A">
        <w:t>Bloco de horas (início e fim);</w:t>
      </w:r>
    </w:p>
    <w:p w14:paraId="04A341A5" w14:textId="77777777" w:rsidR="008E1E7A" w:rsidRPr="008E1E7A" w:rsidRDefault="008E1E7A" w:rsidP="00423F2C">
      <w:pPr>
        <w:pStyle w:val="PargrafodaLista"/>
        <w:numPr>
          <w:ilvl w:val="0"/>
          <w:numId w:val="74"/>
        </w:numPr>
      </w:pPr>
      <w:r w:rsidRPr="008E1E7A">
        <w:t>Escolha o tipo de disponibilidade.</w:t>
      </w:r>
    </w:p>
    <w:p w14:paraId="061A010E" w14:textId="533258D7" w:rsidR="008E1E7A" w:rsidRPr="008E1E7A" w:rsidRDefault="008E1E7A" w:rsidP="00423F2C">
      <w:pPr>
        <w:pStyle w:val="PargrafodaLista"/>
        <w:numPr>
          <w:ilvl w:val="0"/>
          <w:numId w:val="73"/>
        </w:numPr>
      </w:pPr>
      <w:r w:rsidRPr="008E1E7A">
        <w:t>Clique no botão "Criar" para submeter a disponibilidade.</w:t>
      </w:r>
    </w:p>
    <w:p w14:paraId="2EA72CB6" w14:textId="0D796580" w:rsidR="008E1E7A" w:rsidRPr="008E1E7A" w:rsidRDefault="008E1E7A" w:rsidP="00423F2C">
      <w:pPr>
        <w:pStyle w:val="PargrafodaLista"/>
        <w:numPr>
          <w:ilvl w:val="0"/>
          <w:numId w:val="73"/>
        </w:numPr>
      </w:pPr>
      <w:r w:rsidRPr="008E1E7A">
        <w:t>Os dias criados aparecerão na lista de marcações.</w:t>
      </w:r>
    </w:p>
    <w:p w14:paraId="5E6B058D" w14:textId="00EA552A" w:rsidR="008E1E7A" w:rsidRPr="008E1E7A" w:rsidRDefault="008E1E7A" w:rsidP="00423F2C">
      <w:pPr>
        <w:pStyle w:val="PargrafodaLista"/>
        <w:numPr>
          <w:ilvl w:val="0"/>
          <w:numId w:val="73"/>
        </w:numPr>
      </w:pPr>
      <w:r w:rsidRPr="008E1E7A">
        <w:t>Na lista, selecione o dia e escolha a disponibilidade, caso esteja correta, clicando no quadrado apresentado.</w:t>
      </w:r>
    </w:p>
    <w:p w14:paraId="4AC0DE58" w14:textId="619201C9" w:rsidR="008E1E7A" w:rsidRDefault="008E1E7A" w:rsidP="00423F2C">
      <w:pPr>
        <w:pStyle w:val="PargrafodaLista"/>
        <w:numPr>
          <w:ilvl w:val="0"/>
          <w:numId w:val="73"/>
        </w:numPr>
      </w:pPr>
      <w:r w:rsidRPr="008E1E7A">
        <w:t>Para concluir e publicar o horário, clique em "Publicar". Caso contrário, clique em "Apagar" para recomeçar.</w:t>
      </w:r>
    </w:p>
    <w:p w14:paraId="328530B3" w14:textId="5FD5BE85" w:rsidR="00423F2C" w:rsidRPr="008E1E7A" w:rsidRDefault="00423F2C" w:rsidP="00423F2C">
      <w:pPr>
        <w:pStyle w:val="PargrafodaLista"/>
        <w:numPr>
          <w:ilvl w:val="0"/>
          <w:numId w:val="73"/>
        </w:numPr>
      </w:pPr>
      <w:r>
        <w:t>Para verificar a disponibilidade dirija-se à página “Preencher Disponibilidade”, no maior calendário poderá verificar dias, horas e tipo de disponibilidade inseridas.</w:t>
      </w:r>
    </w:p>
    <w:p w14:paraId="6781C0C5" w14:textId="77777777" w:rsidR="008E1E7A" w:rsidRPr="008E1E7A" w:rsidRDefault="008E1E7A" w:rsidP="008E1E7A"/>
    <w:p w14:paraId="641EB3ED" w14:textId="77777777" w:rsidR="008E1E7A" w:rsidRPr="008E1E7A" w:rsidRDefault="008E1E7A" w:rsidP="008E1E7A">
      <w:r w:rsidRPr="008E1E7A">
        <w:t>Tenha em consideração algumas informações importantes relativas à disponibilidade:</w:t>
      </w:r>
    </w:p>
    <w:p w14:paraId="08E982C3" w14:textId="77777777" w:rsidR="008E1E7A" w:rsidRPr="008E1E7A" w:rsidRDefault="008E1E7A" w:rsidP="008E1E7A">
      <w:pPr>
        <w:ind w:firstLine="0"/>
      </w:pPr>
    </w:p>
    <w:p w14:paraId="014A2964" w14:textId="77777777" w:rsidR="008E1E7A" w:rsidRPr="008E1E7A" w:rsidRDefault="008E1E7A" w:rsidP="00423F2C">
      <w:pPr>
        <w:pStyle w:val="PargrafodaLista"/>
        <w:numPr>
          <w:ilvl w:val="0"/>
          <w:numId w:val="75"/>
        </w:numPr>
      </w:pPr>
      <w:r w:rsidRPr="008E1E7A">
        <w:lastRenderedPageBreak/>
        <w:t>Pode definir a disponibilidade para um único dia ou para vários dias, o mesmo se aplica às horas.</w:t>
      </w:r>
    </w:p>
    <w:p w14:paraId="3D030E4E" w14:textId="6C90F920" w:rsidR="009C4808" w:rsidRPr="008E1E7A" w:rsidRDefault="008E1E7A" w:rsidP="00423F2C">
      <w:pPr>
        <w:pStyle w:val="PargrafodaLista"/>
        <w:numPr>
          <w:ilvl w:val="0"/>
          <w:numId w:val="75"/>
        </w:numPr>
      </w:pPr>
      <w:r w:rsidRPr="008E1E7A">
        <w:t>Após a publicação da disponibilidade, esta não poderá ser alterada</w:t>
      </w:r>
      <w:r w:rsidR="009C4808" w:rsidRPr="008E1E7A">
        <w:t xml:space="preserve">, para tal deve contactar os serviços administrativos de forma a que estes possam </w:t>
      </w:r>
      <w:r w:rsidRPr="008E1E7A">
        <w:t>verificar</w:t>
      </w:r>
      <w:r w:rsidR="009C4808" w:rsidRPr="008E1E7A">
        <w:t xml:space="preserve"> o seu pedido.</w:t>
      </w:r>
    </w:p>
    <w:p w14:paraId="71F8E43D" w14:textId="77777777" w:rsidR="009C4808" w:rsidRPr="008E1E7A" w:rsidRDefault="009C4808" w:rsidP="009C4808">
      <w:pPr>
        <w:ind w:firstLine="0"/>
      </w:pPr>
    </w:p>
    <w:p w14:paraId="782E6A5D" w14:textId="77777777" w:rsidR="008246BE" w:rsidRPr="008E1E7A" w:rsidRDefault="008246BE" w:rsidP="008246BE">
      <w:pPr>
        <w:ind w:left="720" w:firstLine="0"/>
      </w:pPr>
    </w:p>
    <w:p w14:paraId="4350B447" w14:textId="6A116642" w:rsidR="00E81978" w:rsidRDefault="00E81978" w:rsidP="00BB54D8">
      <w:pPr>
        <w:pStyle w:val="SectionTitle"/>
      </w:pPr>
    </w:p>
    <w:sectPr w:rsidR="00E81978" w:rsidSect="00174378">
      <w:headerReference w:type="default" r:id="rId8"/>
      <w:headerReference w:type="first" r:id="rId9"/>
      <w:footnotePr>
        <w:pos w:val="beneathText"/>
      </w:footnotePr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E473E1" w14:textId="77777777" w:rsidR="00B21AD7" w:rsidRPr="008E1E7A" w:rsidRDefault="00B21AD7">
      <w:pPr>
        <w:spacing w:line="240" w:lineRule="auto"/>
      </w:pPr>
      <w:r w:rsidRPr="008E1E7A">
        <w:separator/>
      </w:r>
    </w:p>
    <w:p w14:paraId="4A3E379C" w14:textId="77777777" w:rsidR="00B21AD7" w:rsidRPr="008E1E7A" w:rsidRDefault="00B21AD7"/>
  </w:endnote>
  <w:endnote w:type="continuationSeparator" w:id="0">
    <w:p w14:paraId="19935D30" w14:textId="77777777" w:rsidR="00B21AD7" w:rsidRPr="008E1E7A" w:rsidRDefault="00B21AD7">
      <w:pPr>
        <w:spacing w:line="240" w:lineRule="auto"/>
      </w:pPr>
      <w:r w:rsidRPr="008E1E7A">
        <w:continuationSeparator/>
      </w:r>
    </w:p>
    <w:p w14:paraId="456ABD46" w14:textId="77777777" w:rsidR="00B21AD7" w:rsidRPr="008E1E7A" w:rsidRDefault="00B21AD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F3FDD6" w14:textId="77777777" w:rsidR="00B21AD7" w:rsidRPr="008E1E7A" w:rsidRDefault="00B21AD7">
      <w:pPr>
        <w:spacing w:line="240" w:lineRule="auto"/>
      </w:pPr>
      <w:r w:rsidRPr="008E1E7A">
        <w:separator/>
      </w:r>
    </w:p>
    <w:p w14:paraId="235DE884" w14:textId="77777777" w:rsidR="00B21AD7" w:rsidRPr="008E1E7A" w:rsidRDefault="00B21AD7"/>
  </w:footnote>
  <w:footnote w:type="continuationSeparator" w:id="0">
    <w:p w14:paraId="79C77DC6" w14:textId="77777777" w:rsidR="00B21AD7" w:rsidRPr="008E1E7A" w:rsidRDefault="00B21AD7">
      <w:pPr>
        <w:spacing w:line="240" w:lineRule="auto"/>
      </w:pPr>
      <w:r w:rsidRPr="008E1E7A">
        <w:continuationSeparator/>
      </w:r>
    </w:p>
    <w:p w14:paraId="75312071" w14:textId="77777777" w:rsidR="00B21AD7" w:rsidRPr="008E1E7A" w:rsidRDefault="00B21AD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CC64B0" w14:textId="77777777" w:rsidR="00E81978" w:rsidRPr="008E1E7A" w:rsidRDefault="00000000">
    <w:pPr>
      <w:pStyle w:val="Cabealho"/>
    </w:pPr>
    <w:sdt>
      <w:sdtPr>
        <w:rPr>
          <w:rStyle w:val="Forte"/>
        </w:rPr>
        <w:alias w:val="Running head"/>
        <w:tag w:val=""/>
        <w:id w:val="12739865"/>
        <w:placeholder>
          <w:docPart w:val="A817B32DC29B4299B983C935E731C98C"/>
        </w:placeholder>
        <w:showingPlcHdr/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>
        <w:rPr>
          <w:rStyle w:val="Tipodeletrapredefinidodopargrafo"/>
          <w:caps w:val="0"/>
        </w:rPr>
      </w:sdtEndPr>
      <w:sdtContent>
        <w:r w:rsidR="00C0601E" w:rsidRPr="008E1E7A">
          <w:rPr>
            <w:rStyle w:val="Forte"/>
          </w:rPr>
          <w:t>[Shortened Title up to 50 Characters]</w:t>
        </w:r>
      </w:sdtContent>
    </w:sdt>
    <w:r w:rsidR="005D3A03" w:rsidRPr="008E1E7A">
      <w:rPr>
        <w:rStyle w:val="Forte"/>
      </w:rPr>
      <w:ptab w:relativeTo="margin" w:alignment="right" w:leader="none"/>
    </w:r>
    <w:r w:rsidR="005D3A03" w:rsidRPr="008E1E7A">
      <w:rPr>
        <w:rStyle w:val="Forte"/>
      </w:rPr>
      <w:fldChar w:fldCharType="begin"/>
    </w:r>
    <w:r w:rsidR="005D3A03" w:rsidRPr="008E1E7A">
      <w:rPr>
        <w:rStyle w:val="Forte"/>
      </w:rPr>
      <w:instrText xml:space="preserve"> PAGE   \* MERGEFORMAT </w:instrText>
    </w:r>
    <w:r w:rsidR="005D3A03" w:rsidRPr="008E1E7A">
      <w:rPr>
        <w:rStyle w:val="Forte"/>
      </w:rPr>
      <w:fldChar w:fldCharType="separate"/>
    </w:r>
    <w:r w:rsidR="000D3F41" w:rsidRPr="008E1E7A">
      <w:rPr>
        <w:rStyle w:val="Forte"/>
      </w:rPr>
      <w:t>8</w:t>
    </w:r>
    <w:r w:rsidR="005D3A03" w:rsidRPr="008E1E7A">
      <w:rPr>
        <w:rStyle w:val="Forte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8032E4" w14:textId="77777777" w:rsidR="00E81978" w:rsidRPr="008E1E7A" w:rsidRDefault="005D3A03">
    <w:pPr>
      <w:pStyle w:val="Cabealho"/>
      <w:rPr>
        <w:rStyle w:val="Forte"/>
      </w:rPr>
    </w:pPr>
    <w:proofErr w:type="spellStart"/>
    <w:r w:rsidRPr="008E1E7A">
      <w:t>Running</w:t>
    </w:r>
    <w:proofErr w:type="spellEnd"/>
    <w:r w:rsidRPr="008E1E7A">
      <w:t xml:space="preserve"> </w:t>
    </w:r>
    <w:proofErr w:type="spellStart"/>
    <w:r w:rsidRPr="008E1E7A">
      <w:t>head</w:t>
    </w:r>
    <w:proofErr w:type="spellEnd"/>
    <w:r w:rsidRPr="008E1E7A">
      <w:t xml:space="preserve">: </w:t>
    </w:r>
    <w:sdt>
      <w:sdtPr>
        <w:rPr>
          <w:rStyle w:val="Forte"/>
        </w:rPr>
        <w:alias w:val="Running head"/>
        <w:tag w:val=""/>
        <w:id w:val="-696842620"/>
        <w:placeholder>
          <w:docPart w:val="DDB325600823439F9B6BD31DCD7AB142"/>
        </w:placeholder>
        <w:showingPlcHdr/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>
        <w:rPr>
          <w:rStyle w:val="Tipodeletrapredefinidodopargrafo"/>
          <w:caps w:val="0"/>
        </w:rPr>
      </w:sdtEndPr>
      <w:sdtContent>
        <w:r w:rsidR="00CF6E91" w:rsidRPr="008E1E7A">
          <w:rPr>
            <w:rStyle w:val="Forte"/>
          </w:rPr>
          <w:t>[Shortened Title up to 50 Characters]</w:t>
        </w:r>
      </w:sdtContent>
    </w:sdt>
    <w:r w:rsidRPr="008E1E7A">
      <w:rPr>
        <w:rStyle w:val="Forte"/>
      </w:rPr>
      <w:ptab w:relativeTo="margin" w:alignment="right" w:leader="none"/>
    </w:r>
    <w:r w:rsidRPr="008E1E7A">
      <w:rPr>
        <w:rStyle w:val="Forte"/>
      </w:rPr>
      <w:fldChar w:fldCharType="begin"/>
    </w:r>
    <w:r w:rsidRPr="008E1E7A">
      <w:rPr>
        <w:rStyle w:val="Forte"/>
      </w:rPr>
      <w:instrText xml:space="preserve"> PAGE   \* MERGEFORMAT </w:instrText>
    </w:r>
    <w:r w:rsidRPr="008E1E7A">
      <w:rPr>
        <w:rStyle w:val="Forte"/>
      </w:rPr>
      <w:fldChar w:fldCharType="separate"/>
    </w:r>
    <w:r w:rsidR="000D3F41" w:rsidRPr="008E1E7A">
      <w:rPr>
        <w:rStyle w:val="Forte"/>
      </w:rPr>
      <w:t>1</w:t>
    </w:r>
    <w:r w:rsidRPr="008E1E7A">
      <w:rPr>
        <w:rStyle w:val="Forte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anumerada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anumerada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a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a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acommarc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acommarc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acommarc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acommarc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anumerada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acommarcas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00846BF1"/>
    <w:multiLevelType w:val="hybridMultilevel"/>
    <w:tmpl w:val="B064791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01D56D09"/>
    <w:multiLevelType w:val="hybridMultilevel"/>
    <w:tmpl w:val="C8A630B0"/>
    <w:lvl w:ilvl="0" w:tplc="CB8C42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0BF56C50"/>
    <w:multiLevelType w:val="hybridMultilevel"/>
    <w:tmpl w:val="E4CE5FF4"/>
    <w:lvl w:ilvl="0" w:tplc="7BF01AE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0C0312CE"/>
    <w:multiLevelType w:val="hybridMultilevel"/>
    <w:tmpl w:val="4C3062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E5336EA"/>
    <w:multiLevelType w:val="hybridMultilevel"/>
    <w:tmpl w:val="5CB86774"/>
    <w:lvl w:ilvl="0" w:tplc="C6CAB03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115C25A9"/>
    <w:multiLevelType w:val="hybridMultilevel"/>
    <w:tmpl w:val="FD7C2F9E"/>
    <w:lvl w:ilvl="0" w:tplc="6966F1E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15B31762"/>
    <w:multiLevelType w:val="hybridMultilevel"/>
    <w:tmpl w:val="52C846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6881D29"/>
    <w:multiLevelType w:val="hybridMultilevel"/>
    <w:tmpl w:val="F2D67B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17524B98"/>
    <w:multiLevelType w:val="hybridMultilevel"/>
    <w:tmpl w:val="7624D3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19795AB3"/>
    <w:multiLevelType w:val="hybridMultilevel"/>
    <w:tmpl w:val="EBB40E1E"/>
    <w:lvl w:ilvl="0" w:tplc="436E47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1BD575B0"/>
    <w:multiLevelType w:val="hybridMultilevel"/>
    <w:tmpl w:val="8A6488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1E1C4E4F"/>
    <w:multiLevelType w:val="hybridMultilevel"/>
    <w:tmpl w:val="2DCEB904"/>
    <w:lvl w:ilvl="0" w:tplc="9162E6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1E822598"/>
    <w:multiLevelType w:val="hybridMultilevel"/>
    <w:tmpl w:val="7C5C33C2"/>
    <w:lvl w:ilvl="0" w:tplc="51CEDE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2805023E"/>
    <w:multiLevelType w:val="hybridMultilevel"/>
    <w:tmpl w:val="C30646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B006BE6"/>
    <w:multiLevelType w:val="hybridMultilevel"/>
    <w:tmpl w:val="07D82E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2B727A8A"/>
    <w:multiLevelType w:val="hybridMultilevel"/>
    <w:tmpl w:val="5B006FB6"/>
    <w:lvl w:ilvl="0" w:tplc="C52481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2C433E92"/>
    <w:multiLevelType w:val="hybridMultilevel"/>
    <w:tmpl w:val="662294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334E697B"/>
    <w:multiLevelType w:val="hybridMultilevel"/>
    <w:tmpl w:val="39FE11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339B722D"/>
    <w:multiLevelType w:val="hybridMultilevel"/>
    <w:tmpl w:val="05665D3C"/>
    <w:lvl w:ilvl="0" w:tplc="EF16C9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347406F0"/>
    <w:multiLevelType w:val="hybridMultilevel"/>
    <w:tmpl w:val="AF0A8A26"/>
    <w:lvl w:ilvl="0" w:tplc="853A60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34A02369"/>
    <w:multiLevelType w:val="hybridMultilevel"/>
    <w:tmpl w:val="0560AD0C"/>
    <w:lvl w:ilvl="0" w:tplc="10CCA9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356C2C65"/>
    <w:multiLevelType w:val="hybridMultilevel"/>
    <w:tmpl w:val="15F24894"/>
    <w:lvl w:ilvl="0" w:tplc="A9BE5E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36BC01DE"/>
    <w:multiLevelType w:val="hybridMultilevel"/>
    <w:tmpl w:val="45F08A44"/>
    <w:lvl w:ilvl="0" w:tplc="1A9652A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3A313259"/>
    <w:multiLevelType w:val="hybridMultilevel"/>
    <w:tmpl w:val="FCE6C340"/>
    <w:lvl w:ilvl="0" w:tplc="A78C25E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3D6A42F0"/>
    <w:multiLevelType w:val="hybridMultilevel"/>
    <w:tmpl w:val="302455FA"/>
    <w:lvl w:ilvl="0" w:tplc="A0123EB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3FF153C5"/>
    <w:multiLevelType w:val="hybridMultilevel"/>
    <w:tmpl w:val="92AC71DC"/>
    <w:lvl w:ilvl="0" w:tplc="2E76B244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21F6637"/>
    <w:multiLevelType w:val="hybridMultilevel"/>
    <w:tmpl w:val="EBD00964"/>
    <w:lvl w:ilvl="0" w:tplc="7B66867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42F74D7A"/>
    <w:multiLevelType w:val="hybridMultilevel"/>
    <w:tmpl w:val="104C97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4408301C"/>
    <w:multiLevelType w:val="hybridMultilevel"/>
    <w:tmpl w:val="459AAAA8"/>
    <w:lvl w:ilvl="0" w:tplc="817026B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44A120CB"/>
    <w:multiLevelType w:val="hybridMultilevel"/>
    <w:tmpl w:val="A68CD3CE"/>
    <w:lvl w:ilvl="0" w:tplc="323A33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4A5A1099"/>
    <w:multiLevelType w:val="multilevel"/>
    <w:tmpl w:val="4268E1E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41" w15:restartNumberingAfterBreak="0">
    <w:nsid w:val="4BA24816"/>
    <w:multiLevelType w:val="hybridMultilevel"/>
    <w:tmpl w:val="00D07AC4"/>
    <w:lvl w:ilvl="0" w:tplc="A4A02C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4BEE385E"/>
    <w:multiLevelType w:val="hybridMultilevel"/>
    <w:tmpl w:val="5CB039E0"/>
    <w:lvl w:ilvl="0" w:tplc="81507C5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3" w15:restartNumberingAfterBreak="0">
    <w:nsid w:val="4C5C1D59"/>
    <w:multiLevelType w:val="hybridMultilevel"/>
    <w:tmpl w:val="1C70744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4" w15:restartNumberingAfterBreak="0">
    <w:nsid w:val="4D156701"/>
    <w:multiLevelType w:val="hybridMultilevel"/>
    <w:tmpl w:val="2408A622"/>
    <w:lvl w:ilvl="0" w:tplc="F8A6AB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4DF73CDB"/>
    <w:multiLevelType w:val="hybridMultilevel"/>
    <w:tmpl w:val="B080CA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50307607"/>
    <w:multiLevelType w:val="hybridMultilevel"/>
    <w:tmpl w:val="25B60098"/>
    <w:lvl w:ilvl="0" w:tplc="7598B2F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7" w15:restartNumberingAfterBreak="0">
    <w:nsid w:val="51EA56E4"/>
    <w:multiLevelType w:val="hybridMultilevel"/>
    <w:tmpl w:val="8A9E4D60"/>
    <w:lvl w:ilvl="0" w:tplc="7D38665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 w15:restartNumberingAfterBreak="0">
    <w:nsid w:val="528E5E49"/>
    <w:multiLevelType w:val="hybridMultilevel"/>
    <w:tmpl w:val="481602CA"/>
    <w:lvl w:ilvl="0" w:tplc="5218C7B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9" w15:restartNumberingAfterBreak="0">
    <w:nsid w:val="54B27D0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0" w15:restartNumberingAfterBreak="0">
    <w:nsid w:val="55927E0B"/>
    <w:multiLevelType w:val="hybridMultilevel"/>
    <w:tmpl w:val="FCBA09F6"/>
    <w:lvl w:ilvl="0" w:tplc="82A2F5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1" w15:restartNumberingAfterBreak="0">
    <w:nsid w:val="57A362C3"/>
    <w:multiLevelType w:val="hybridMultilevel"/>
    <w:tmpl w:val="5A64331A"/>
    <w:lvl w:ilvl="0" w:tplc="94282D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2" w15:restartNumberingAfterBreak="0">
    <w:nsid w:val="5910063B"/>
    <w:multiLevelType w:val="hybridMultilevel"/>
    <w:tmpl w:val="0D027BCA"/>
    <w:lvl w:ilvl="0" w:tplc="FDC06A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3" w15:restartNumberingAfterBreak="0">
    <w:nsid w:val="59DF7E4F"/>
    <w:multiLevelType w:val="multilevel"/>
    <w:tmpl w:val="DE9ED4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4" w15:restartNumberingAfterBreak="0">
    <w:nsid w:val="5AAC33A4"/>
    <w:multiLevelType w:val="hybridMultilevel"/>
    <w:tmpl w:val="D3B69F3C"/>
    <w:lvl w:ilvl="0" w:tplc="CF629B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5" w15:restartNumberingAfterBreak="0">
    <w:nsid w:val="5B603BB5"/>
    <w:multiLevelType w:val="hybridMultilevel"/>
    <w:tmpl w:val="868E8240"/>
    <w:lvl w:ilvl="0" w:tplc="991C6D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6" w15:restartNumberingAfterBreak="0">
    <w:nsid w:val="5B69186B"/>
    <w:multiLevelType w:val="hybridMultilevel"/>
    <w:tmpl w:val="D47C570E"/>
    <w:lvl w:ilvl="0" w:tplc="A8C62E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7" w15:restartNumberingAfterBreak="0">
    <w:nsid w:val="5C7F3AC6"/>
    <w:multiLevelType w:val="hybridMultilevel"/>
    <w:tmpl w:val="E67E3728"/>
    <w:lvl w:ilvl="0" w:tplc="21AAD4B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8" w15:restartNumberingAfterBreak="0">
    <w:nsid w:val="6026669B"/>
    <w:multiLevelType w:val="hybridMultilevel"/>
    <w:tmpl w:val="BE2899BA"/>
    <w:lvl w:ilvl="0" w:tplc="562C700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9" w15:restartNumberingAfterBreak="0">
    <w:nsid w:val="60586BD6"/>
    <w:multiLevelType w:val="hybridMultilevel"/>
    <w:tmpl w:val="758AB65C"/>
    <w:lvl w:ilvl="0" w:tplc="EE9C82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0" w15:restartNumberingAfterBreak="0">
    <w:nsid w:val="64D767E4"/>
    <w:multiLevelType w:val="hybridMultilevel"/>
    <w:tmpl w:val="42261F8E"/>
    <w:lvl w:ilvl="0" w:tplc="C398289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672C41DB"/>
    <w:multiLevelType w:val="hybridMultilevel"/>
    <w:tmpl w:val="58005C7E"/>
    <w:lvl w:ilvl="0" w:tplc="07F470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2" w15:restartNumberingAfterBreak="0">
    <w:nsid w:val="67D408A7"/>
    <w:multiLevelType w:val="hybridMultilevel"/>
    <w:tmpl w:val="3F74A430"/>
    <w:lvl w:ilvl="0" w:tplc="AC2CAC0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3" w15:restartNumberingAfterBreak="0">
    <w:nsid w:val="68D327A1"/>
    <w:multiLevelType w:val="hybridMultilevel"/>
    <w:tmpl w:val="49721784"/>
    <w:lvl w:ilvl="0" w:tplc="A5BCC4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4" w15:restartNumberingAfterBreak="0">
    <w:nsid w:val="6D702056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65" w15:restartNumberingAfterBreak="0">
    <w:nsid w:val="6E255866"/>
    <w:multiLevelType w:val="hybridMultilevel"/>
    <w:tmpl w:val="68227518"/>
    <w:lvl w:ilvl="0" w:tplc="4B3462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6" w15:restartNumberingAfterBreak="0">
    <w:nsid w:val="727374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7" w15:restartNumberingAfterBreak="0">
    <w:nsid w:val="72AC7674"/>
    <w:multiLevelType w:val="hybridMultilevel"/>
    <w:tmpl w:val="5E2C57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72CD7BEB"/>
    <w:multiLevelType w:val="hybridMultilevel"/>
    <w:tmpl w:val="3370D8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9" w15:restartNumberingAfterBreak="0">
    <w:nsid w:val="74787A9D"/>
    <w:multiLevelType w:val="hybridMultilevel"/>
    <w:tmpl w:val="46B4CC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0" w15:restartNumberingAfterBreak="0">
    <w:nsid w:val="749D0269"/>
    <w:multiLevelType w:val="hybridMultilevel"/>
    <w:tmpl w:val="425E93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77443BFF"/>
    <w:multiLevelType w:val="hybridMultilevel"/>
    <w:tmpl w:val="A10CF436"/>
    <w:lvl w:ilvl="0" w:tplc="28F6EE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2" w15:restartNumberingAfterBreak="0">
    <w:nsid w:val="7CE77F06"/>
    <w:multiLevelType w:val="hybridMultilevel"/>
    <w:tmpl w:val="D0DAC500"/>
    <w:lvl w:ilvl="0" w:tplc="4D6EDB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3" w15:restartNumberingAfterBreak="0">
    <w:nsid w:val="7FD84F1B"/>
    <w:multiLevelType w:val="hybridMultilevel"/>
    <w:tmpl w:val="1AE64446"/>
    <w:lvl w:ilvl="0" w:tplc="C3F654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18843004">
    <w:abstractNumId w:val="9"/>
  </w:num>
  <w:num w:numId="2" w16cid:durableId="321278649">
    <w:abstractNumId w:val="7"/>
  </w:num>
  <w:num w:numId="3" w16cid:durableId="1652517607">
    <w:abstractNumId w:val="6"/>
  </w:num>
  <w:num w:numId="4" w16cid:durableId="615985384">
    <w:abstractNumId w:val="5"/>
  </w:num>
  <w:num w:numId="5" w16cid:durableId="44837555">
    <w:abstractNumId w:val="4"/>
  </w:num>
  <w:num w:numId="6" w16cid:durableId="1609048640">
    <w:abstractNumId w:val="8"/>
  </w:num>
  <w:num w:numId="7" w16cid:durableId="494298613">
    <w:abstractNumId w:val="3"/>
  </w:num>
  <w:num w:numId="8" w16cid:durableId="2047637193">
    <w:abstractNumId w:val="2"/>
  </w:num>
  <w:num w:numId="9" w16cid:durableId="995956590">
    <w:abstractNumId w:val="1"/>
  </w:num>
  <w:num w:numId="10" w16cid:durableId="1078750101">
    <w:abstractNumId w:val="0"/>
  </w:num>
  <w:num w:numId="11" w16cid:durableId="535045417">
    <w:abstractNumId w:val="9"/>
    <w:lvlOverride w:ilvl="0">
      <w:startOverride w:val="1"/>
    </w:lvlOverride>
  </w:num>
  <w:num w:numId="12" w16cid:durableId="1920165602">
    <w:abstractNumId w:val="66"/>
  </w:num>
  <w:num w:numId="13" w16cid:durableId="662667022">
    <w:abstractNumId w:val="49"/>
  </w:num>
  <w:num w:numId="14" w16cid:durableId="2073770289">
    <w:abstractNumId w:val="40"/>
  </w:num>
  <w:num w:numId="15" w16cid:durableId="536622079">
    <w:abstractNumId w:val="64"/>
  </w:num>
  <w:num w:numId="16" w16cid:durableId="976030402">
    <w:abstractNumId w:val="59"/>
  </w:num>
  <w:num w:numId="17" w16cid:durableId="340738423">
    <w:abstractNumId w:val="13"/>
  </w:num>
  <w:num w:numId="18" w16cid:durableId="1070081094">
    <w:abstractNumId w:val="45"/>
  </w:num>
  <w:num w:numId="19" w16cid:durableId="1210191926">
    <w:abstractNumId w:val="26"/>
  </w:num>
  <w:num w:numId="20" w16cid:durableId="1333264998">
    <w:abstractNumId w:val="47"/>
  </w:num>
  <w:num w:numId="21" w16cid:durableId="1569457770">
    <w:abstractNumId w:val="46"/>
  </w:num>
  <w:num w:numId="22" w16cid:durableId="439035120">
    <w:abstractNumId w:val="33"/>
  </w:num>
  <w:num w:numId="23" w16cid:durableId="217514348">
    <w:abstractNumId w:val="43"/>
  </w:num>
  <w:num w:numId="24" w16cid:durableId="1627542673">
    <w:abstractNumId w:val="52"/>
  </w:num>
  <w:num w:numId="25" w16cid:durableId="1111823077">
    <w:abstractNumId w:val="20"/>
  </w:num>
  <w:num w:numId="26" w16cid:durableId="394593547">
    <w:abstractNumId w:val="35"/>
  </w:num>
  <w:num w:numId="27" w16cid:durableId="1139957316">
    <w:abstractNumId w:val="72"/>
  </w:num>
  <w:num w:numId="28" w16cid:durableId="846596965">
    <w:abstractNumId w:val="21"/>
  </w:num>
  <w:num w:numId="29" w16cid:durableId="1512139365">
    <w:abstractNumId w:val="11"/>
  </w:num>
  <w:num w:numId="30" w16cid:durableId="1876501990">
    <w:abstractNumId w:val="57"/>
  </w:num>
  <w:num w:numId="31" w16cid:durableId="1770467789">
    <w:abstractNumId w:val="37"/>
  </w:num>
  <w:num w:numId="32" w16cid:durableId="877548883">
    <w:abstractNumId w:val="18"/>
  </w:num>
  <w:num w:numId="33" w16cid:durableId="915554809">
    <w:abstractNumId w:val="48"/>
  </w:num>
  <w:num w:numId="34" w16cid:durableId="212928207">
    <w:abstractNumId w:val="60"/>
  </w:num>
  <w:num w:numId="35" w16cid:durableId="274289794">
    <w:abstractNumId w:val="63"/>
  </w:num>
  <w:num w:numId="36" w16cid:durableId="1003553284">
    <w:abstractNumId w:val="61"/>
  </w:num>
  <w:num w:numId="37" w16cid:durableId="212818437">
    <w:abstractNumId w:val="42"/>
  </w:num>
  <w:num w:numId="38" w16cid:durableId="121120642">
    <w:abstractNumId w:val="14"/>
  </w:num>
  <w:num w:numId="39" w16cid:durableId="402678890">
    <w:abstractNumId w:val="32"/>
  </w:num>
  <w:num w:numId="40" w16cid:durableId="1404839792">
    <w:abstractNumId w:val="12"/>
  </w:num>
  <w:num w:numId="41" w16cid:durableId="1468082329">
    <w:abstractNumId w:val="65"/>
  </w:num>
  <w:num w:numId="42" w16cid:durableId="486828249">
    <w:abstractNumId w:val="71"/>
  </w:num>
  <w:num w:numId="43" w16cid:durableId="1313175330">
    <w:abstractNumId w:val="58"/>
  </w:num>
  <w:num w:numId="44" w16cid:durableId="1771195043">
    <w:abstractNumId w:val="39"/>
  </w:num>
  <w:num w:numId="45" w16cid:durableId="766736817">
    <w:abstractNumId w:val="51"/>
  </w:num>
  <w:num w:numId="46" w16cid:durableId="31348822">
    <w:abstractNumId w:val="15"/>
  </w:num>
  <w:num w:numId="47" w16cid:durableId="2079546161">
    <w:abstractNumId w:val="29"/>
  </w:num>
  <w:num w:numId="48" w16cid:durableId="966929499">
    <w:abstractNumId w:val="56"/>
  </w:num>
  <w:num w:numId="49" w16cid:durableId="1340889005">
    <w:abstractNumId w:val="62"/>
  </w:num>
  <w:num w:numId="50" w16cid:durableId="1329479415">
    <w:abstractNumId w:val="41"/>
  </w:num>
  <w:num w:numId="51" w16cid:durableId="1414160448">
    <w:abstractNumId w:val="53"/>
  </w:num>
  <w:num w:numId="52" w16cid:durableId="2105959060">
    <w:abstractNumId w:val="30"/>
  </w:num>
  <w:num w:numId="53" w16cid:durableId="900097849">
    <w:abstractNumId w:val="31"/>
  </w:num>
  <w:num w:numId="54" w16cid:durableId="72288888">
    <w:abstractNumId w:val="34"/>
  </w:num>
  <w:num w:numId="55" w16cid:durableId="1212496868">
    <w:abstractNumId w:val="55"/>
  </w:num>
  <w:num w:numId="56" w16cid:durableId="1480656912">
    <w:abstractNumId w:val="10"/>
  </w:num>
  <w:num w:numId="57" w16cid:durableId="675614149">
    <w:abstractNumId w:val="73"/>
  </w:num>
  <w:num w:numId="58" w16cid:durableId="220142727">
    <w:abstractNumId w:val="24"/>
  </w:num>
  <w:num w:numId="59" w16cid:durableId="1962032297">
    <w:abstractNumId w:val="68"/>
  </w:num>
  <w:num w:numId="60" w16cid:durableId="1661619271">
    <w:abstractNumId w:val="28"/>
  </w:num>
  <w:num w:numId="61" w16cid:durableId="1439907358">
    <w:abstractNumId w:val="36"/>
  </w:num>
  <w:num w:numId="62" w16cid:durableId="751320275">
    <w:abstractNumId w:val="16"/>
  </w:num>
  <w:num w:numId="63" w16cid:durableId="1315570086">
    <w:abstractNumId w:val="70"/>
  </w:num>
  <w:num w:numId="64" w16cid:durableId="1367101096">
    <w:abstractNumId w:val="38"/>
  </w:num>
  <w:num w:numId="65" w16cid:durableId="1557468903">
    <w:abstractNumId w:val="23"/>
  </w:num>
  <w:num w:numId="66" w16cid:durableId="1160661343">
    <w:abstractNumId w:val="67"/>
  </w:num>
  <w:num w:numId="67" w16cid:durableId="1290086559">
    <w:abstractNumId w:val="22"/>
  </w:num>
  <w:num w:numId="68" w16cid:durableId="1549533630">
    <w:abstractNumId w:val="44"/>
  </w:num>
  <w:num w:numId="69" w16cid:durableId="1877885793">
    <w:abstractNumId w:val="19"/>
  </w:num>
  <w:num w:numId="70" w16cid:durableId="172230274">
    <w:abstractNumId w:val="25"/>
  </w:num>
  <w:num w:numId="71" w16cid:durableId="429662112">
    <w:abstractNumId w:val="69"/>
  </w:num>
  <w:num w:numId="72" w16cid:durableId="1456871763">
    <w:abstractNumId w:val="50"/>
  </w:num>
  <w:num w:numId="73" w16cid:durableId="222447252">
    <w:abstractNumId w:val="54"/>
  </w:num>
  <w:num w:numId="74" w16cid:durableId="666595569">
    <w:abstractNumId w:val="17"/>
  </w:num>
  <w:num w:numId="75" w16cid:durableId="840320339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ACC"/>
    <w:rsid w:val="00060CEA"/>
    <w:rsid w:val="000C3DDC"/>
    <w:rsid w:val="000D3F41"/>
    <w:rsid w:val="000D4ACC"/>
    <w:rsid w:val="000E1717"/>
    <w:rsid w:val="000E6F70"/>
    <w:rsid w:val="00102695"/>
    <w:rsid w:val="00174378"/>
    <w:rsid w:val="00197675"/>
    <w:rsid w:val="00355DCA"/>
    <w:rsid w:val="003A1681"/>
    <w:rsid w:val="003A1E4B"/>
    <w:rsid w:val="00413BCA"/>
    <w:rsid w:val="00423F2C"/>
    <w:rsid w:val="004879FA"/>
    <w:rsid w:val="00551A02"/>
    <w:rsid w:val="005534FA"/>
    <w:rsid w:val="00564FA4"/>
    <w:rsid w:val="00566A03"/>
    <w:rsid w:val="00584175"/>
    <w:rsid w:val="005D3A03"/>
    <w:rsid w:val="00604922"/>
    <w:rsid w:val="006122B8"/>
    <w:rsid w:val="006400FE"/>
    <w:rsid w:val="00672DC0"/>
    <w:rsid w:val="0069514B"/>
    <w:rsid w:val="006D68F2"/>
    <w:rsid w:val="0071485E"/>
    <w:rsid w:val="008002C0"/>
    <w:rsid w:val="008246BE"/>
    <w:rsid w:val="00835CBB"/>
    <w:rsid w:val="008C5323"/>
    <w:rsid w:val="008E1E7A"/>
    <w:rsid w:val="008F0AA1"/>
    <w:rsid w:val="00917CF6"/>
    <w:rsid w:val="009A6A3B"/>
    <w:rsid w:val="009C4808"/>
    <w:rsid w:val="00A40586"/>
    <w:rsid w:val="00A409EF"/>
    <w:rsid w:val="00A61155"/>
    <w:rsid w:val="00AA5622"/>
    <w:rsid w:val="00AD2FD1"/>
    <w:rsid w:val="00AE71C1"/>
    <w:rsid w:val="00B12C59"/>
    <w:rsid w:val="00B21AD7"/>
    <w:rsid w:val="00B823AA"/>
    <w:rsid w:val="00BA45DB"/>
    <w:rsid w:val="00BB54D8"/>
    <w:rsid w:val="00BF4184"/>
    <w:rsid w:val="00C01C80"/>
    <w:rsid w:val="00C0601E"/>
    <w:rsid w:val="00C31D30"/>
    <w:rsid w:val="00C36FB0"/>
    <w:rsid w:val="00C86138"/>
    <w:rsid w:val="00CD6E39"/>
    <w:rsid w:val="00CF6E91"/>
    <w:rsid w:val="00D5054B"/>
    <w:rsid w:val="00D85B68"/>
    <w:rsid w:val="00D912FB"/>
    <w:rsid w:val="00E6004D"/>
    <w:rsid w:val="00E62A75"/>
    <w:rsid w:val="00E81978"/>
    <w:rsid w:val="00E836BA"/>
    <w:rsid w:val="00EB7457"/>
    <w:rsid w:val="00F058BF"/>
    <w:rsid w:val="00F379B7"/>
    <w:rsid w:val="00F525FA"/>
    <w:rsid w:val="00F8136C"/>
    <w:rsid w:val="00FD5D2D"/>
    <w:rsid w:val="00FF2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FF5E3F"/>
  <w15:docId w15:val="{D0042F13-D472-4EB6-9298-C4699C25C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46BE"/>
    <w:rPr>
      <w:kern w:val="24"/>
      <w:lang w:val="pt-PT"/>
    </w:rPr>
  </w:style>
  <w:style w:type="paragraph" w:styleId="Ttulo1">
    <w:name w:val="heading 1"/>
    <w:basedOn w:val="Normal"/>
    <w:next w:val="Normal"/>
    <w:link w:val="Ttulo1Carter"/>
    <w:uiPriority w:val="4"/>
    <w:qFormat/>
    <w:rsid w:val="009A6A3B"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Ttulo2">
    <w:name w:val="heading 2"/>
    <w:basedOn w:val="Normal"/>
    <w:next w:val="Normal"/>
    <w:link w:val="Ttulo2Carter"/>
    <w:uiPriority w:val="4"/>
    <w:unhideWhenUsed/>
    <w:qFormat/>
    <w:rsid w:val="009A6A3B"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Ttulo3">
    <w:name w:val="heading 3"/>
    <w:basedOn w:val="Normal"/>
    <w:next w:val="Normal"/>
    <w:link w:val="Ttulo3Carter"/>
    <w:uiPriority w:val="4"/>
    <w:unhideWhenUsed/>
    <w:qFormat/>
    <w:rsid w:val="00C31D30"/>
    <w:pPr>
      <w:keepNext/>
      <w:keepLines/>
      <w:outlineLvl w:val="2"/>
    </w:pPr>
    <w:rPr>
      <w:rFonts w:asciiTheme="majorHAnsi" w:eastAsiaTheme="majorEastAsia" w:hAnsiTheme="majorHAnsi" w:cstheme="majorBidi"/>
      <w:b/>
      <w:bCs/>
    </w:rPr>
  </w:style>
  <w:style w:type="paragraph" w:styleId="Ttulo4">
    <w:name w:val="heading 4"/>
    <w:basedOn w:val="Normal"/>
    <w:next w:val="Normal"/>
    <w:link w:val="Ttulo4Carter"/>
    <w:uiPriority w:val="4"/>
    <w:unhideWhenUsed/>
    <w:qFormat/>
    <w:rsid w:val="00C31D30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Ttulo5">
    <w:name w:val="heading 5"/>
    <w:basedOn w:val="Normal"/>
    <w:next w:val="Normal"/>
    <w:link w:val="Ttulo5Carter"/>
    <w:uiPriority w:val="4"/>
    <w:unhideWhenUsed/>
    <w:qFormat/>
    <w:rsid w:val="00C31D30"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Ttulo6">
    <w:name w:val="heading 6"/>
    <w:basedOn w:val="Normal"/>
    <w:next w:val="Normal"/>
    <w:link w:val="Ttulo6Carter"/>
    <w:uiPriority w:val="9"/>
    <w:semiHidden/>
    <w:qFormat/>
    <w:rsid w:val="009A6A3B"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Ttulo7">
    <w:name w:val="heading 7"/>
    <w:basedOn w:val="Normal"/>
    <w:next w:val="Normal"/>
    <w:link w:val="Ttulo7Carter"/>
    <w:uiPriority w:val="9"/>
    <w:semiHidden/>
    <w:qFormat/>
    <w:rsid w:val="009A6A3B"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Ttulo8">
    <w:name w:val="heading 8"/>
    <w:basedOn w:val="Normal"/>
    <w:next w:val="Normal"/>
    <w:link w:val="Ttulo8Carter"/>
    <w:uiPriority w:val="9"/>
    <w:semiHidden/>
    <w:qFormat/>
    <w:rsid w:val="009A6A3B"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Ttulo9">
    <w:name w:val="heading 9"/>
    <w:basedOn w:val="Normal"/>
    <w:next w:val="Normal"/>
    <w:link w:val="Ttulo9Carter"/>
    <w:uiPriority w:val="9"/>
    <w:semiHidden/>
    <w:qFormat/>
    <w:rsid w:val="009A6A3B"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ectionTitle">
    <w:name w:val="Section Title"/>
    <w:basedOn w:val="Normal"/>
    <w:uiPriority w:val="2"/>
    <w:qFormat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Cabealho">
    <w:name w:val="header"/>
    <w:basedOn w:val="Normal"/>
    <w:link w:val="CabealhoCarter"/>
    <w:uiPriority w:val="99"/>
    <w:unhideWhenUsed/>
    <w:qFormat/>
    <w:pPr>
      <w:spacing w:line="240" w:lineRule="auto"/>
      <w:ind w:firstLine="0"/>
    </w:pPr>
  </w:style>
  <w:style w:type="character" w:customStyle="1" w:styleId="CabealhoCarter">
    <w:name w:val="Cabeçalho Caráter"/>
    <w:basedOn w:val="Tipodeletrapredefinidodopargrafo"/>
    <w:link w:val="Cabealho"/>
    <w:uiPriority w:val="99"/>
    <w:rPr>
      <w:kern w:val="24"/>
    </w:rPr>
  </w:style>
  <w:style w:type="character" w:styleId="Forte">
    <w:name w:val="Strong"/>
    <w:basedOn w:val="Tipodeletrapredefinidodopargrafo"/>
    <w:uiPriority w:val="22"/>
    <w:unhideWhenUsed/>
    <w:qFormat/>
    <w:rPr>
      <w:b w:val="0"/>
      <w:bCs w:val="0"/>
      <w:caps/>
      <w:smallCaps w:val="0"/>
    </w:rPr>
  </w:style>
  <w:style w:type="character" w:styleId="TextodoMarcadordePosio">
    <w:name w:val="Placeholder Text"/>
    <w:basedOn w:val="Tipodeletrapredefinidodopargrafo"/>
    <w:uiPriority w:val="99"/>
    <w:semiHidden/>
    <w:rsid w:val="005D3A03"/>
    <w:rPr>
      <w:color w:val="404040" w:themeColor="text1" w:themeTint="BF"/>
    </w:rPr>
  </w:style>
  <w:style w:type="paragraph" w:styleId="SemEspaamento">
    <w:name w:val="No Spacing"/>
    <w:aliases w:val="No Indent"/>
    <w:uiPriority w:val="3"/>
    <w:qFormat/>
    <w:pPr>
      <w:ind w:firstLine="0"/>
    </w:pPr>
  </w:style>
  <w:style w:type="character" w:customStyle="1" w:styleId="Ttulo1Carter">
    <w:name w:val="Título 1 Caráter"/>
    <w:basedOn w:val="Tipodeletrapredefinidodopargrafo"/>
    <w:link w:val="Ttulo1"/>
    <w:uiPriority w:val="4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Ttulo2Carter">
    <w:name w:val="Título 2 Caráter"/>
    <w:basedOn w:val="Tipodeletrapredefinidodopargrafo"/>
    <w:link w:val="Ttulo2"/>
    <w:uiPriority w:val="4"/>
    <w:rPr>
      <w:rFonts w:asciiTheme="majorHAnsi" w:eastAsiaTheme="majorEastAsia" w:hAnsiTheme="majorHAnsi" w:cstheme="majorBidi"/>
      <w:b/>
      <w:bCs/>
      <w:kern w:val="24"/>
    </w:rPr>
  </w:style>
  <w:style w:type="paragraph" w:styleId="Ttulo">
    <w:name w:val="Title"/>
    <w:basedOn w:val="Normal"/>
    <w:link w:val="TtuloCarter"/>
    <w:qFormat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TtuloCarter">
    <w:name w:val="Título Caráter"/>
    <w:basedOn w:val="Tipodeletrapredefinidodopargrafo"/>
    <w:link w:val="Ttulo"/>
    <w:rsid w:val="008C5323"/>
    <w:rPr>
      <w:rFonts w:asciiTheme="majorHAnsi" w:eastAsiaTheme="majorEastAsia" w:hAnsiTheme="majorHAnsi" w:cstheme="majorBidi"/>
      <w:kern w:val="24"/>
    </w:rPr>
  </w:style>
  <w:style w:type="character" w:styleId="nfase">
    <w:name w:val="Emphasis"/>
    <w:basedOn w:val="Tipodeletrapredefinidodopargrafo"/>
    <w:uiPriority w:val="4"/>
    <w:unhideWhenUsed/>
    <w:qFormat/>
    <w:rPr>
      <w:i/>
      <w:iCs/>
    </w:rPr>
  </w:style>
  <w:style w:type="character" w:customStyle="1" w:styleId="Ttulo3Carter">
    <w:name w:val="Título 3 Caráter"/>
    <w:basedOn w:val="Tipodeletrapredefinidodopargrafo"/>
    <w:link w:val="Ttulo3"/>
    <w:uiPriority w:val="4"/>
    <w:rsid w:val="00C31D30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Ttulo4Carter">
    <w:name w:val="Título 4 Caráter"/>
    <w:basedOn w:val="Tipodeletrapredefinidodopargrafo"/>
    <w:link w:val="Ttulo4"/>
    <w:uiPriority w:val="4"/>
    <w:rsid w:val="00C31D30"/>
    <w:rPr>
      <w:rFonts w:asciiTheme="majorHAnsi" w:eastAsiaTheme="majorEastAsia" w:hAnsiTheme="majorHAnsi" w:cstheme="majorBidi"/>
      <w:b/>
      <w:bCs/>
      <w:i/>
      <w:iCs/>
      <w:kern w:val="24"/>
    </w:rPr>
  </w:style>
  <w:style w:type="character" w:customStyle="1" w:styleId="Ttulo5Carter">
    <w:name w:val="Título 5 Caráter"/>
    <w:basedOn w:val="Tipodeletrapredefinidodopargrafo"/>
    <w:link w:val="Ttulo5"/>
    <w:uiPriority w:val="4"/>
    <w:rsid w:val="00C31D30"/>
    <w:rPr>
      <w:rFonts w:asciiTheme="majorHAnsi" w:eastAsiaTheme="majorEastAsia" w:hAnsiTheme="majorHAnsi" w:cstheme="majorBidi"/>
      <w:i/>
      <w:iCs/>
      <w:kern w:val="24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FF2002"/>
    <w:rPr>
      <w:rFonts w:ascii="Segoe UI" w:hAnsi="Segoe UI" w:cs="Segoe UI"/>
      <w:kern w:val="24"/>
      <w:sz w:val="22"/>
      <w:szCs w:val="18"/>
    </w:rPr>
  </w:style>
  <w:style w:type="paragraph" w:styleId="Bibliografia">
    <w:name w:val="Bibliography"/>
    <w:basedOn w:val="Normal"/>
    <w:next w:val="Normal"/>
    <w:uiPriority w:val="37"/>
    <w:unhideWhenUsed/>
    <w:qFormat/>
    <w:pPr>
      <w:ind w:left="720" w:hanging="720"/>
    </w:pPr>
  </w:style>
  <w:style w:type="paragraph" w:styleId="Textodebloco">
    <w:name w:val="Block Text"/>
    <w:basedOn w:val="Normal"/>
    <w:uiPriority w:val="99"/>
    <w:semiHidden/>
    <w:unhideWhenUsed/>
    <w:rsid w:val="009A6A3B"/>
    <w:pPr>
      <w:pBdr>
        <w:top w:val="single" w:sz="2" w:space="10" w:color="595959" w:themeColor="text1" w:themeTint="A6" w:shadow="1"/>
        <w:left w:val="single" w:sz="2" w:space="10" w:color="595959" w:themeColor="text1" w:themeTint="A6" w:shadow="1"/>
        <w:bottom w:val="single" w:sz="2" w:space="10" w:color="595959" w:themeColor="text1" w:themeTint="A6" w:shadow="1"/>
        <w:right w:val="single" w:sz="2" w:space="10" w:color="595959" w:themeColor="text1" w:themeTint="A6" w:shadow="1"/>
      </w:pBdr>
      <w:ind w:left="1152" w:right="1152" w:firstLine="0"/>
    </w:pPr>
    <w:rPr>
      <w:i/>
      <w:iCs/>
      <w:color w:val="595959" w:themeColor="text1" w:themeTint="A6"/>
    </w:rPr>
  </w:style>
  <w:style w:type="paragraph" w:styleId="Corpodetexto">
    <w:name w:val="Body Text"/>
    <w:basedOn w:val="Normal"/>
    <w:link w:val="CorpodetextoCarter"/>
    <w:uiPriority w:val="99"/>
    <w:semiHidden/>
    <w:unhideWhenUsed/>
    <w:pPr>
      <w:spacing w:after="120"/>
      <w:ind w:firstLine="0"/>
    </w:pPr>
  </w:style>
  <w:style w:type="character" w:customStyle="1" w:styleId="CorpodetextoCarter">
    <w:name w:val="Corpo de texto Caráter"/>
    <w:basedOn w:val="Tipodeletrapredefinidodopargrafo"/>
    <w:link w:val="Corpodetexto"/>
    <w:uiPriority w:val="99"/>
    <w:semiHidden/>
    <w:rPr>
      <w:kern w:val="24"/>
    </w:rPr>
  </w:style>
  <w:style w:type="paragraph" w:styleId="Corpodetexto2">
    <w:name w:val="Body Text 2"/>
    <w:basedOn w:val="Normal"/>
    <w:link w:val="Corpodetexto2Carter"/>
    <w:uiPriority w:val="99"/>
    <w:semiHidden/>
    <w:unhideWhenUsed/>
    <w:pPr>
      <w:spacing w:after="120"/>
      <w:ind w:firstLine="0"/>
    </w:pPr>
  </w:style>
  <w:style w:type="character" w:customStyle="1" w:styleId="Corpodetexto2Carter">
    <w:name w:val="Corpo de texto 2 Caráter"/>
    <w:basedOn w:val="Tipodeletrapredefinidodopargrafo"/>
    <w:link w:val="Corpodetexto2"/>
    <w:uiPriority w:val="99"/>
    <w:semiHidden/>
    <w:rPr>
      <w:kern w:val="24"/>
    </w:rPr>
  </w:style>
  <w:style w:type="paragraph" w:styleId="Corpodetexto3">
    <w:name w:val="Body Text 3"/>
    <w:basedOn w:val="Normal"/>
    <w:link w:val="Corpodetexto3Carter"/>
    <w:uiPriority w:val="99"/>
    <w:semiHidden/>
    <w:unhideWhenUsed/>
    <w:rsid w:val="00FF2002"/>
    <w:pPr>
      <w:spacing w:after="120"/>
      <w:ind w:firstLine="0"/>
    </w:pPr>
    <w:rPr>
      <w:sz w:val="22"/>
      <w:szCs w:val="16"/>
    </w:rPr>
  </w:style>
  <w:style w:type="character" w:customStyle="1" w:styleId="Corpodetexto3Carter">
    <w:name w:val="Corpo de texto 3 Caráter"/>
    <w:basedOn w:val="Tipodeletrapredefinidodopargrafo"/>
    <w:link w:val="Corpodetexto3"/>
    <w:uiPriority w:val="99"/>
    <w:semiHidden/>
    <w:rsid w:val="00FF2002"/>
    <w:rPr>
      <w:kern w:val="24"/>
      <w:sz w:val="22"/>
      <w:szCs w:val="16"/>
    </w:rPr>
  </w:style>
  <w:style w:type="paragraph" w:styleId="Primeiroavanodecorpodetexto">
    <w:name w:val="Body Text First Indent"/>
    <w:basedOn w:val="Corpodetexto"/>
    <w:link w:val="PrimeiroavanodecorpodetextoCarter"/>
    <w:uiPriority w:val="99"/>
    <w:semiHidden/>
    <w:unhideWhenUsed/>
    <w:pPr>
      <w:spacing w:after="0"/>
    </w:pPr>
  </w:style>
  <w:style w:type="character" w:customStyle="1" w:styleId="PrimeiroavanodecorpodetextoCarter">
    <w:name w:val="Primeiro avanço de corpo de texto Caráter"/>
    <w:basedOn w:val="CorpodetextoCarter"/>
    <w:link w:val="Primeiroavanodecorpodetexto"/>
    <w:uiPriority w:val="99"/>
    <w:semiHidden/>
    <w:rPr>
      <w:kern w:val="24"/>
    </w:rPr>
  </w:style>
  <w:style w:type="paragraph" w:styleId="Avanodecorpodetexto">
    <w:name w:val="Body Text Indent"/>
    <w:basedOn w:val="Normal"/>
    <w:link w:val="AvanodecorpodetextoCarter"/>
    <w:uiPriority w:val="99"/>
    <w:semiHidden/>
    <w:unhideWhenUsed/>
    <w:pPr>
      <w:spacing w:after="120"/>
      <w:ind w:left="360" w:firstLine="0"/>
    </w:pPr>
  </w:style>
  <w:style w:type="character" w:customStyle="1" w:styleId="AvanodecorpodetextoCarter">
    <w:name w:val="Avanço de corpo de texto Caráter"/>
    <w:basedOn w:val="Tipodeletrapredefinidodopargrafo"/>
    <w:link w:val="Avanodecorpodetexto"/>
    <w:uiPriority w:val="99"/>
    <w:semiHidden/>
    <w:rPr>
      <w:kern w:val="24"/>
    </w:rPr>
  </w:style>
  <w:style w:type="paragraph" w:styleId="Primeiroavanodecorpodetexto2">
    <w:name w:val="Body Text First Indent 2"/>
    <w:basedOn w:val="Avanodecorpodetexto"/>
    <w:link w:val="Primeiroavanodecorpodetexto2Carter"/>
    <w:uiPriority w:val="99"/>
    <w:semiHidden/>
    <w:unhideWhenUsed/>
    <w:pPr>
      <w:spacing w:after="0"/>
    </w:pPr>
  </w:style>
  <w:style w:type="character" w:customStyle="1" w:styleId="Primeiroavanodecorpodetexto2Carter">
    <w:name w:val="Primeiro avanço de corpo de texto 2 Caráter"/>
    <w:basedOn w:val="AvanodecorpodetextoCarter"/>
    <w:link w:val="Primeiroavanodecorpodetexto2"/>
    <w:uiPriority w:val="99"/>
    <w:semiHidden/>
    <w:rPr>
      <w:kern w:val="24"/>
    </w:rPr>
  </w:style>
  <w:style w:type="paragraph" w:styleId="Avanodecorpodetexto2">
    <w:name w:val="Body Text Indent 2"/>
    <w:basedOn w:val="Normal"/>
    <w:link w:val="Avanodecorpodetexto2Carter"/>
    <w:uiPriority w:val="99"/>
    <w:semiHidden/>
    <w:unhideWhenUsed/>
    <w:pPr>
      <w:spacing w:after="120"/>
      <w:ind w:left="360" w:firstLine="0"/>
    </w:pPr>
  </w:style>
  <w:style w:type="character" w:customStyle="1" w:styleId="Avanodecorpodetexto2Carter">
    <w:name w:val="Avanço de corpo de texto 2 Caráter"/>
    <w:basedOn w:val="Tipodeletrapredefinidodopargrafo"/>
    <w:link w:val="Avanodecorpodetexto2"/>
    <w:uiPriority w:val="99"/>
    <w:semiHidden/>
    <w:rPr>
      <w:kern w:val="24"/>
    </w:rPr>
  </w:style>
  <w:style w:type="paragraph" w:styleId="Avanodecorpodetexto3">
    <w:name w:val="Body Text Indent 3"/>
    <w:basedOn w:val="Normal"/>
    <w:link w:val="Avanodecorpodetexto3Carter"/>
    <w:uiPriority w:val="99"/>
    <w:semiHidden/>
    <w:unhideWhenUsed/>
    <w:rsid w:val="00FF2002"/>
    <w:pPr>
      <w:spacing w:after="120"/>
      <w:ind w:left="360" w:firstLine="0"/>
    </w:pPr>
    <w:rPr>
      <w:sz w:val="22"/>
      <w:szCs w:val="16"/>
    </w:rPr>
  </w:style>
  <w:style w:type="character" w:customStyle="1" w:styleId="Avanodecorpodetexto3Carter">
    <w:name w:val="Avanço de corpo de texto 3 Caráter"/>
    <w:basedOn w:val="Tipodeletrapredefinidodopargrafo"/>
    <w:link w:val="Avanodecorpodetexto3"/>
    <w:uiPriority w:val="99"/>
    <w:semiHidden/>
    <w:rsid w:val="00FF2002"/>
    <w:rPr>
      <w:kern w:val="24"/>
      <w:sz w:val="22"/>
      <w:szCs w:val="16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F2002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Rematedecarta">
    <w:name w:val="Closing"/>
    <w:basedOn w:val="Normal"/>
    <w:link w:val="RematedecartaCarter"/>
    <w:uiPriority w:val="99"/>
    <w:semiHidden/>
    <w:unhideWhenUsed/>
    <w:pPr>
      <w:spacing w:line="240" w:lineRule="auto"/>
      <w:ind w:left="4320" w:firstLine="0"/>
    </w:pPr>
  </w:style>
  <w:style w:type="character" w:customStyle="1" w:styleId="RematedecartaCarter">
    <w:name w:val="Remate de carta Caráter"/>
    <w:basedOn w:val="Tipodeletrapredefinidodopargrafo"/>
    <w:link w:val="Rematedecarta"/>
    <w:uiPriority w:val="99"/>
    <w:semiHidden/>
    <w:rPr>
      <w:kern w:val="24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FF2002"/>
    <w:pPr>
      <w:spacing w:line="240" w:lineRule="auto"/>
      <w:ind w:firstLine="0"/>
    </w:pPr>
    <w:rPr>
      <w:sz w:val="22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FF2002"/>
    <w:rPr>
      <w:kern w:val="24"/>
      <w:sz w:val="22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Pr>
      <w:b/>
      <w:bCs/>
      <w:kern w:val="24"/>
      <w:sz w:val="20"/>
      <w:szCs w:val="20"/>
    </w:rPr>
  </w:style>
  <w:style w:type="paragraph" w:styleId="Data">
    <w:name w:val="Date"/>
    <w:basedOn w:val="Normal"/>
    <w:next w:val="Normal"/>
    <w:link w:val="DataCarter"/>
    <w:uiPriority w:val="99"/>
    <w:semiHidden/>
    <w:unhideWhenUsed/>
    <w:pPr>
      <w:ind w:firstLine="0"/>
    </w:pPr>
  </w:style>
  <w:style w:type="character" w:customStyle="1" w:styleId="DataCarter">
    <w:name w:val="Data Caráter"/>
    <w:basedOn w:val="Tipodeletrapredefinidodopargrafo"/>
    <w:link w:val="Data"/>
    <w:uiPriority w:val="99"/>
    <w:semiHidden/>
    <w:rPr>
      <w:kern w:val="24"/>
    </w:rPr>
  </w:style>
  <w:style w:type="paragraph" w:styleId="Mapadodocumento">
    <w:name w:val="Document Map"/>
    <w:basedOn w:val="Normal"/>
    <w:link w:val="MapadodocumentoCarte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MapadodocumentoCarter">
    <w:name w:val="Mapa do documento Caráter"/>
    <w:basedOn w:val="Tipodeletrapredefinidodopargrafo"/>
    <w:link w:val="Mapadodocumento"/>
    <w:uiPriority w:val="99"/>
    <w:semiHidden/>
    <w:rsid w:val="00FF2002"/>
    <w:rPr>
      <w:rFonts w:ascii="Segoe UI" w:hAnsi="Segoe UI" w:cs="Segoe UI"/>
      <w:kern w:val="24"/>
      <w:sz w:val="22"/>
      <w:szCs w:val="16"/>
    </w:rPr>
  </w:style>
  <w:style w:type="paragraph" w:styleId="Assinaturadecorreioeletrnico">
    <w:name w:val="E-mail Signature"/>
    <w:basedOn w:val="Normal"/>
    <w:link w:val="AssinaturadecorreioeletrnicoCarter"/>
    <w:uiPriority w:val="99"/>
    <w:semiHidden/>
    <w:unhideWhenUsed/>
    <w:pPr>
      <w:spacing w:line="240" w:lineRule="auto"/>
      <w:ind w:firstLine="0"/>
    </w:pPr>
  </w:style>
  <w:style w:type="character" w:customStyle="1" w:styleId="AssinaturadecorreioeletrnicoCarter">
    <w:name w:val="Assinatura de correio eletrónico Caráter"/>
    <w:basedOn w:val="Tipodeletrapredefinidodopargrafo"/>
    <w:link w:val="Assinaturadecorreioeletrnico"/>
    <w:uiPriority w:val="99"/>
    <w:semiHidden/>
    <w:rPr>
      <w:kern w:val="24"/>
    </w:rPr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FF2002"/>
    <w:pPr>
      <w:spacing w:line="240" w:lineRule="auto"/>
    </w:pPr>
    <w:rPr>
      <w:sz w:val="22"/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FF2002"/>
    <w:rPr>
      <w:kern w:val="24"/>
      <w:sz w:val="22"/>
      <w:szCs w:val="20"/>
    </w:rPr>
  </w:style>
  <w:style w:type="paragraph" w:styleId="Destinatrio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Remetente">
    <w:name w:val="envelope return"/>
    <w:basedOn w:val="Normal"/>
    <w:uiPriority w:val="99"/>
    <w:semiHidden/>
    <w:unhideWhenUsed/>
    <w:rsid w:val="00FF2002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paragraph" w:styleId="Rodap">
    <w:name w:val="footer"/>
    <w:basedOn w:val="Normal"/>
    <w:link w:val="RodapCarter"/>
    <w:uiPriority w:val="99"/>
    <w:unhideWhenUsed/>
    <w:rsid w:val="008002C0"/>
    <w:pPr>
      <w:spacing w:line="240" w:lineRule="auto"/>
      <w:ind w:firstLine="0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8002C0"/>
    <w:rPr>
      <w:kern w:val="24"/>
    </w:rPr>
  </w:style>
  <w:style w:type="table" w:styleId="TabelacomGrelha">
    <w:name w:val="Table Grid"/>
    <w:basedOn w:val="Tabela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omGrelhaClara">
    <w:name w:val="Grid Table Light"/>
    <w:basedOn w:val="Tabela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Ttulo6Carter">
    <w:name w:val="Título 6 Caráter"/>
    <w:basedOn w:val="Tipodeletrapredefinidodopargrafo"/>
    <w:link w:val="Ttulo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FF2002"/>
    <w:rPr>
      <w:rFonts w:asciiTheme="majorHAnsi" w:eastAsiaTheme="majorEastAsia" w:hAnsiTheme="majorHAnsi" w:cstheme="majorBidi"/>
      <w:color w:val="272727" w:themeColor="text1" w:themeTint="D8"/>
      <w:kern w:val="24"/>
      <w:sz w:val="22"/>
      <w:szCs w:val="21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FF2002"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2"/>
      <w:szCs w:val="21"/>
    </w:rPr>
  </w:style>
  <w:style w:type="paragraph" w:styleId="EndereoHTML">
    <w:name w:val="HTML Address"/>
    <w:basedOn w:val="Normal"/>
    <w:link w:val="EndereoHTMLCarte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EndereoHTMLCarter">
    <w:name w:val="Endereço HTML Caráter"/>
    <w:basedOn w:val="Tipodeletrapredefinidodopargrafo"/>
    <w:link w:val="EndereoHTML"/>
    <w:uiPriority w:val="99"/>
    <w:semiHidden/>
    <w:rPr>
      <w:i/>
      <w:iCs/>
      <w:kern w:val="24"/>
    </w:rPr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ndiceremissivo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ndiceremissivo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ndiceremissivo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ndiceremissivo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ndiceremissivo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ndiceremissivo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ndiceremissivo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ndiceremissivo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ndiceremissivo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Cabealhodendiceremissivo">
    <w:name w:val="index heading"/>
    <w:basedOn w:val="Normal"/>
    <w:next w:val="ndiceremissivo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CitaoIntensa">
    <w:name w:val="Intense Quote"/>
    <w:basedOn w:val="Normal"/>
    <w:next w:val="Normal"/>
    <w:link w:val="CitaoIntensaCarter"/>
    <w:uiPriority w:val="30"/>
    <w:semiHidden/>
    <w:unhideWhenUsed/>
    <w:qFormat/>
    <w:rsid w:val="005D3A03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semiHidden/>
    <w:rsid w:val="005D3A03"/>
    <w:rPr>
      <w:i/>
      <w:iCs/>
      <w:color w:val="404040" w:themeColor="text1" w:themeTint="BF"/>
      <w:kern w:val="24"/>
    </w:rPr>
  </w:style>
  <w:style w:type="paragraph" w:styleId="Lista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a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a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a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a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acommarcas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acommarcas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acommarcas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acommarcas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acommarcas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adecont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adecont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adecont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adecont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adecont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anumerada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anumerada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anumerada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anumerada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anumerada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PargrafodaLista">
    <w:name w:val="List Paragraph"/>
    <w:basedOn w:val="Normal"/>
    <w:uiPriority w:val="34"/>
    <w:unhideWhenUsed/>
    <w:qFormat/>
    <w:pPr>
      <w:ind w:left="720" w:firstLine="0"/>
      <w:contextualSpacing/>
    </w:pPr>
  </w:style>
  <w:style w:type="paragraph" w:styleId="Textodemacro">
    <w:name w:val="macro"/>
    <w:link w:val="TextodemacroCarter"/>
    <w:uiPriority w:val="99"/>
    <w:semiHidden/>
    <w:unhideWhenUsed/>
    <w:rsid w:val="00FF200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2"/>
      <w:szCs w:val="20"/>
    </w:rPr>
  </w:style>
  <w:style w:type="character" w:customStyle="1" w:styleId="TextodemacroCarter">
    <w:name w:val="Texto de macro Caráter"/>
    <w:basedOn w:val="Tipodeletrapredefinidodopargrafo"/>
    <w:link w:val="Textodemacro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Cabealhodamensagem">
    <w:name w:val="Message Header"/>
    <w:basedOn w:val="Normal"/>
    <w:link w:val="CabealhodamensagemCarte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CabealhodamensagemCarter">
    <w:name w:val="Cabeçalho da mensagem Caráter"/>
    <w:basedOn w:val="Tipodeletrapredefinidodopargrafo"/>
    <w:link w:val="Cabealhodamensagem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Avanonormal">
    <w:name w:val="Normal Indent"/>
    <w:basedOn w:val="Normal"/>
    <w:uiPriority w:val="99"/>
    <w:semiHidden/>
    <w:unhideWhenUsed/>
    <w:pPr>
      <w:ind w:left="720" w:firstLine="0"/>
    </w:pPr>
  </w:style>
  <w:style w:type="paragraph" w:styleId="Cabealhodanota">
    <w:name w:val="Note Heading"/>
    <w:basedOn w:val="Normal"/>
    <w:next w:val="Normal"/>
    <w:link w:val="CabealhodanotaCarter"/>
    <w:uiPriority w:val="99"/>
    <w:semiHidden/>
    <w:unhideWhenUsed/>
    <w:pPr>
      <w:spacing w:line="240" w:lineRule="auto"/>
      <w:ind w:firstLine="0"/>
    </w:pPr>
  </w:style>
  <w:style w:type="character" w:customStyle="1" w:styleId="CabealhodanotaCarter">
    <w:name w:val="Cabeçalho da nota Caráter"/>
    <w:basedOn w:val="Tipodeletrapredefinidodopargrafo"/>
    <w:link w:val="Cabealhodanota"/>
    <w:uiPriority w:val="99"/>
    <w:semiHidden/>
    <w:rPr>
      <w:kern w:val="24"/>
    </w:rPr>
  </w:style>
  <w:style w:type="paragraph" w:styleId="Textosimples">
    <w:name w:val="Plain Text"/>
    <w:basedOn w:val="Normal"/>
    <w:link w:val="TextosimplesCarte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TextosimplesCarter">
    <w:name w:val="Texto simples Caráter"/>
    <w:basedOn w:val="Tipodeletrapredefinidodopargrafo"/>
    <w:link w:val="Textosimples"/>
    <w:uiPriority w:val="99"/>
    <w:semiHidden/>
    <w:rsid w:val="00FF2002"/>
    <w:rPr>
      <w:rFonts w:ascii="Consolas" w:hAnsi="Consolas" w:cs="Consolas"/>
      <w:kern w:val="24"/>
      <w:sz w:val="22"/>
      <w:szCs w:val="21"/>
    </w:rPr>
  </w:style>
  <w:style w:type="paragraph" w:styleId="Citao">
    <w:name w:val="Quote"/>
    <w:basedOn w:val="Normal"/>
    <w:next w:val="Normal"/>
    <w:link w:val="CitaoCarter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semiHidden/>
    <w:rPr>
      <w:i/>
      <w:iCs/>
      <w:color w:val="404040" w:themeColor="text1" w:themeTint="BF"/>
      <w:kern w:val="24"/>
    </w:rPr>
  </w:style>
  <w:style w:type="paragraph" w:styleId="Inciodecarta">
    <w:name w:val="Salutation"/>
    <w:basedOn w:val="Normal"/>
    <w:next w:val="Normal"/>
    <w:link w:val="InciodecartaCarter"/>
    <w:uiPriority w:val="99"/>
    <w:semiHidden/>
    <w:unhideWhenUsed/>
    <w:pPr>
      <w:ind w:firstLine="0"/>
    </w:pPr>
  </w:style>
  <w:style w:type="character" w:customStyle="1" w:styleId="InciodecartaCarter">
    <w:name w:val="Início de carta Caráter"/>
    <w:basedOn w:val="Tipodeletrapredefinidodopargrafo"/>
    <w:link w:val="Inciodecarta"/>
    <w:uiPriority w:val="99"/>
    <w:semiHidden/>
    <w:rPr>
      <w:kern w:val="24"/>
    </w:rPr>
  </w:style>
  <w:style w:type="paragraph" w:styleId="Assinatura">
    <w:name w:val="Signature"/>
    <w:basedOn w:val="Normal"/>
    <w:link w:val="AssinaturaCarter"/>
    <w:uiPriority w:val="99"/>
    <w:semiHidden/>
    <w:unhideWhenUsed/>
    <w:pPr>
      <w:spacing w:line="240" w:lineRule="auto"/>
      <w:ind w:left="4320" w:firstLine="0"/>
    </w:pPr>
  </w:style>
  <w:style w:type="character" w:customStyle="1" w:styleId="AssinaturaCarter">
    <w:name w:val="Assinatura Caráter"/>
    <w:basedOn w:val="Tipodeletrapredefinidodopargrafo"/>
    <w:link w:val="Assinatura"/>
    <w:uiPriority w:val="99"/>
    <w:semiHidden/>
    <w:rPr>
      <w:kern w:val="24"/>
    </w:rPr>
  </w:style>
  <w:style w:type="paragraph" w:styleId="ndicedeautoridad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ndicedeilustra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Cabealhodendicedeautoridades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ndice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ndice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ndice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ndice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ndice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ndice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Refdenotadefim">
    <w:name w:val="endnote reference"/>
    <w:basedOn w:val="Tipodeletrapredefinidodopargrafo"/>
    <w:uiPriority w:val="99"/>
    <w:semiHidden/>
    <w:unhideWhenUsed/>
    <w:rPr>
      <w:vertAlign w:val="superscript"/>
    </w:rPr>
  </w:style>
  <w:style w:type="character" w:styleId="Refdenotaderodap">
    <w:name w:val="footnote reference"/>
    <w:basedOn w:val="Tipodeletrapredefinidodopargrafo"/>
    <w:uiPriority w:val="5"/>
    <w:unhideWhenUsed/>
    <w:qFormat/>
    <w:rPr>
      <w:vertAlign w:val="superscript"/>
    </w:rPr>
  </w:style>
  <w:style w:type="table" w:customStyle="1" w:styleId="APAReport">
    <w:name w:val="APA Report"/>
    <w:basedOn w:val="Tabelanormal"/>
    <w:uiPriority w:val="99"/>
    <w:rsid w:val="00BF4184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rPr>
        <w:rFonts w:asciiTheme="majorHAnsi" w:hAnsiTheme="majorHAnsi"/>
      </w:rPr>
      <w:tblPr/>
      <w:trPr>
        <w:tblHeader/>
      </w:tr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39"/>
    <w:qFormat/>
    <w:pPr>
      <w:spacing w:before="240"/>
      <w:ind w:firstLine="0"/>
      <w:contextualSpacing/>
    </w:pPr>
  </w:style>
  <w:style w:type="table" w:styleId="SimplesTabela1">
    <w:name w:val="Plain Table 1"/>
    <w:basedOn w:val="Tabelanormal"/>
    <w:uiPriority w:val="41"/>
    <w:rsid w:val="00E6004D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Refdecomentrio">
    <w:name w:val="annotation reference"/>
    <w:basedOn w:val="Tipodeletrapredefinidodopargrafo"/>
    <w:uiPriority w:val="99"/>
    <w:semiHidden/>
    <w:unhideWhenUsed/>
    <w:rsid w:val="00FF2002"/>
    <w:rPr>
      <w:sz w:val="22"/>
      <w:szCs w:val="16"/>
    </w:rPr>
  </w:style>
  <w:style w:type="paragraph" w:styleId="Textodenotadefim">
    <w:name w:val="endnote text"/>
    <w:basedOn w:val="Normal"/>
    <w:link w:val="TextodenotadefimCarter"/>
    <w:uiPriority w:val="99"/>
    <w:semiHidden/>
    <w:unhideWhenUsed/>
    <w:qFormat/>
    <w:rsid w:val="00FF2002"/>
    <w:pPr>
      <w:spacing w:line="240" w:lineRule="auto"/>
    </w:pPr>
    <w:rPr>
      <w:sz w:val="22"/>
      <w:szCs w:val="20"/>
    </w:rPr>
  </w:style>
  <w:style w:type="character" w:customStyle="1" w:styleId="TextodenotadefimCarter">
    <w:name w:val="Texto de nota de fim Caráter"/>
    <w:basedOn w:val="Tipodeletrapredefinidodopargrafo"/>
    <w:link w:val="Textodenotadefim"/>
    <w:uiPriority w:val="99"/>
    <w:semiHidden/>
    <w:rsid w:val="00FF2002"/>
    <w:rPr>
      <w:kern w:val="24"/>
      <w:sz w:val="22"/>
      <w:szCs w:val="20"/>
    </w:rPr>
  </w:style>
  <w:style w:type="character" w:styleId="CdigoHTML">
    <w:name w:val="HTML Code"/>
    <w:basedOn w:val="Tipodeletrapredefinidodopargrafo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TecladoHTML">
    <w:name w:val="HTML Keyboard"/>
    <w:basedOn w:val="Tipodeletrapredefinidodopargrafo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MquinadeescreverHTML">
    <w:name w:val="HTML Typewriter"/>
    <w:basedOn w:val="Tipodeletrapredefinidodopargrafo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nfaseIntensa">
    <w:name w:val="Intense Emphasis"/>
    <w:basedOn w:val="Tipodeletrapredefinidodopargrafo"/>
    <w:uiPriority w:val="21"/>
    <w:semiHidden/>
    <w:unhideWhenUsed/>
    <w:qFormat/>
    <w:rsid w:val="005D3A03"/>
    <w:rPr>
      <w:i/>
      <w:iCs/>
      <w:color w:val="373737" w:themeColor="accent1" w:themeShade="40"/>
    </w:rPr>
  </w:style>
  <w:style w:type="character" w:styleId="RefernciaIntensa">
    <w:name w:val="Intense Reference"/>
    <w:basedOn w:val="Tipodeletrapredefinidodopargrafo"/>
    <w:uiPriority w:val="32"/>
    <w:semiHidden/>
    <w:unhideWhenUsed/>
    <w:qFormat/>
    <w:rsid w:val="00BA45DB"/>
    <w:rPr>
      <w:b/>
      <w:bCs/>
      <w:caps w:val="0"/>
      <w:smallCaps/>
      <w:color w:val="595959" w:themeColor="text1" w:themeTint="A6"/>
      <w:spacing w:val="5"/>
    </w:rPr>
  </w:style>
  <w:style w:type="paragraph" w:styleId="Cabealhodondice">
    <w:name w:val="TOC Heading"/>
    <w:basedOn w:val="Ttulo1"/>
    <w:next w:val="Normal"/>
    <w:uiPriority w:val="39"/>
    <w:unhideWhenUsed/>
    <w:qFormat/>
    <w:rsid w:val="009A6A3B"/>
    <w:pPr>
      <w:spacing w:before="240"/>
      <w:ind w:firstLine="720"/>
      <w:jc w:val="left"/>
      <w:outlineLvl w:val="9"/>
    </w:pPr>
    <w:rPr>
      <w:bCs w:val="0"/>
      <w:szCs w:val="32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9A6A3B"/>
    <w:rPr>
      <w:color w:val="595959" w:themeColor="text1" w:themeTint="A6"/>
      <w:u w:val="single"/>
    </w:rPr>
  </w:style>
  <w:style w:type="paragraph" w:customStyle="1" w:styleId="Title2">
    <w:name w:val="Title 2"/>
    <w:basedOn w:val="Normal"/>
    <w:uiPriority w:val="1"/>
    <w:qFormat/>
    <w:rsid w:val="00B823AA"/>
    <w:pPr>
      <w:ind w:firstLine="0"/>
      <w:jc w:val="center"/>
    </w:pPr>
  </w:style>
  <w:style w:type="paragraph" w:styleId="ndice1">
    <w:name w:val="toc 1"/>
    <w:basedOn w:val="Normal"/>
    <w:next w:val="Normal"/>
    <w:autoRedefine/>
    <w:uiPriority w:val="39"/>
    <w:unhideWhenUsed/>
    <w:rsid w:val="00BB54D8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BB54D8"/>
    <w:pPr>
      <w:spacing w:after="100"/>
      <w:ind w:left="240"/>
    </w:pPr>
  </w:style>
  <w:style w:type="paragraph" w:styleId="ndice3">
    <w:name w:val="toc 3"/>
    <w:basedOn w:val="Normal"/>
    <w:next w:val="Normal"/>
    <w:autoRedefine/>
    <w:uiPriority w:val="39"/>
    <w:unhideWhenUsed/>
    <w:rsid w:val="00BB54D8"/>
    <w:pPr>
      <w:spacing w:after="100"/>
      <w:ind w:left="480"/>
    </w:pPr>
  </w:style>
  <w:style w:type="character" w:styleId="Hiperligao">
    <w:name w:val="Hyperlink"/>
    <w:basedOn w:val="Tipodeletrapredefinidodopargrafo"/>
    <w:uiPriority w:val="99"/>
    <w:unhideWhenUsed/>
    <w:rsid w:val="00BB54D8"/>
    <w:rPr>
      <w:color w:val="5F5F5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dor\AppData\Roaming\Microsoft\Templates\APA%20style%20report%20(6th%20editio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D0E5C0567B040FCBF8076C217E51AB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132285F-3B40-449F-A518-38133610672F}"/>
      </w:docPartPr>
      <w:docPartBody>
        <w:p w:rsidR="00F3368F" w:rsidRDefault="00000000">
          <w:pPr>
            <w:pStyle w:val="AD0E5C0567B040FCBF8076C217E51AB1"/>
          </w:pPr>
          <w:r>
            <w:t>[Title Here, up to 12 Words, on One to Two Lines]</w:t>
          </w:r>
        </w:p>
      </w:docPartBody>
    </w:docPart>
    <w:docPart>
      <w:docPartPr>
        <w:name w:val="ECC7337BD0A149BFB259A9E5D077D3D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E8B2827-AE1D-4491-9CE8-2B3C625229C4}"/>
      </w:docPartPr>
      <w:docPartBody>
        <w:p w:rsidR="00F3368F" w:rsidRDefault="00000000">
          <w:pPr>
            <w:pStyle w:val="ECC7337BD0A149BFB259A9E5D077D3D8"/>
          </w:pPr>
          <w:r>
            <w:t>[Title Here, up to 12 Words, on One to Two Lines]</w:t>
          </w:r>
        </w:p>
      </w:docPartBody>
    </w:docPart>
    <w:docPart>
      <w:docPartPr>
        <w:name w:val="A817B32DC29B4299B983C935E731C98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6F9939F-3202-409B-8C6B-429E66FEA532}"/>
      </w:docPartPr>
      <w:docPartBody>
        <w:p w:rsidR="00F3368F" w:rsidRDefault="00000000">
          <w:pPr>
            <w:pStyle w:val="A817B32DC29B4299B983C935E731C98C"/>
          </w:pPr>
          <w:r w:rsidRPr="005D3A03">
            <w:t>Figures title:</w:t>
          </w:r>
        </w:p>
      </w:docPartBody>
    </w:docPart>
    <w:docPart>
      <w:docPartPr>
        <w:name w:val="DDB325600823439F9B6BD31DCD7AB14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066A44E-1A6E-4585-9BDA-EF3D104CFBD1}"/>
      </w:docPartPr>
      <w:docPartBody>
        <w:p w:rsidR="00F3368F" w:rsidRDefault="00000000">
          <w:pPr>
            <w:pStyle w:val="DDB325600823439F9B6BD31DCD7AB142"/>
          </w:pPr>
          <w:r>
            <w:t>[Include all figures in their own section, following references (and footnotes and tables, if applicable).  Include a numbered caption for each figure.  Use the Table/Figure style for easy spacing between figure and caption.]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DDB"/>
    <w:rsid w:val="00593DDB"/>
    <w:rsid w:val="00F252F5"/>
    <w:rsid w:val="00F33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D0E5C0567B040FCBF8076C217E51AB1">
    <w:name w:val="AD0E5C0567B040FCBF8076C217E51AB1"/>
  </w:style>
  <w:style w:type="character" w:styleId="nfase">
    <w:name w:val="Emphasis"/>
    <w:basedOn w:val="Tipodeletrapredefinidodopargrafo"/>
    <w:uiPriority w:val="4"/>
    <w:unhideWhenUsed/>
    <w:qFormat/>
    <w:rPr>
      <w:i/>
      <w:iCs/>
    </w:rPr>
  </w:style>
  <w:style w:type="paragraph" w:customStyle="1" w:styleId="ECC7337BD0A149BFB259A9E5D077D3D8">
    <w:name w:val="ECC7337BD0A149BFB259A9E5D077D3D8"/>
  </w:style>
  <w:style w:type="paragraph" w:customStyle="1" w:styleId="F48E5C0F8DA64AA4BDCBD99D201E1388">
    <w:name w:val="F48E5C0F8DA64AA4BDCBD99D201E1388"/>
  </w:style>
  <w:style w:type="paragraph" w:customStyle="1" w:styleId="0B979BA30A5C428E9FF24C3BF10713DD">
    <w:name w:val="0B979BA30A5C428E9FF24C3BF10713DD"/>
  </w:style>
  <w:style w:type="paragraph" w:customStyle="1" w:styleId="A817B32DC29B4299B983C935E731C98C">
    <w:name w:val="A817B32DC29B4299B983C935E731C98C"/>
  </w:style>
  <w:style w:type="paragraph" w:customStyle="1" w:styleId="DDB325600823439F9B6BD31DCD7AB142">
    <w:name w:val="DDB325600823439F9B6BD31DCD7AB14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SelectedStyle="\APASixthEditionOfficeOnline.xsl" StyleName="APA" Version="6">
  <b:Source>
    <b:Tag>Article</b:Tag>
    <b:SourceType>JournalArticle</b:SourceType>
    <b:Guid>{A9826F97-9AB6-4323-9880-F46D9FA5FDF4}</b:Guid>
    <b:Title>Article Title</b:Title>
    <b:Year>Year</b:Year>
    <b:JournalName>Journal Title</b:JournalName>
    <b:Pages>Pages From - To</b:Pages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1</b:RefOrder>
  </b:Source>
  <b:Source>
    <b:Tag>Last</b:Tag>
    <b:SourceType>Book</b:SourceType>
    <b:Guid>{60AAA012-579D-4CB3-B717-40E27E8995F9}</b:Guid>
    <b:Title>Book Title</b:Title>
    <b:Year>Year</b:Year>
    <b:City>City Name</b:City>
    <b:Publisher>Publisher Name</b:Publisher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82DBADFB-1DDD-494B-BD57-A57FFC80C6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APA style report (6th edition)</Template>
  <TotalTime>624</TotalTime>
  <Pages>19</Pages>
  <Words>2651</Words>
  <Characters>15112</Characters>
  <Application>Microsoft Office Word</Application>
  <DocSecurity>0</DocSecurity>
  <Lines>125</Lines>
  <Paragraphs>35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Manual de Utilização do Software Agile Wing</vt:lpstr>
      <vt:lpstr/>
    </vt:vector>
  </TitlesOfParts>
  <Company/>
  <LinksUpToDate>false</LinksUpToDate>
  <CharactersWithSpaces>17728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 Utilização do Software Agile Wing</dc:title>
  <dc:subject/>
  <dc:creator>Administrador</dc:creator>
  <cp:keywords/>
  <dc:description/>
  <cp:lastModifiedBy>Sara Raquel Rodrigues Martins</cp:lastModifiedBy>
  <cp:revision>1</cp:revision>
  <dcterms:created xsi:type="dcterms:W3CDTF">2023-10-25T17:11:00Z</dcterms:created>
  <dcterms:modified xsi:type="dcterms:W3CDTF">2023-10-27T15:29:00Z</dcterms:modified>
</cp:coreProperties>
</file>