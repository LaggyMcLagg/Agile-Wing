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F5549" w14:textId="71A84384" w:rsidR="00E81978" w:rsidRPr="00A06D46" w:rsidRDefault="00000000">
      <w:pPr>
        <w:pStyle w:val="Ttulo"/>
      </w:pPr>
      <w:sdt>
        <w:sdtPr>
          <w:alias w:val="Title:"/>
          <w:tag w:val="Title:"/>
          <w:id w:val="726351117"/>
          <w:placeholder>
            <w:docPart w:val="AD0E5C0567B040FCBF8076C217E51AB1"/>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F02EEF" w:rsidRPr="00A06D46">
            <w:t xml:space="preserve">Manual de Utilização do Software Agile </w:t>
          </w:r>
          <w:proofErr w:type="spellStart"/>
          <w:r w:rsidR="00F02EEF" w:rsidRPr="00A06D46">
            <w:t>Wing</w:t>
          </w:r>
          <w:proofErr w:type="spellEnd"/>
        </w:sdtContent>
      </w:sdt>
    </w:p>
    <w:p w14:paraId="5627D757" w14:textId="4ABD7E1F" w:rsidR="00B823AA" w:rsidRPr="00A06D46" w:rsidRDefault="000D4ACC" w:rsidP="00B823AA">
      <w:pPr>
        <w:pStyle w:val="Title2"/>
      </w:pPr>
      <w:r w:rsidRPr="00A06D46">
        <w:t>Inês Paiva, Rui Ruão, Sara Martins, Vasco Vitória</w:t>
      </w:r>
    </w:p>
    <w:p w14:paraId="517D0E54" w14:textId="6C08DA45" w:rsidR="00E81978" w:rsidRPr="00A06D46" w:rsidRDefault="00413BCA" w:rsidP="00B823AA">
      <w:pPr>
        <w:pStyle w:val="Title2"/>
      </w:pPr>
      <w:proofErr w:type="spellStart"/>
      <w:r w:rsidRPr="00A06D46">
        <w:t>Atec</w:t>
      </w:r>
      <w:proofErr w:type="spellEnd"/>
    </w:p>
    <w:p w14:paraId="72582ADF" w14:textId="77777777" w:rsidR="00BB54D8" w:rsidRPr="00A06D46" w:rsidRDefault="00BB54D8" w:rsidP="00BB54D8">
      <w:pPr>
        <w:pStyle w:val="Title2"/>
        <w:jc w:val="left"/>
      </w:pPr>
    </w:p>
    <w:p w14:paraId="652FF2A2" w14:textId="77777777" w:rsidR="00D912FB" w:rsidRPr="00A06D46" w:rsidRDefault="00D912FB" w:rsidP="00BB54D8">
      <w:pPr>
        <w:pStyle w:val="Title2"/>
        <w:jc w:val="left"/>
      </w:pPr>
    </w:p>
    <w:p w14:paraId="64229266" w14:textId="77777777" w:rsidR="00D912FB" w:rsidRPr="00A06D46" w:rsidRDefault="00D912FB" w:rsidP="00BB54D8">
      <w:pPr>
        <w:pStyle w:val="Title2"/>
        <w:jc w:val="left"/>
      </w:pPr>
    </w:p>
    <w:p w14:paraId="350E971B" w14:textId="77777777" w:rsidR="00D912FB" w:rsidRPr="00A06D46" w:rsidRDefault="00D912FB" w:rsidP="00BB54D8">
      <w:pPr>
        <w:pStyle w:val="Title2"/>
        <w:jc w:val="left"/>
      </w:pPr>
    </w:p>
    <w:p w14:paraId="0695D03E" w14:textId="77777777" w:rsidR="00D912FB" w:rsidRPr="00A06D46" w:rsidRDefault="00D912FB" w:rsidP="00BB54D8">
      <w:pPr>
        <w:pStyle w:val="Title2"/>
        <w:jc w:val="left"/>
      </w:pPr>
    </w:p>
    <w:p w14:paraId="2CA65F66" w14:textId="77777777" w:rsidR="00D912FB" w:rsidRPr="00A06D46" w:rsidRDefault="00D912FB" w:rsidP="00BB54D8">
      <w:pPr>
        <w:pStyle w:val="Title2"/>
        <w:jc w:val="left"/>
      </w:pPr>
    </w:p>
    <w:p w14:paraId="601E0E93" w14:textId="77777777" w:rsidR="00D912FB" w:rsidRPr="00A06D46" w:rsidRDefault="00D912FB" w:rsidP="00BB54D8">
      <w:pPr>
        <w:pStyle w:val="Title2"/>
        <w:jc w:val="left"/>
      </w:pPr>
    </w:p>
    <w:p w14:paraId="42722504" w14:textId="77777777" w:rsidR="00D912FB" w:rsidRPr="00A06D46" w:rsidRDefault="00D912FB" w:rsidP="00BB54D8">
      <w:pPr>
        <w:pStyle w:val="Title2"/>
        <w:jc w:val="left"/>
      </w:pPr>
    </w:p>
    <w:p w14:paraId="7BC8CE39" w14:textId="77777777" w:rsidR="00D912FB" w:rsidRPr="00A06D46" w:rsidRDefault="00D912FB" w:rsidP="00BB54D8">
      <w:pPr>
        <w:pStyle w:val="Title2"/>
        <w:jc w:val="left"/>
      </w:pPr>
    </w:p>
    <w:p w14:paraId="46196995" w14:textId="77777777" w:rsidR="00D912FB" w:rsidRPr="00A06D46" w:rsidRDefault="00D912FB" w:rsidP="00BB54D8">
      <w:pPr>
        <w:pStyle w:val="Title2"/>
        <w:jc w:val="left"/>
      </w:pPr>
    </w:p>
    <w:p w14:paraId="53DA9D5C" w14:textId="77777777" w:rsidR="00D912FB" w:rsidRPr="00A06D46" w:rsidRDefault="00D912FB" w:rsidP="00BB54D8">
      <w:pPr>
        <w:pStyle w:val="Title2"/>
        <w:jc w:val="left"/>
      </w:pPr>
    </w:p>
    <w:p w14:paraId="478CF7A0" w14:textId="77777777" w:rsidR="00D912FB" w:rsidRPr="00A06D46" w:rsidRDefault="00D912FB" w:rsidP="00BB54D8">
      <w:pPr>
        <w:pStyle w:val="Title2"/>
        <w:jc w:val="left"/>
      </w:pPr>
    </w:p>
    <w:p w14:paraId="7601E184" w14:textId="77777777" w:rsidR="00D912FB" w:rsidRPr="00A06D46" w:rsidRDefault="00D912FB" w:rsidP="00BB54D8">
      <w:pPr>
        <w:pStyle w:val="Title2"/>
        <w:jc w:val="left"/>
      </w:pPr>
    </w:p>
    <w:p w14:paraId="39906BE7" w14:textId="77777777" w:rsidR="00D912FB" w:rsidRPr="00A06D46" w:rsidRDefault="00D912FB" w:rsidP="00BB54D8">
      <w:pPr>
        <w:pStyle w:val="Title2"/>
        <w:jc w:val="left"/>
      </w:pPr>
    </w:p>
    <w:p w14:paraId="2BB1D674" w14:textId="77777777" w:rsidR="00D912FB" w:rsidRPr="00A06D46" w:rsidRDefault="00D912FB" w:rsidP="00BB54D8">
      <w:pPr>
        <w:pStyle w:val="Title2"/>
        <w:jc w:val="left"/>
      </w:pPr>
    </w:p>
    <w:sdt>
      <w:sdtPr>
        <w:rPr>
          <w:rFonts w:asciiTheme="minorHAnsi" w:eastAsiaTheme="minorEastAsia" w:hAnsiTheme="minorHAnsi" w:cstheme="minorBidi"/>
          <w:b w:val="0"/>
          <w:szCs w:val="24"/>
        </w:rPr>
        <w:id w:val="-210120546"/>
        <w:docPartObj>
          <w:docPartGallery w:val="Table of Contents"/>
          <w:docPartUnique/>
        </w:docPartObj>
      </w:sdtPr>
      <w:sdtEndPr>
        <w:rPr>
          <w:bCs/>
        </w:rPr>
      </w:sdtEndPr>
      <w:sdtContent>
        <w:p w14:paraId="3A5D1962" w14:textId="7B154320" w:rsidR="00BB54D8" w:rsidRPr="00A06D46" w:rsidRDefault="00BB54D8" w:rsidP="00901C08">
          <w:pPr>
            <w:pStyle w:val="Cabealhodondice"/>
            <w:jc w:val="center"/>
          </w:pPr>
          <w:r w:rsidRPr="00A06D46">
            <w:t>Índice</w:t>
          </w:r>
        </w:p>
        <w:p w14:paraId="61A68AB8" w14:textId="7C8BC05D" w:rsidR="00A06D46" w:rsidRDefault="00BB54D8">
          <w:pPr>
            <w:pStyle w:val="ndice1"/>
            <w:tabs>
              <w:tab w:val="right" w:leader="dot" w:pos="9350"/>
            </w:tabs>
            <w:rPr>
              <w:noProof/>
              <w:kern w:val="2"/>
              <w:sz w:val="22"/>
              <w:szCs w:val="22"/>
              <w:lang w:val="en-US" w:eastAsia="en-US"/>
              <w14:ligatures w14:val="standardContextual"/>
            </w:rPr>
          </w:pPr>
          <w:r w:rsidRPr="00A06D46">
            <w:fldChar w:fldCharType="begin"/>
          </w:r>
          <w:r w:rsidRPr="00A06D46">
            <w:instrText xml:space="preserve"> TOC \o "1-3" \h \z \u </w:instrText>
          </w:r>
          <w:r w:rsidRPr="00A06D46">
            <w:fldChar w:fldCharType="separate"/>
          </w:r>
          <w:hyperlink w:anchor="_Toc149421497" w:history="1">
            <w:r w:rsidR="00A06D46" w:rsidRPr="00AA4D1A">
              <w:rPr>
                <w:rStyle w:val="Hiperligao"/>
                <w:b/>
                <w:bCs/>
                <w:noProof/>
              </w:rPr>
              <w:t>Manual de Utilização do Software Agile Wing</w:t>
            </w:r>
            <w:r w:rsidR="00A06D46">
              <w:rPr>
                <w:noProof/>
                <w:webHidden/>
              </w:rPr>
              <w:tab/>
            </w:r>
            <w:r w:rsidR="00A06D46">
              <w:rPr>
                <w:noProof/>
                <w:webHidden/>
              </w:rPr>
              <w:fldChar w:fldCharType="begin"/>
            </w:r>
            <w:r w:rsidR="00A06D46">
              <w:rPr>
                <w:noProof/>
                <w:webHidden/>
              </w:rPr>
              <w:instrText xml:space="preserve"> PAGEREF _Toc149421497 \h </w:instrText>
            </w:r>
            <w:r w:rsidR="00A06D46">
              <w:rPr>
                <w:noProof/>
                <w:webHidden/>
              </w:rPr>
            </w:r>
            <w:r w:rsidR="00A06D46">
              <w:rPr>
                <w:noProof/>
                <w:webHidden/>
              </w:rPr>
              <w:fldChar w:fldCharType="separate"/>
            </w:r>
            <w:r w:rsidR="00EB424F">
              <w:rPr>
                <w:noProof/>
                <w:webHidden/>
              </w:rPr>
              <w:t>4</w:t>
            </w:r>
            <w:r w:rsidR="00A06D46">
              <w:rPr>
                <w:noProof/>
                <w:webHidden/>
              </w:rPr>
              <w:fldChar w:fldCharType="end"/>
            </w:r>
          </w:hyperlink>
        </w:p>
        <w:p w14:paraId="4D249307" w14:textId="27BB556D" w:rsidR="00A06D46" w:rsidRDefault="00000000">
          <w:pPr>
            <w:pStyle w:val="ndice1"/>
            <w:tabs>
              <w:tab w:val="right" w:leader="dot" w:pos="9350"/>
            </w:tabs>
            <w:rPr>
              <w:noProof/>
              <w:kern w:val="2"/>
              <w:sz w:val="22"/>
              <w:szCs w:val="22"/>
              <w:lang w:val="en-US" w:eastAsia="en-US"/>
              <w14:ligatures w14:val="standardContextual"/>
            </w:rPr>
          </w:pPr>
          <w:hyperlink w:anchor="_Toc149421498" w:history="1">
            <w:r w:rsidR="00A06D46" w:rsidRPr="00AA4D1A">
              <w:rPr>
                <w:rStyle w:val="Hiperligao"/>
                <w:noProof/>
              </w:rPr>
              <w:t>I. Utilização Planeamento</w:t>
            </w:r>
            <w:r w:rsidR="00A06D46">
              <w:rPr>
                <w:noProof/>
                <w:webHidden/>
              </w:rPr>
              <w:tab/>
            </w:r>
            <w:r w:rsidR="00A06D46">
              <w:rPr>
                <w:noProof/>
                <w:webHidden/>
              </w:rPr>
              <w:fldChar w:fldCharType="begin"/>
            </w:r>
            <w:r w:rsidR="00A06D46">
              <w:rPr>
                <w:noProof/>
                <w:webHidden/>
              </w:rPr>
              <w:instrText xml:space="preserve"> PAGEREF _Toc149421498 \h </w:instrText>
            </w:r>
            <w:r w:rsidR="00A06D46">
              <w:rPr>
                <w:noProof/>
                <w:webHidden/>
              </w:rPr>
            </w:r>
            <w:r w:rsidR="00A06D46">
              <w:rPr>
                <w:noProof/>
                <w:webHidden/>
              </w:rPr>
              <w:fldChar w:fldCharType="separate"/>
            </w:r>
            <w:r w:rsidR="00EB424F">
              <w:rPr>
                <w:noProof/>
                <w:webHidden/>
              </w:rPr>
              <w:t>5</w:t>
            </w:r>
            <w:r w:rsidR="00A06D46">
              <w:rPr>
                <w:noProof/>
                <w:webHidden/>
              </w:rPr>
              <w:fldChar w:fldCharType="end"/>
            </w:r>
          </w:hyperlink>
        </w:p>
        <w:p w14:paraId="0F2959C0" w14:textId="31946C60"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499" w:history="1">
            <w:r w:rsidR="00A06D46" w:rsidRPr="00AA4D1A">
              <w:rPr>
                <w:rStyle w:val="Hiperligao"/>
                <w:noProof/>
              </w:rPr>
              <w:t>1.</w:t>
            </w:r>
            <w:r w:rsidR="00A06D46">
              <w:rPr>
                <w:noProof/>
                <w:kern w:val="2"/>
                <w:sz w:val="22"/>
                <w:szCs w:val="22"/>
                <w:lang w:val="en-US" w:eastAsia="en-US"/>
                <w14:ligatures w14:val="standardContextual"/>
              </w:rPr>
              <w:tab/>
            </w:r>
            <w:r w:rsidR="00A06D46" w:rsidRPr="00AA4D1A">
              <w:rPr>
                <w:rStyle w:val="Hiperligao"/>
                <w:noProof/>
              </w:rPr>
              <w:t>Grupo Pedagógico</w:t>
            </w:r>
            <w:r w:rsidR="00A06D46">
              <w:rPr>
                <w:noProof/>
                <w:webHidden/>
              </w:rPr>
              <w:tab/>
            </w:r>
            <w:r w:rsidR="00A06D46">
              <w:rPr>
                <w:noProof/>
                <w:webHidden/>
              </w:rPr>
              <w:fldChar w:fldCharType="begin"/>
            </w:r>
            <w:r w:rsidR="00A06D46">
              <w:rPr>
                <w:noProof/>
                <w:webHidden/>
              </w:rPr>
              <w:instrText xml:space="preserve"> PAGEREF _Toc149421499 \h </w:instrText>
            </w:r>
            <w:r w:rsidR="00A06D46">
              <w:rPr>
                <w:noProof/>
                <w:webHidden/>
              </w:rPr>
            </w:r>
            <w:r w:rsidR="00A06D46">
              <w:rPr>
                <w:noProof/>
                <w:webHidden/>
              </w:rPr>
              <w:fldChar w:fldCharType="separate"/>
            </w:r>
            <w:r w:rsidR="00EB424F">
              <w:rPr>
                <w:noProof/>
                <w:webHidden/>
              </w:rPr>
              <w:t>5</w:t>
            </w:r>
            <w:r w:rsidR="00A06D46">
              <w:rPr>
                <w:noProof/>
                <w:webHidden/>
              </w:rPr>
              <w:fldChar w:fldCharType="end"/>
            </w:r>
          </w:hyperlink>
        </w:p>
        <w:p w14:paraId="4064C4EF" w14:textId="0FDBA877"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0" w:history="1">
            <w:r w:rsidR="00A06D46" w:rsidRPr="00AA4D1A">
              <w:rPr>
                <w:rStyle w:val="Hiperligao"/>
                <w:noProof/>
              </w:rPr>
              <w:t>2.</w:t>
            </w:r>
            <w:r w:rsidR="00A06D46">
              <w:rPr>
                <w:noProof/>
                <w:kern w:val="2"/>
                <w:sz w:val="22"/>
                <w:szCs w:val="22"/>
                <w:lang w:val="en-US" w:eastAsia="en-US"/>
                <w14:ligatures w14:val="standardContextual"/>
              </w:rPr>
              <w:tab/>
            </w:r>
            <w:r w:rsidR="00A06D46" w:rsidRPr="00AA4D1A">
              <w:rPr>
                <w:rStyle w:val="Hiperligao"/>
                <w:noProof/>
              </w:rPr>
              <w:t>Área de Formação</w:t>
            </w:r>
            <w:r w:rsidR="00A06D46">
              <w:rPr>
                <w:noProof/>
                <w:webHidden/>
              </w:rPr>
              <w:tab/>
            </w:r>
            <w:r w:rsidR="00A06D46">
              <w:rPr>
                <w:noProof/>
                <w:webHidden/>
              </w:rPr>
              <w:fldChar w:fldCharType="begin"/>
            </w:r>
            <w:r w:rsidR="00A06D46">
              <w:rPr>
                <w:noProof/>
                <w:webHidden/>
              </w:rPr>
              <w:instrText xml:space="preserve"> PAGEREF _Toc149421500 \h </w:instrText>
            </w:r>
            <w:r w:rsidR="00A06D46">
              <w:rPr>
                <w:noProof/>
                <w:webHidden/>
              </w:rPr>
            </w:r>
            <w:r w:rsidR="00A06D46">
              <w:rPr>
                <w:noProof/>
                <w:webHidden/>
              </w:rPr>
              <w:fldChar w:fldCharType="separate"/>
            </w:r>
            <w:r w:rsidR="00EB424F">
              <w:rPr>
                <w:noProof/>
                <w:webHidden/>
              </w:rPr>
              <w:t>6</w:t>
            </w:r>
            <w:r w:rsidR="00A06D46">
              <w:rPr>
                <w:noProof/>
                <w:webHidden/>
              </w:rPr>
              <w:fldChar w:fldCharType="end"/>
            </w:r>
          </w:hyperlink>
        </w:p>
        <w:p w14:paraId="74E3E8C7" w14:textId="72A3B04C"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1" w:history="1">
            <w:r w:rsidR="00A06D46" w:rsidRPr="00AA4D1A">
              <w:rPr>
                <w:rStyle w:val="Hiperligao"/>
                <w:noProof/>
              </w:rPr>
              <w:t>3</w:t>
            </w:r>
            <w:r w:rsidR="00A06D46">
              <w:rPr>
                <w:noProof/>
                <w:kern w:val="2"/>
                <w:sz w:val="22"/>
                <w:szCs w:val="22"/>
                <w:lang w:val="en-US" w:eastAsia="en-US"/>
                <w14:ligatures w14:val="standardContextual"/>
              </w:rPr>
              <w:tab/>
            </w:r>
            <w:r w:rsidR="00A06D46" w:rsidRPr="00AA4D1A">
              <w:rPr>
                <w:rStyle w:val="Hiperligao"/>
                <w:noProof/>
              </w:rPr>
              <w:t>Tipo de disponibilidade</w:t>
            </w:r>
            <w:r w:rsidR="00A06D46">
              <w:rPr>
                <w:noProof/>
                <w:webHidden/>
              </w:rPr>
              <w:tab/>
            </w:r>
            <w:r w:rsidR="00A06D46">
              <w:rPr>
                <w:noProof/>
                <w:webHidden/>
              </w:rPr>
              <w:fldChar w:fldCharType="begin"/>
            </w:r>
            <w:r w:rsidR="00A06D46">
              <w:rPr>
                <w:noProof/>
                <w:webHidden/>
              </w:rPr>
              <w:instrText xml:space="preserve"> PAGEREF _Toc149421501 \h </w:instrText>
            </w:r>
            <w:r w:rsidR="00A06D46">
              <w:rPr>
                <w:noProof/>
                <w:webHidden/>
              </w:rPr>
            </w:r>
            <w:r w:rsidR="00A06D46">
              <w:rPr>
                <w:noProof/>
                <w:webHidden/>
              </w:rPr>
              <w:fldChar w:fldCharType="separate"/>
            </w:r>
            <w:r w:rsidR="00EB424F">
              <w:rPr>
                <w:noProof/>
                <w:webHidden/>
              </w:rPr>
              <w:t>7</w:t>
            </w:r>
            <w:r w:rsidR="00A06D46">
              <w:rPr>
                <w:noProof/>
                <w:webHidden/>
              </w:rPr>
              <w:fldChar w:fldCharType="end"/>
            </w:r>
          </w:hyperlink>
        </w:p>
        <w:p w14:paraId="6665FFF8" w14:textId="39694FC3"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2" w:history="1">
            <w:r w:rsidR="00A06D46" w:rsidRPr="00AA4D1A">
              <w:rPr>
                <w:rStyle w:val="Hiperligao"/>
                <w:noProof/>
              </w:rPr>
              <w:t>4</w:t>
            </w:r>
            <w:r w:rsidR="00A06D46">
              <w:rPr>
                <w:noProof/>
                <w:kern w:val="2"/>
                <w:sz w:val="22"/>
                <w:szCs w:val="22"/>
                <w:lang w:val="en-US" w:eastAsia="en-US"/>
                <w14:ligatures w14:val="standardContextual"/>
              </w:rPr>
              <w:tab/>
            </w:r>
            <w:r w:rsidR="00A06D46" w:rsidRPr="00AA4D1A">
              <w:rPr>
                <w:rStyle w:val="Hiperligao"/>
                <w:noProof/>
              </w:rPr>
              <w:t>Cursos</w:t>
            </w:r>
            <w:r w:rsidR="00A06D46">
              <w:rPr>
                <w:noProof/>
                <w:webHidden/>
              </w:rPr>
              <w:tab/>
            </w:r>
            <w:r w:rsidR="00A06D46">
              <w:rPr>
                <w:noProof/>
                <w:webHidden/>
              </w:rPr>
              <w:fldChar w:fldCharType="begin"/>
            </w:r>
            <w:r w:rsidR="00A06D46">
              <w:rPr>
                <w:noProof/>
                <w:webHidden/>
              </w:rPr>
              <w:instrText xml:space="preserve"> PAGEREF _Toc149421502 \h </w:instrText>
            </w:r>
            <w:r w:rsidR="00A06D46">
              <w:rPr>
                <w:noProof/>
                <w:webHidden/>
              </w:rPr>
            </w:r>
            <w:r w:rsidR="00A06D46">
              <w:rPr>
                <w:noProof/>
                <w:webHidden/>
              </w:rPr>
              <w:fldChar w:fldCharType="separate"/>
            </w:r>
            <w:r w:rsidR="00EB424F">
              <w:rPr>
                <w:noProof/>
                <w:webHidden/>
              </w:rPr>
              <w:t>9</w:t>
            </w:r>
            <w:r w:rsidR="00A06D46">
              <w:rPr>
                <w:noProof/>
                <w:webHidden/>
              </w:rPr>
              <w:fldChar w:fldCharType="end"/>
            </w:r>
          </w:hyperlink>
        </w:p>
        <w:p w14:paraId="7219B9AA" w14:textId="7DA1846C"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3" w:history="1">
            <w:r w:rsidR="00A06D46" w:rsidRPr="00AA4D1A">
              <w:rPr>
                <w:rStyle w:val="Hiperligao"/>
                <w:noProof/>
              </w:rPr>
              <w:t>5</w:t>
            </w:r>
            <w:r w:rsidR="00A06D46">
              <w:rPr>
                <w:noProof/>
                <w:kern w:val="2"/>
                <w:sz w:val="22"/>
                <w:szCs w:val="22"/>
                <w:lang w:val="en-US" w:eastAsia="en-US"/>
                <w14:ligatures w14:val="standardContextual"/>
              </w:rPr>
              <w:tab/>
            </w:r>
            <w:r w:rsidR="00A06D46" w:rsidRPr="00AA4D1A">
              <w:rPr>
                <w:rStyle w:val="Hiperligao"/>
                <w:noProof/>
              </w:rPr>
              <w:t>UFCDs</w:t>
            </w:r>
            <w:r w:rsidR="00A06D46">
              <w:rPr>
                <w:noProof/>
                <w:webHidden/>
              </w:rPr>
              <w:tab/>
            </w:r>
            <w:r w:rsidR="00A06D46">
              <w:rPr>
                <w:noProof/>
                <w:webHidden/>
              </w:rPr>
              <w:fldChar w:fldCharType="begin"/>
            </w:r>
            <w:r w:rsidR="00A06D46">
              <w:rPr>
                <w:noProof/>
                <w:webHidden/>
              </w:rPr>
              <w:instrText xml:space="preserve"> PAGEREF _Toc149421503 \h </w:instrText>
            </w:r>
            <w:r w:rsidR="00A06D46">
              <w:rPr>
                <w:noProof/>
                <w:webHidden/>
              </w:rPr>
            </w:r>
            <w:r w:rsidR="00A06D46">
              <w:rPr>
                <w:noProof/>
                <w:webHidden/>
              </w:rPr>
              <w:fldChar w:fldCharType="separate"/>
            </w:r>
            <w:r w:rsidR="00EB424F">
              <w:rPr>
                <w:noProof/>
                <w:webHidden/>
              </w:rPr>
              <w:t>10</w:t>
            </w:r>
            <w:r w:rsidR="00A06D46">
              <w:rPr>
                <w:noProof/>
                <w:webHidden/>
              </w:rPr>
              <w:fldChar w:fldCharType="end"/>
            </w:r>
          </w:hyperlink>
        </w:p>
        <w:p w14:paraId="5FF4902A" w14:textId="25025360"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4" w:history="1">
            <w:r w:rsidR="00A06D46" w:rsidRPr="00AA4D1A">
              <w:rPr>
                <w:rStyle w:val="Hiperligao"/>
                <w:noProof/>
              </w:rPr>
              <w:t>6</w:t>
            </w:r>
            <w:r w:rsidR="00A06D46">
              <w:rPr>
                <w:noProof/>
                <w:kern w:val="2"/>
                <w:sz w:val="22"/>
                <w:szCs w:val="22"/>
                <w:lang w:val="en-US" w:eastAsia="en-US"/>
                <w14:ligatures w14:val="standardContextual"/>
              </w:rPr>
              <w:tab/>
            </w:r>
            <w:r w:rsidR="00A06D46" w:rsidRPr="00AA4D1A">
              <w:rPr>
                <w:rStyle w:val="Hiperligao"/>
                <w:noProof/>
              </w:rPr>
              <w:t>Turmas</w:t>
            </w:r>
            <w:r w:rsidR="00A06D46">
              <w:rPr>
                <w:noProof/>
                <w:webHidden/>
              </w:rPr>
              <w:tab/>
            </w:r>
            <w:r w:rsidR="00A06D46">
              <w:rPr>
                <w:noProof/>
                <w:webHidden/>
              </w:rPr>
              <w:fldChar w:fldCharType="begin"/>
            </w:r>
            <w:r w:rsidR="00A06D46">
              <w:rPr>
                <w:noProof/>
                <w:webHidden/>
              </w:rPr>
              <w:instrText xml:space="preserve"> PAGEREF _Toc149421504 \h </w:instrText>
            </w:r>
            <w:r w:rsidR="00A06D46">
              <w:rPr>
                <w:noProof/>
                <w:webHidden/>
              </w:rPr>
            </w:r>
            <w:r w:rsidR="00A06D46">
              <w:rPr>
                <w:noProof/>
                <w:webHidden/>
              </w:rPr>
              <w:fldChar w:fldCharType="separate"/>
            </w:r>
            <w:r w:rsidR="00EB424F">
              <w:rPr>
                <w:noProof/>
                <w:webHidden/>
              </w:rPr>
              <w:t>12</w:t>
            </w:r>
            <w:r w:rsidR="00A06D46">
              <w:rPr>
                <w:noProof/>
                <w:webHidden/>
              </w:rPr>
              <w:fldChar w:fldCharType="end"/>
            </w:r>
          </w:hyperlink>
        </w:p>
        <w:p w14:paraId="444B7A31" w14:textId="2DB10776"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5" w:history="1">
            <w:r w:rsidR="00A06D46" w:rsidRPr="00AA4D1A">
              <w:rPr>
                <w:rStyle w:val="Hiperligao"/>
                <w:noProof/>
              </w:rPr>
              <w:t>7.</w:t>
            </w:r>
            <w:r w:rsidR="00A06D46">
              <w:rPr>
                <w:noProof/>
                <w:kern w:val="2"/>
                <w:sz w:val="22"/>
                <w:szCs w:val="22"/>
                <w:lang w:val="en-US" w:eastAsia="en-US"/>
                <w14:ligatures w14:val="standardContextual"/>
              </w:rPr>
              <w:tab/>
            </w:r>
            <w:r w:rsidR="00A06D46" w:rsidRPr="00AA4D1A">
              <w:rPr>
                <w:rStyle w:val="Hiperligao"/>
                <w:noProof/>
              </w:rPr>
              <w:t>Blocos de horários</w:t>
            </w:r>
            <w:r w:rsidR="00A06D46">
              <w:rPr>
                <w:noProof/>
                <w:webHidden/>
              </w:rPr>
              <w:tab/>
            </w:r>
            <w:r w:rsidR="00A06D46">
              <w:rPr>
                <w:noProof/>
                <w:webHidden/>
              </w:rPr>
              <w:fldChar w:fldCharType="begin"/>
            </w:r>
            <w:r w:rsidR="00A06D46">
              <w:rPr>
                <w:noProof/>
                <w:webHidden/>
              </w:rPr>
              <w:instrText xml:space="preserve"> PAGEREF _Toc149421505 \h </w:instrText>
            </w:r>
            <w:r w:rsidR="00A06D46">
              <w:rPr>
                <w:noProof/>
                <w:webHidden/>
              </w:rPr>
            </w:r>
            <w:r w:rsidR="00A06D46">
              <w:rPr>
                <w:noProof/>
                <w:webHidden/>
              </w:rPr>
              <w:fldChar w:fldCharType="separate"/>
            </w:r>
            <w:r w:rsidR="00EB424F">
              <w:rPr>
                <w:noProof/>
                <w:webHidden/>
              </w:rPr>
              <w:t>13</w:t>
            </w:r>
            <w:r w:rsidR="00A06D46">
              <w:rPr>
                <w:noProof/>
                <w:webHidden/>
              </w:rPr>
              <w:fldChar w:fldCharType="end"/>
            </w:r>
          </w:hyperlink>
        </w:p>
        <w:p w14:paraId="1E9B88F6" w14:textId="474E474C"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6" w:history="1">
            <w:r w:rsidR="00A06D46" w:rsidRPr="00AA4D1A">
              <w:rPr>
                <w:rStyle w:val="Hiperligao"/>
                <w:noProof/>
              </w:rPr>
              <w:t>8.</w:t>
            </w:r>
            <w:r w:rsidR="00A06D46">
              <w:rPr>
                <w:noProof/>
                <w:kern w:val="2"/>
                <w:sz w:val="22"/>
                <w:szCs w:val="22"/>
                <w:lang w:val="en-US" w:eastAsia="en-US"/>
                <w14:ligatures w14:val="standardContextual"/>
              </w:rPr>
              <w:tab/>
            </w:r>
            <w:r w:rsidR="00A06D46" w:rsidRPr="00AA4D1A">
              <w:rPr>
                <w:rStyle w:val="Hiperligao"/>
                <w:noProof/>
              </w:rPr>
              <w:t>Blocos de horários (Turmas)</w:t>
            </w:r>
            <w:r w:rsidR="00A06D46">
              <w:rPr>
                <w:noProof/>
                <w:webHidden/>
              </w:rPr>
              <w:tab/>
            </w:r>
            <w:r w:rsidR="00A06D46">
              <w:rPr>
                <w:noProof/>
                <w:webHidden/>
              </w:rPr>
              <w:fldChar w:fldCharType="begin"/>
            </w:r>
            <w:r w:rsidR="00A06D46">
              <w:rPr>
                <w:noProof/>
                <w:webHidden/>
              </w:rPr>
              <w:instrText xml:space="preserve"> PAGEREF _Toc149421506 \h </w:instrText>
            </w:r>
            <w:r w:rsidR="00A06D46">
              <w:rPr>
                <w:noProof/>
                <w:webHidden/>
              </w:rPr>
            </w:r>
            <w:r w:rsidR="00A06D46">
              <w:rPr>
                <w:noProof/>
                <w:webHidden/>
              </w:rPr>
              <w:fldChar w:fldCharType="separate"/>
            </w:r>
            <w:r w:rsidR="00EB424F">
              <w:rPr>
                <w:noProof/>
                <w:webHidden/>
              </w:rPr>
              <w:t>14</w:t>
            </w:r>
            <w:r w:rsidR="00A06D46">
              <w:rPr>
                <w:noProof/>
                <w:webHidden/>
              </w:rPr>
              <w:fldChar w:fldCharType="end"/>
            </w:r>
          </w:hyperlink>
        </w:p>
        <w:p w14:paraId="4FE21311" w14:textId="4DD4DEB0"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07" w:history="1">
            <w:r w:rsidR="00A06D46" w:rsidRPr="00AA4D1A">
              <w:rPr>
                <w:rStyle w:val="Hiperligao"/>
                <w:noProof/>
              </w:rPr>
              <w:t>9.</w:t>
            </w:r>
            <w:r w:rsidR="00A06D46">
              <w:rPr>
                <w:noProof/>
                <w:kern w:val="2"/>
                <w:sz w:val="22"/>
                <w:szCs w:val="22"/>
                <w:lang w:val="en-US" w:eastAsia="en-US"/>
                <w14:ligatures w14:val="standardContextual"/>
              </w:rPr>
              <w:tab/>
            </w:r>
            <w:r w:rsidR="00A06D46" w:rsidRPr="00AA4D1A">
              <w:rPr>
                <w:rStyle w:val="Hiperligao"/>
                <w:noProof/>
              </w:rPr>
              <w:t>Tipos de utilizadores</w:t>
            </w:r>
            <w:r w:rsidR="00A06D46">
              <w:rPr>
                <w:noProof/>
                <w:webHidden/>
              </w:rPr>
              <w:tab/>
            </w:r>
            <w:r w:rsidR="00A06D46">
              <w:rPr>
                <w:noProof/>
                <w:webHidden/>
              </w:rPr>
              <w:fldChar w:fldCharType="begin"/>
            </w:r>
            <w:r w:rsidR="00A06D46">
              <w:rPr>
                <w:noProof/>
                <w:webHidden/>
              </w:rPr>
              <w:instrText xml:space="preserve"> PAGEREF _Toc149421507 \h </w:instrText>
            </w:r>
            <w:r w:rsidR="00A06D46">
              <w:rPr>
                <w:noProof/>
                <w:webHidden/>
              </w:rPr>
            </w:r>
            <w:r w:rsidR="00A06D46">
              <w:rPr>
                <w:noProof/>
                <w:webHidden/>
              </w:rPr>
              <w:fldChar w:fldCharType="separate"/>
            </w:r>
            <w:r w:rsidR="00EB424F">
              <w:rPr>
                <w:noProof/>
                <w:webHidden/>
              </w:rPr>
              <w:t>16</w:t>
            </w:r>
            <w:r w:rsidR="00A06D46">
              <w:rPr>
                <w:noProof/>
                <w:webHidden/>
              </w:rPr>
              <w:fldChar w:fldCharType="end"/>
            </w:r>
          </w:hyperlink>
        </w:p>
        <w:p w14:paraId="2F025AE1" w14:textId="31616189" w:rsidR="00A06D46" w:rsidRDefault="00000000">
          <w:pPr>
            <w:pStyle w:val="ndice2"/>
            <w:tabs>
              <w:tab w:val="right" w:leader="dot" w:pos="9350"/>
            </w:tabs>
            <w:rPr>
              <w:noProof/>
              <w:kern w:val="2"/>
              <w:sz w:val="22"/>
              <w:szCs w:val="22"/>
              <w:lang w:val="en-US" w:eastAsia="en-US"/>
              <w14:ligatures w14:val="standardContextual"/>
            </w:rPr>
          </w:pPr>
          <w:hyperlink w:anchor="_Toc149421508" w:history="1">
            <w:r w:rsidR="00A06D46" w:rsidRPr="00AA4D1A">
              <w:rPr>
                <w:rStyle w:val="Hiperligao"/>
                <w:noProof/>
              </w:rPr>
              <w:t>10. Gestão de Formadores</w:t>
            </w:r>
            <w:r w:rsidR="00A06D46">
              <w:rPr>
                <w:noProof/>
                <w:webHidden/>
              </w:rPr>
              <w:tab/>
            </w:r>
            <w:r w:rsidR="00A06D46">
              <w:rPr>
                <w:noProof/>
                <w:webHidden/>
              </w:rPr>
              <w:fldChar w:fldCharType="begin"/>
            </w:r>
            <w:r w:rsidR="00A06D46">
              <w:rPr>
                <w:noProof/>
                <w:webHidden/>
              </w:rPr>
              <w:instrText xml:space="preserve"> PAGEREF _Toc149421508 \h </w:instrText>
            </w:r>
            <w:r w:rsidR="00A06D46">
              <w:rPr>
                <w:noProof/>
                <w:webHidden/>
              </w:rPr>
            </w:r>
            <w:r w:rsidR="00A06D46">
              <w:rPr>
                <w:noProof/>
                <w:webHidden/>
              </w:rPr>
              <w:fldChar w:fldCharType="separate"/>
            </w:r>
            <w:r w:rsidR="00EB424F">
              <w:rPr>
                <w:noProof/>
                <w:webHidden/>
              </w:rPr>
              <w:t>17</w:t>
            </w:r>
            <w:r w:rsidR="00A06D46">
              <w:rPr>
                <w:noProof/>
                <w:webHidden/>
              </w:rPr>
              <w:fldChar w:fldCharType="end"/>
            </w:r>
          </w:hyperlink>
        </w:p>
        <w:p w14:paraId="08652C34" w14:textId="70BA3B00" w:rsidR="00A06D46" w:rsidRDefault="00000000">
          <w:pPr>
            <w:pStyle w:val="ndice3"/>
            <w:tabs>
              <w:tab w:val="right" w:leader="dot" w:pos="9350"/>
            </w:tabs>
            <w:rPr>
              <w:noProof/>
              <w:kern w:val="2"/>
              <w:sz w:val="22"/>
              <w:szCs w:val="22"/>
              <w:lang w:val="en-US" w:eastAsia="en-US"/>
              <w14:ligatures w14:val="standardContextual"/>
            </w:rPr>
          </w:pPr>
          <w:hyperlink w:anchor="_Toc149421509" w:history="1">
            <w:r w:rsidR="00A06D46" w:rsidRPr="00AA4D1A">
              <w:rPr>
                <w:rStyle w:val="Hiperligao"/>
                <w:noProof/>
              </w:rPr>
              <w:t>10.1 Inserir formador</w:t>
            </w:r>
            <w:r w:rsidR="00A06D46">
              <w:rPr>
                <w:noProof/>
                <w:webHidden/>
              </w:rPr>
              <w:tab/>
            </w:r>
            <w:r w:rsidR="00A06D46">
              <w:rPr>
                <w:noProof/>
                <w:webHidden/>
              </w:rPr>
              <w:fldChar w:fldCharType="begin"/>
            </w:r>
            <w:r w:rsidR="00A06D46">
              <w:rPr>
                <w:noProof/>
                <w:webHidden/>
              </w:rPr>
              <w:instrText xml:space="preserve"> PAGEREF _Toc149421509 \h </w:instrText>
            </w:r>
            <w:r w:rsidR="00A06D46">
              <w:rPr>
                <w:noProof/>
                <w:webHidden/>
              </w:rPr>
            </w:r>
            <w:r w:rsidR="00A06D46">
              <w:rPr>
                <w:noProof/>
                <w:webHidden/>
              </w:rPr>
              <w:fldChar w:fldCharType="separate"/>
            </w:r>
            <w:r w:rsidR="00EB424F">
              <w:rPr>
                <w:noProof/>
                <w:webHidden/>
              </w:rPr>
              <w:t>17</w:t>
            </w:r>
            <w:r w:rsidR="00A06D46">
              <w:rPr>
                <w:noProof/>
                <w:webHidden/>
              </w:rPr>
              <w:fldChar w:fldCharType="end"/>
            </w:r>
          </w:hyperlink>
        </w:p>
        <w:p w14:paraId="2C5D7ECA" w14:textId="6052FE1F" w:rsidR="00A06D46" w:rsidRDefault="00000000">
          <w:pPr>
            <w:pStyle w:val="ndice3"/>
            <w:tabs>
              <w:tab w:val="right" w:leader="dot" w:pos="9350"/>
            </w:tabs>
            <w:rPr>
              <w:noProof/>
              <w:kern w:val="2"/>
              <w:sz w:val="22"/>
              <w:szCs w:val="22"/>
              <w:lang w:val="en-US" w:eastAsia="en-US"/>
              <w14:ligatures w14:val="standardContextual"/>
            </w:rPr>
          </w:pPr>
          <w:hyperlink w:anchor="_Toc149421510" w:history="1">
            <w:r w:rsidR="00A06D46" w:rsidRPr="00AA4D1A">
              <w:rPr>
                <w:rStyle w:val="Hiperligao"/>
                <w:noProof/>
              </w:rPr>
              <w:t>10.2 Editar formador</w:t>
            </w:r>
            <w:r w:rsidR="00A06D46">
              <w:rPr>
                <w:noProof/>
                <w:webHidden/>
              </w:rPr>
              <w:tab/>
            </w:r>
            <w:r w:rsidR="00A06D46">
              <w:rPr>
                <w:noProof/>
                <w:webHidden/>
              </w:rPr>
              <w:fldChar w:fldCharType="begin"/>
            </w:r>
            <w:r w:rsidR="00A06D46">
              <w:rPr>
                <w:noProof/>
                <w:webHidden/>
              </w:rPr>
              <w:instrText xml:space="preserve"> PAGEREF _Toc149421510 \h </w:instrText>
            </w:r>
            <w:r w:rsidR="00A06D46">
              <w:rPr>
                <w:noProof/>
                <w:webHidden/>
              </w:rPr>
            </w:r>
            <w:r w:rsidR="00A06D46">
              <w:rPr>
                <w:noProof/>
                <w:webHidden/>
              </w:rPr>
              <w:fldChar w:fldCharType="separate"/>
            </w:r>
            <w:r w:rsidR="00EB424F">
              <w:rPr>
                <w:noProof/>
                <w:webHidden/>
              </w:rPr>
              <w:t>19</w:t>
            </w:r>
            <w:r w:rsidR="00A06D46">
              <w:rPr>
                <w:noProof/>
                <w:webHidden/>
              </w:rPr>
              <w:fldChar w:fldCharType="end"/>
            </w:r>
          </w:hyperlink>
        </w:p>
        <w:p w14:paraId="19D5D231" w14:textId="731D5ACB" w:rsidR="00A06D46" w:rsidRDefault="00000000">
          <w:pPr>
            <w:pStyle w:val="ndice3"/>
            <w:tabs>
              <w:tab w:val="right" w:leader="dot" w:pos="9350"/>
            </w:tabs>
            <w:rPr>
              <w:noProof/>
              <w:kern w:val="2"/>
              <w:sz w:val="22"/>
              <w:szCs w:val="22"/>
              <w:lang w:val="en-US" w:eastAsia="en-US"/>
              <w14:ligatures w14:val="standardContextual"/>
            </w:rPr>
          </w:pPr>
          <w:hyperlink w:anchor="_Toc149421511" w:history="1">
            <w:r w:rsidR="00A06D46" w:rsidRPr="00AA4D1A">
              <w:rPr>
                <w:rStyle w:val="Hiperligao"/>
                <w:noProof/>
              </w:rPr>
              <w:t>10.3 Listagem de foramdores</w:t>
            </w:r>
            <w:r w:rsidR="00A06D46">
              <w:rPr>
                <w:noProof/>
                <w:webHidden/>
              </w:rPr>
              <w:tab/>
            </w:r>
            <w:r w:rsidR="00A06D46">
              <w:rPr>
                <w:noProof/>
                <w:webHidden/>
              </w:rPr>
              <w:fldChar w:fldCharType="begin"/>
            </w:r>
            <w:r w:rsidR="00A06D46">
              <w:rPr>
                <w:noProof/>
                <w:webHidden/>
              </w:rPr>
              <w:instrText xml:space="preserve"> PAGEREF _Toc149421511 \h </w:instrText>
            </w:r>
            <w:r w:rsidR="00A06D46">
              <w:rPr>
                <w:noProof/>
                <w:webHidden/>
              </w:rPr>
            </w:r>
            <w:r w:rsidR="00A06D46">
              <w:rPr>
                <w:noProof/>
                <w:webHidden/>
              </w:rPr>
              <w:fldChar w:fldCharType="separate"/>
            </w:r>
            <w:r w:rsidR="00EB424F">
              <w:rPr>
                <w:noProof/>
                <w:webHidden/>
              </w:rPr>
              <w:t>20</w:t>
            </w:r>
            <w:r w:rsidR="00A06D46">
              <w:rPr>
                <w:noProof/>
                <w:webHidden/>
              </w:rPr>
              <w:fldChar w:fldCharType="end"/>
            </w:r>
          </w:hyperlink>
        </w:p>
        <w:p w14:paraId="3AED6E3A" w14:textId="1EE989F1" w:rsidR="00A06D46" w:rsidRDefault="00000000">
          <w:pPr>
            <w:pStyle w:val="ndice2"/>
            <w:tabs>
              <w:tab w:val="right" w:leader="dot" w:pos="9350"/>
            </w:tabs>
            <w:rPr>
              <w:noProof/>
              <w:kern w:val="2"/>
              <w:sz w:val="22"/>
              <w:szCs w:val="22"/>
              <w:lang w:val="en-US" w:eastAsia="en-US"/>
              <w14:ligatures w14:val="standardContextual"/>
            </w:rPr>
          </w:pPr>
          <w:hyperlink w:anchor="_Toc149421512" w:history="1">
            <w:r w:rsidR="00A06D46" w:rsidRPr="00AA4D1A">
              <w:rPr>
                <w:rStyle w:val="Hiperligao"/>
                <w:noProof/>
              </w:rPr>
              <w:t>11. Gestão horários</w:t>
            </w:r>
            <w:r w:rsidR="00A06D46">
              <w:rPr>
                <w:noProof/>
                <w:webHidden/>
              </w:rPr>
              <w:tab/>
            </w:r>
            <w:r w:rsidR="00A06D46">
              <w:rPr>
                <w:noProof/>
                <w:webHidden/>
              </w:rPr>
              <w:fldChar w:fldCharType="begin"/>
            </w:r>
            <w:r w:rsidR="00A06D46">
              <w:rPr>
                <w:noProof/>
                <w:webHidden/>
              </w:rPr>
              <w:instrText xml:space="preserve"> PAGEREF _Toc149421512 \h </w:instrText>
            </w:r>
            <w:r w:rsidR="00A06D46">
              <w:rPr>
                <w:noProof/>
                <w:webHidden/>
              </w:rPr>
            </w:r>
            <w:r w:rsidR="00A06D46">
              <w:rPr>
                <w:noProof/>
                <w:webHidden/>
              </w:rPr>
              <w:fldChar w:fldCharType="separate"/>
            </w:r>
            <w:r w:rsidR="00EB424F">
              <w:rPr>
                <w:noProof/>
                <w:webHidden/>
              </w:rPr>
              <w:t>21</w:t>
            </w:r>
            <w:r w:rsidR="00A06D46">
              <w:rPr>
                <w:noProof/>
                <w:webHidden/>
              </w:rPr>
              <w:fldChar w:fldCharType="end"/>
            </w:r>
          </w:hyperlink>
        </w:p>
        <w:p w14:paraId="41AA8B66" w14:textId="22C42B89" w:rsidR="00A06D46" w:rsidRDefault="00000000">
          <w:pPr>
            <w:pStyle w:val="ndice3"/>
            <w:tabs>
              <w:tab w:val="right" w:leader="dot" w:pos="9350"/>
            </w:tabs>
            <w:rPr>
              <w:noProof/>
              <w:kern w:val="2"/>
              <w:sz w:val="22"/>
              <w:szCs w:val="22"/>
              <w:lang w:val="en-US" w:eastAsia="en-US"/>
              <w14:ligatures w14:val="standardContextual"/>
            </w:rPr>
          </w:pPr>
          <w:hyperlink w:anchor="_Toc149421513" w:history="1">
            <w:r w:rsidR="00A06D46" w:rsidRPr="00AA4D1A">
              <w:rPr>
                <w:rStyle w:val="Hiperligao"/>
                <w:noProof/>
              </w:rPr>
              <w:t>11.1 Turma</w:t>
            </w:r>
            <w:r w:rsidR="00A06D46">
              <w:rPr>
                <w:noProof/>
                <w:webHidden/>
              </w:rPr>
              <w:tab/>
            </w:r>
            <w:r w:rsidR="00A06D46">
              <w:rPr>
                <w:noProof/>
                <w:webHidden/>
              </w:rPr>
              <w:fldChar w:fldCharType="begin"/>
            </w:r>
            <w:r w:rsidR="00A06D46">
              <w:rPr>
                <w:noProof/>
                <w:webHidden/>
              </w:rPr>
              <w:instrText xml:space="preserve"> PAGEREF _Toc149421513 \h </w:instrText>
            </w:r>
            <w:r w:rsidR="00A06D46">
              <w:rPr>
                <w:noProof/>
                <w:webHidden/>
              </w:rPr>
            </w:r>
            <w:r w:rsidR="00A06D46">
              <w:rPr>
                <w:noProof/>
                <w:webHidden/>
              </w:rPr>
              <w:fldChar w:fldCharType="separate"/>
            </w:r>
            <w:r w:rsidR="00EB424F">
              <w:rPr>
                <w:noProof/>
                <w:webHidden/>
              </w:rPr>
              <w:t>21</w:t>
            </w:r>
            <w:r w:rsidR="00A06D46">
              <w:rPr>
                <w:noProof/>
                <w:webHidden/>
              </w:rPr>
              <w:fldChar w:fldCharType="end"/>
            </w:r>
          </w:hyperlink>
        </w:p>
        <w:p w14:paraId="46B2AA36" w14:textId="1A701A48" w:rsidR="00A06D46" w:rsidRDefault="00000000">
          <w:pPr>
            <w:pStyle w:val="ndice3"/>
            <w:tabs>
              <w:tab w:val="right" w:leader="dot" w:pos="9350"/>
            </w:tabs>
            <w:rPr>
              <w:noProof/>
              <w:kern w:val="2"/>
              <w:sz w:val="22"/>
              <w:szCs w:val="22"/>
              <w:lang w:val="en-US" w:eastAsia="en-US"/>
              <w14:ligatures w14:val="standardContextual"/>
            </w:rPr>
          </w:pPr>
          <w:hyperlink w:anchor="_Toc149421514" w:history="1">
            <w:r w:rsidR="00A06D46" w:rsidRPr="00AA4D1A">
              <w:rPr>
                <w:rStyle w:val="Hiperligao"/>
                <w:noProof/>
              </w:rPr>
              <w:t>11.2 Formadores</w:t>
            </w:r>
            <w:r w:rsidR="00A06D46">
              <w:rPr>
                <w:noProof/>
                <w:webHidden/>
              </w:rPr>
              <w:tab/>
            </w:r>
            <w:r w:rsidR="00A06D46">
              <w:rPr>
                <w:noProof/>
                <w:webHidden/>
              </w:rPr>
              <w:fldChar w:fldCharType="begin"/>
            </w:r>
            <w:r w:rsidR="00A06D46">
              <w:rPr>
                <w:noProof/>
                <w:webHidden/>
              </w:rPr>
              <w:instrText xml:space="preserve"> PAGEREF _Toc149421514 \h </w:instrText>
            </w:r>
            <w:r w:rsidR="00A06D46">
              <w:rPr>
                <w:noProof/>
                <w:webHidden/>
              </w:rPr>
            </w:r>
            <w:r w:rsidR="00A06D46">
              <w:rPr>
                <w:noProof/>
                <w:webHidden/>
              </w:rPr>
              <w:fldChar w:fldCharType="separate"/>
            </w:r>
            <w:r w:rsidR="00EB424F">
              <w:rPr>
                <w:noProof/>
                <w:webHidden/>
              </w:rPr>
              <w:t>23</w:t>
            </w:r>
            <w:r w:rsidR="00A06D46">
              <w:rPr>
                <w:noProof/>
                <w:webHidden/>
              </w:rPr>
              <w:fldChar w:fldCharType="end"/>
            </w:r>
          </w:hyperlink>
        </w:p>
        <w:p w14:paraId="4F38B182" w14:textId="5E461F6C" w:rsidR="00A06D46" w:rsidRDefault="00000000">
          <w:pPr>
            <w:pStyle w:val="ndice2"/>
            <w:tabs>
              <w:tab w:val="right" w:leader="dot" w:pos="9350"/>
            </w:tabs>
            <w:rPr>
              <w:noProof/>
              <w:kern w:val="2"/>
              <w:sz w:val="22"/>
              <w:szCs w:val="22"/>
              <w:lang w:val="en-US" w:eastAsia="en-US"/>
              <w14:ligatures w14:val="standardContextual"/>
            </w:rPr>
          </w:pPr>
          <w:hyperlink w:anchor="_Toc149421515" w:history="1">
            <w:r w:rsidR="00A06D46" w:rsidRPr="00AA4D1A">
              <w:rPr>
                <w:rStyle w:val="Hiperligao"/>
                <w:noProof/>
              </w:rPr>
              <w:t>12 Login</w:t>
            </w:r>
            <w:r w:rsidR="00A06D46">
              <w:rPr>
                <w:noProof/>
                <w:webHidden/>
              </w:rPr>
              <w:tab/>
            </w:r>
            <w:r w:rsidR="00A06D46">
              <w:rPr>
                <w:noProof/>
                <w:webHidden/>
              </w:rPr>
              <w:fldChar w:fldCharType="begin"/>
            </w:r>
            <w:r w:rsidR="00A06D46">
              <w:rPr>
                <w:noProof/>
                <w:webHidden/>
              </w:rPr>
              <w:instrText xml:space="preserve"> PAGEREF _Toc149421515 \h </w:instrText>
            </w:r>
            <w:r w:rsidR="00A06D46">
              <w:rPr>
                <w:noProof/>
                <w:webHidden/>
              </w:rPr>
            </w:r>
            <w:r w:rsidR="00A06D46">
              <w:rPr>
                <w:noProof/>
                <w:webHidden/>
              </w:rPr>
              <w:fldChar w:fldCharType="separate"/>
            </w:r>
            <w:r w:rsidR="00EB424F">
              <w:rPr>
                <w:noProof/>
                <w:webHidden/>
              </w:rPr>
              <w:t>25</w:t>
            </w:r>
            <w:r w:rsidR="00A06D46">
              <w:rPr>
                <w:noProof/>
                <w:webHidden/>
              </w:rPr>
              <w:fldChar w:fldCharType="end"/>
            </w:r>
          </w:hyperlink>
        </w:p>
        <w:p w14:paraId="4CFEA48A" w14:textId="30F14EE9" w:rsidR="00A06D46" w:rsidRDefault="00000000">
          <w:pPr>
            <w:pStyle w:val="ndice3"/>
            <w:tabs>
              <w:tab w:val="right" w:leader="dot" w:pos="9350"/>
            </w:tabs>
            <w:rPr>
              <w:noProof/>
              <w:kern w:val="2"/>
              <w:sz w:val="22"/>
              <w:szCs w:val="22"/>
              <w:lang w:val="en-US" w:eastAsia="en-US"/>
              <w14:ligatures w14:val="standardContextual"/>
            </w:rPr>
          </w:pPr>
          <w:hyperlink w:anchor="_Toc149421516" w:history="1">
            <w:r w:rsidR="00A06D46" w:rsidRPr="00AA4D1A">
              <w:rPr>
                <w:rStyle w:val="Hiperligao"/>
                <w:noProof/>
              </w:rPr>
              <w:t>12.1 Iniciar seção</w:t>
            </w:r>
            <w:r w:rsidR="00A06D46">
              <w:rPr>
                <w:noProof/>
                <w:webHidden/>
              </w:rPr>
              <w:tab/>
            </w:r>
            <w:r w:rsidR="00A06D46">
              <w:rPr>
                <w:noProof/>
                <w:webHidden/>
              </w:rPr>
              <w:fldChar w:fldCharType="begin"/>
            </w:r>
            <w:r w:rsidR="00A06D46">
              <w:rPr>
                <w:noProof/>
                <w:webHidden/>
              </w:rPr>
              <w:instrText xml:space="preserve"> PAGEREF _Toc149421516 \h </w:instrText>
            </w:r>
            <w:r w:rsidR="00A06D46">
              <w:rPr>
                <w:noProof/>
                <w:webHidden/>
              </w:rPr>
            </w:r>
            <w:r w:rsidR="00A06D46">
              <w:rPr>
                <w:noProof/>
                <w:webHidden/>
              </w:rPr>
              <w:fldChar w:fldCharType="separate"/>
            </w:r>
            <w:r w:rsidR="00EB424F">
              <w:rPr>
                <w:noProof/>
                <w:webHidden/>
              </w:rPr>
              <w:t>25</w:t>
            </w:r>
            <w:r w:rsidR="00A06D46">
              <w:rPr>
                <w:noProof/>
                <w:webHidden/>
              </w:rPr>
              <w:fldChar w:fldCharType="end"/>
            </w:r>
          </w:hyperlink>
        </w:p>
        <w:p w14:paraId="5FFB1394" w14:textId="54C3E514" w:rsidR="00A06D46" w:rsidRDefault="00000000">
          <w:pPr>
            <w:pStyle w:val="ndice3"/>
            <w:tabs>
              <w:tab w:val="right" w:leader="dot" w:pos="9350"/>
            </w:tabs>
            <w:rPr>
              <w:noProof/>
              <w:kern w:val="2"/>
              <w:sz w:val="22"/>
              <w:szCs w:val="22"/>
              <w:lang w:val="en-US" w:eastAsia="en-US"/>
              <w14:ligatures w14:val="standardContextual"/>
            </w:rPr>
          </w:pPr>
          <w:hyperlink w:anchor="_Toc149421517" w:history="1">
            <w:r w:rsidR="00A06D46" w:rsidRPr="00AA4D1A">
              <w:rPr>
                <w:rStyle w:val="Hiperligao"/>
                <w:noProof/>
              </w:rPr>
              <w:t>12.2 Alterar palavra-passe</w:t>
            </w:r>
            <w:r w:rsidR="00A06D46">
              <w:rPr>
                <w:noProof/>
                <w:webHidden/>
              </w:rPr>
              <w:tab/>
            </w:r>
            <w:r w:rsidR="00A06D46">
              <w:rPr>
                <w:noProof/>
                <w:webHidden/>
              </w:rPr>
              <w:fldChar w:fldCharType="begin"/>
            </w:r>
            <w:r w:rsidR="00A06D46">
              <w:rPr>
                <w:noProof/>
                <w:webHidden/>
              </w:rPr>
              <w:instrText xml:space="preserve"> PAGEREF _Toc149421517 \h </w:instrText>
            </w:r>
            <w:r w:rsidR="00A06D46">
              <w:rPr>
                <w:noProof/>
                <w:webHidden/>
              </w:rPr>
            </w:r>
            <w:r w:rsidR="00A06D46">
              <w:rPr>
                <w:noProof/>
                <w:webHidden/>
              </w:rPr>
              <w:fldChar w:fldCharType="separate"/>
            </w:r>
            <w:r w:rsidR="00EB424F">
              <w:rPr>
                <w:noProof/>
                <w:webHidden/>
              </w:rPr>
              <w:t>26</w:t>
            </w:r>
            <w:r w:rsidR="00A06D46">
              <w:rPr>
                <w:noProof/>
                <w:webHidden/>
              </w:rPr>
              <w:fldChar w:fldCharType="end"/>
            </w:r>
          </w:hyperlink>
        </w:p>
        <w:p w14:paraId="3E2AFF9D" w14:textId="51F42A79" w:rsidR="00A06D46" w:rsidRDefault="00000000">
          <w:pPr>
            <w:pStyle w:val="ndice3"/>
            <w:tabs>
              <w:tab w:val="right" w:leader="dot" w:pos="9350"/>
            </w:tabs>
            <w:rPr>
              <w:noProof/>
              <w:kern w:val="2"/>
              <w:sz w:val="22"/>
              <w:szCs w:val="22"/>
              <w:lang w:val="en-US" w:eastAsia="en-US"/>
              <w14:ligatures w14:val="standardContextual"/>
            </w:rPr>
          </w:pPr>
          <w:hyperlink w:anchor="_Toc149421518" w:history="1">
            <w:r w:rsidR="00A06D46" w:rsidRPr="00AA4D1A">
              <w:rPr>
                <w:rStyle w:val="Hiperligao"/>
                <w:noProof/>
              </w:rPr>
              <w:t>12.3 Recuperar Palavra-Passe</w:t>
            </w:r>
            <w:r w:rsidR="00A06D46">
              <w:rPr>
                <w:noProof/>
                <w:webHidden/>
              </w:rPr>
              <w:tab/>
            </w:r>
            <w:r w:rsidR="00A06D46">
              <w:rPr>
                <w:noProof/>
                <w:webHidden/>
              </w:rPr>
              <w:fldChar w:fldCharType="begin"/>
            </w:r>
            <w:r w:rsidR="00A06D46">
              <w:rPr>
                <w:noProof/>
                <w:webHidden/>
              </w:rPr>
              <w:instrText xml:space="preserve"> PAGEREF _Toc149421518 \h </w:instrText>
            </w:r>
            <w:r w:rsidR="00A06D46">
              <w:rPr>
                <w:noProof/>
                <w:webHidden/>
              </w:rPr>
            </w:r>
            <w:r w:rsidR="00A06D46">
              <w:rPr>
                <w:noProof/>
                <w:webHidden/>
              </w:rPr>
              <w:fldChar w:fldCharType="separate"/>
            </w:r>
            <w:r w:rsidR="00EB424F">
              <w:rPr>
                <w:noProof/>
                <w:webHidden/>
              </w:rPr>
              <w:t>27</w:t>
            </w:r>
            <w:r w:rsidR="00A06D46">
              <w:rPr>
                <w:noProof/>
                <w:webHidden/>
              </w:rPr>
              <w:fldChar w:fldCharType="end"/>
            </w:r>
          </w:hyperlink>
        </w:p>
        <w:p w14:paraId="129D04A0" w14:textId="0117C4C4" w:rsidR="00A06D46" w:rsidRDefault="00000000">
          <w:pPr>
            <w:pStyle w:val="ndice1"/>
            <w:tabs>
              <w:tab w:val="right" w:leader="dot" w:pos="9350"/>
            </w:tabs>
            <w:rPr>
              <w:noProof/>
              <w:kern w:val="2"/>
              <w:sz w:val="22"/>
              <w:szCs w:val="22"/>
              <w:lang w:val="en-US" w:eastAsia="en-US"/>
              <w14:ligatures w14:val="standardContextual"/>
            </w:rPr>
          </w:pPr>
          <w:hyperlink w:anchor="_Toc149421519" w:history="1">
            <w:r w:rsidR="00A06D46" w:rsidRPr="00AA4D1A">
              <w:rPr>
                <w:rStyle w:val="Hiperligao"/>
                <w:noProof/>
              </w:rPr>
              <w:t>II Utilização formadores</w:t>
            </w:r>
            <w:r w:rsidR="00A06D46">
              <w:rPr>
                <w:noProof/>
                <w:webHidden/>
              </w:rPr>
              <w:tab/>
            </w:r>
            <w:r w:rsidR="00A06D46">
              <w:rPr>
                <w:noProof/>
                <w:webHidden/>
              </w:rPr>
              <w:fldChar w:fldCharType="begin"/>
            </w:r>
            <w:r w:rsidR="00A06D46">
              <w:rPr>
                <w:noProof/>
                <w:webHidden/>
              </w:rPr>
              <w:instrText xml:space="preserve"> PAGEREF _Toc149421519 \h </w:instrText>
            </w:r>
            <w:r w:rsidR="00A06D46">
              <w:rPr>
                <w:noProof/>
                <w:webHidden/>
              </w:rPr>
            </w:r>
            <w:r w:rsidR="00A06D46">
              <w:rPr>
                <w:noProof/>
                <w:webHidden/>
              </w:rPr>
              <w:fldChar w:fldCharType="separate"/>
            </w:r>
            <w:r w:rsidR="00EB424F">
              <w:rPr>
                <w:noProof/>
                <w:webHidden/>
              </w:rPr>
              <w:t>28</w:t>
            </w:r>
            <w:r w:rsidR="00A06D46">
              <w:rPr>
                <w:noProof/>
                <w:webHidden/>
              </w:rPr>
              <w:fldChar w:fldCharType="end"/>
            </w:r>
          </w:hyperlink>
        </w:p>
        <w:p w14:paraId="2CC738C1" w14:textId="5D5B3D28"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20" w:history="1">
            <w:r w:rsidR="00A06D46" w:rsidRPr="00AA4D1A">
              <w:rPr>
                <w:rStyle w:val="Hiperligao"/>
                <w:noProof/>
              </w:rPr>
              <w:t>1.</w:t>
            </w:r>
            <w:r w:rsidR="00A06D46">
              <w:rPr>
                <w:noProof/>
                <w:kern w:val="2"/>
                <w:sz w:val="22"/>
                <w:szCs w:val="22"/>
                <w:lang w:val="en-US" w:eastAsia="en-US"/>
                <w14:ligatures w14:val="standardContextual"/>
              </w:rPr>
              <w:tab/>
            </w:r>
            <w:r w:rsidR="00A06D46" w:rsidRPr="00AA4D1A">
              <w:rPr>
                <w:rStyle w:val="Hiperligao"/>
                <w:noProof/>
              </w:rPr>
              <w:t>Login</w:t>
            </w:r>
            <w:r w:rsidR="00A06D46">
              <w:rPr>
                <w:noProof/>
                <w:webHidden/>
              </w:rPr>
              <w:tab/>
            </w:r>
            <w:r w:rsidR="00A06D46">
              <w:rPr>
                <w:noProof/>
                <w:webHidden/>
              </w:rPr>
              <w:fldChar w:fldCharType="begin"/>
            </w:r>
            <w:r w:rsidR="00A06D46">
              <w:rPr>
                <w:noProof/>
                <w:webHidden/>
              </w:rPr>
              <w:instrText xml:space="preserve"> PAGEREF _Toc149421520 \h </w:instrText>
            </w:r>
            <w:r w:rsidR="00A06D46">
              <w:rPr>
                <w:noProof/>
                <w:webHidden/>
              </w:rPr>
            </w:r>
            <w:r w:rsidR="00A06D46">
              <w:rPr>
                <w:noProof/>
                <w:webHidden/>
              </w:rPr>
              <w:fldChar w:fldCharType="separate"/>
            </w:r>
            <w:r w:rsidR="00EB424F">
              <w:rPr>
                <w:noProof/>
                <w:webHidden/>
              </w:rPr>
              <w:t>28</w:t>
            </w:r>
            <w:r w:rsidR="00A06D46">
              <w:rPr>
                <w:noProof/>
                <w:webHidden/>
              </w:rPr>
              <w:fldChar w:fldCharType="end"/>
            </w:r>
          </w:hyperlink>
        </w:p>
        <w:p w14:paraId="71D91AA7" w14:textId="6A126B3F" w:rsidR="00A06D46" w:rsidRDefault="00000000">
          <w:pPr>
            <w:pStyle w:val="ndice3"/>
            <w:tabs>
              <w:tab w:val="right" w:leader="dot" w:pos="9350"/>
            </w:tabs>
            <w:rPr>
              <w:noProof/>
              <w:kern w:val="2"/>
              <w:sz w:val="22"/>
              <w:szCs w:val="22"/>
              <w:lang w:val="en-US" w:eastAsia="en-US"/>
              <w14:ligatures w14:val="standardContextual"/>
            </w:rPr>
          </w:pPr>
          <w:hyperlink w:anchor="_Toc149421521" w:history="1">
            <w:r w:rsidR="00A06D46" w:rsidRPr="00AA4D1A">
              <w:rPr>
                <w:rStyle w:val="Hiperligao"/>
                <w:noProof/>
              </w:rPr>
              <w:t>1.1 Primeiro login</w:t>
            </w:r>
            <w:r w:rsidR="00A06D46">
              <w:rPr>
                <w:noProof/>
                <w:webHidden/>
              </w:rPr>
              <w:tab/>
            </w:r>
            <w:r w:rsidR="00A06D46">
              <w:rPr>
                <w:noProof/>
                <w:webHidden/>
              </w:rPr>
              <w:fldChar w:fldCharType="begin"/>
            </w:r>
            <w:r w:rsidR="00A06D46">
              <w:rPr>
                <w:noProof/>
                <w:webHidden/>
              </w:rPr>
              <w:instrText xml:space="preserve"> PAGEREF _Toc149421521 \h </w:instrText>
            </w:r>
            <w:r w:rsidR="00A06D46">
              <w:rPr>
                <w:noProof/>
                <w:webHidden/>
              </w:rPr>
            </w:r>
            <w:r w:rsidR="00A06D46">
              <w:rPr>
                <w:noProof/>
                <w:webHidden/>
              </w:rPr>
              <w:fldChar w:fldCharType="separate"/>
            </w:r>
            <w:r w:rsidR="00EB424F">
              <w:rPr>
                <w:noProof/>
                <w:webHidden/>
              </w:rPr>
              <w:t>28</w:t>
            </w:r>
            <w:r w:rsidR="00A06D46">
              <w:rPr>
                <w:noProof/>
                <w:webHidden/>
              </w:rPr>
              <w:fldChar w:fldCharType="end"/>
            </w:r>
          </w:hyperlink>
        </w:p>
        <w:p w14:paraId="30E07101" w14:textId="7C5E6070" w:rsidR="00A06D46" w:rsidRDefault="00000000">
          <w:pPr>
            <w:pStyle w:val="ndice3"/>
            <w:tabs>
              <w:tab w:val="right" w:leader="dot" w:pos="9350"/>
            </w:tabs>
            <w:rPr>
              <w:noProof/>
              <w:kern w:val="2"/>
              <w:sz w:val="22"/>
              <w:szCs w:val="22"/>
              <w:lang w:val="en-US" w:eastAsia="en-US"/>
              <w14:ligatures w14:val="standardContextual"/>
            </w:rPr>
          </w:pPr>
          <w:hyperlink w:anchor="_Toc149421522" w:history="1">
            <w:r w:rsidR="00A06D46" w:rsidRPr="00AA4D1A">
              <w:rPr>
                <w:rStyle w:val="Hiperligao"/>
                <w:noProof/>
              </w:rPr>
              <w:t>1.2 Acessos Subsequentes</w:t>
            </w:r>
            <w:r w:rsidR="00A06D46">
              <w:rPr>
                <w:noProof/>
                <w:webHidden/>
              </w:rPr>
              <w:tab/>
            </w:r>
            <w:r w:rsidR="00A06D46">
              <w:rPr>
                <w:noProof/>
                <w:webHidden/>
              </w:rPr>
              <w:fldChar w:fldCharType="begin"/>
            </w:r>
            <w:r w:rsidR="00A06D46">
              <w:rPr>
                <w:noProof/>
                <w:webHidden/>
              </w:rPr>
              <w:instrText xml:space="preserve"> PAGEREF _Toc149421522 \h </w:instrText>
            </w:r>
            <w:r w:rsidR="00A06D46">
              <w:rPr>
                <w:noProof/>
                <w:webHidden/>
              </w:rPr>
            </w:r>
            <w:r w:rsidR="00A06D46">
              <w:rPr>
                <w:noProof/>
                <w:webHidden/>
              </w:rPr>
              <w:fldChar w:fldCharType="separate"/>
            </w:r>
            <w:r w:rsidR="00EB424F">
              <w:rPr>
                <w:noProof/>
                <w:webHidden/>
              </w:rPr>
              <w:t>29</w:t>
            </w:r>
            <w:r w:rsidR="00A06D46">
              <w:rPr>
                <w:noProof/>
                <w:webHidden/>
              </w:rPr>
              <w:fldChar w:fldCharType="end"/>
            </w:r>
          </w:hyperlink>
        </w:p>
        <w:p w14:paraId="2D5C026A" w14:textId="5564B0A8" w:rsidR="00A06D46" w:rsidRDefault="00000000">
          <w:pPr>
            <w:pStyle w:val="ndice3"/>
            <w:tabs>
              <w:tab w:val="right" w:leader="dot" w:pos="9350"/>
            </w:tabs>
            <w:rPr>
              <w:noProof/>
              <w:kern w:val="2"/>
              <w:sz w:val="22"/>
              <w:szCs w:val="22"/>
              <w:lang w:val="en-US" w:eastAsia="en-US"/>
              <w14:ligatures w14:val="standardContextual"/>
            </w:rPr>
          </w:pPr>
          <w:hyperlink w:anchor="_Toc149421523" w:history="1">
            <w:r w:rsidR="00A06D46" w:rsidRPr="00AA4D1A">
              <w:rPr>
                <w:rStyle w:val="Hiperligao"/>
                <w:noProof/>
              </w:rPr>
              <w:t>1.3 Alterar palavra-passe</w:t>
            </w:r>
            <w:r w:rsidR="00A06D46">
              <w:rPr>
                <w:noProof/>
                <w:webHidden/>
              </w:rPr>
              <w:tab/>
            </w:r>
            <w:r w:rsidR="00A06D46">
              <w:rPr>
                <w:noProof/>
                <w:webHidden/>
              </w:rPr>
              <w:fldChar w:fldCharType="begin"/>
            </w:r>
            <w:r w:rsidR="00A06D46">
              <w:rPr>
                <w:noProof/>
                <w:webHidden/>
              </w:rPr>
              <w:instrText xml:space="preserve"> PAGEREF _Toc149421523 \h </w:instrText>
            </w:r>
            <w:r w:rsidR="00A06D46">
              <w:rPr>
                <w:noProof/>
                <w:webHidden/>
              </w:rPr>
            </w:r>
            <w:r w:rsidR="00A06D46">
              <w:rPr>
                <w:noProof/>
                <w:webHidden/>
              </w:rPr>
              <w:fldChar w:fldCharType="separate"/>
            </w:r>
            <w:r w:rsidR="00EB424F">
              <w:rPr>
                <w:noProof/>
                <w:webHidden/>
              </w:rPr>
              <w:t>30</w:t>
            </w:r>
            <w:r w:rsidR="00A06D46">
              <w:rPr>
                <w:noProof/>
                <w:webHidden/>
              </w:rPr>
              <w:fldChar w:fldCharType="end"/>
            </w:r>
          </w:hyperlink>
        </w:p>
        <w:p w14:paraId="3DD56830" w14:textId="527B512B" w:rsidR="00A06D46" w:rsidRDefault="00000000">
          <w:pPr>
            <w:pStyle w:val="ndice3"/>
            <w:tabs>
              <w:tab w:val="right" w:leader="dot" w:pos="9350"/>
            </w:tabs>
            <w:rPr>
              <w:noProof/>
              <w:kern w:val="2"/>
              <w:sz w:val="22"/>
              <w:szCs w:val="22"/>
              <w:lang w:val="en-US" w:eastAsia="en-US"/>
              <w14:ligatures w14:val="standardContextual"/>
            </w:rPr>
          </w:pPr>
          <w:hyperlink w:anchor="_Toc149421524" w:history="1">
            <w:r w:rsidR="00A06D46" w:rsidRPr="00AA4D1A">
              <w:rPr>
                <w:rStyle w:val="Hiperligao"/>
                <w:noProof/>
              </w:rPr>
              <w:t>1.4 Recuperar Palavra-Passe</w:t>
            </w:r>
            <w:r w:rsidR="00A06D46">
              <w:rPr>
                <w:noProof/>
                <w:webHidden/>
              </w:rPr>
              <w:tab/>
            </w:r>
            <w:r w:rsidR="00A06D46">
              <w:rPr>
                <w:noProof/>
                <w:webHidden/>
              </w:rPr>
              <w:fldChar w:fldCharType="begin"/>
            </w:r>
            <w:r w:rsidR="00A06D46">
              <w:rPr>
                <w:noProof/>
                <w:webHidden/>
              </w:rPr>
              <w:instrText xml:space="preserve"> PAGEREF _Toc149421524 \h </w:instrText>
            </w:r>
            <w:r w:rsidR="00A06D46">
              <w:rPr>
                <w:noProof/>
                <w:webHidden/>
              </w:rPr>
            </w:r>
            <w:r w:rsidR="00A06D46">
              <w:rPr>
                <w:noProof/>
                <w:webHidden/>
              </w:rPr>
              <w:fldChar w:fldCharType="separate"/>
            </w:r>
            <w:r w:rsidR="00EB424F">
              <w:rPr>
                <w:noProof/>
                <w:webHidden/>
              </w:rPr>
              <w:t>31</w:t>
            </w:r>
            <w:r w:rsidR="00A06D46">
              <w:rPr>
                <w:noProof/>
                <w:webHidden/>
              </w:rPr>
              <w:fldChar w:fldCharType="end"/>
            </w:r>
          </w:hyperlink>
        </w:p>
        <w:p w14:paraId="3F0ABE72" w14:textId="0DCAD70C" w:rsidR="00A06D46" w:rsidRDefault="00000000">
          <w:pPr>
            <w:pStyle w:val="ndice2"/>
            <w:tabs>
              <w:tab w:val="left" w:pos="1440"/>
              <w:tab w:val="right" w:leader="dot" w:pos="9350"/>
            </w:tabs>
            <w:rPr>
              <w:noProof/>
              <w:kern w:val="2"/>
              <w:sz w:val="22"/>
              <w:szCs w:val="22"/>
              <w:lang w:val="en-US" w:eastAsia="en-US"/>
              <w14:ligatures w14:val="standardContextual"/>
            </w:rPr>
          </w:pPr>
          <w:hyperlink w:anchor="_Toc149421525" w:history="1">
            <w:r w:rsidR="00A06D46" w:rsidRPr="00AA4D1A">
              <w:rPr>
                <w:rStyle w:val="Hiperligao"/>
                <w:noProof/>
              </w:rPr>
              <w:t>2.</w:t>
            </w:r>
            <w:r w:rsidR="00A06D46">
              <w:rPr>
                <w:noProof/>
                <w:kern w:val="2"/>
                <w:sz w:val="22"/>
                <w:szCs w:val="22"/>
                <w:lang w:val="en-US" w:eastAsia="en-US"/>
                <w14:ligatures w14:val="standardContextual"/>
              </w:rPr>
              <w:tab/>
            </w:r>
            <w:r w:rsidR="00A06D46" w:rsidRPr="00AA4D1A">
              <w:rPr>
                <w:rStyle w:val="Hiperligao"/>
                <w:noProof/>
              </w:rPr>
              <w:t>Disponibilidade</w:t>
            </w:r>
            <w:r w:rsidR="00A06D46">
              <w:rPr>
                <w:noProof/>
                <w:webHidden/>
              </w:rPr>
              <w:tab/>
            </w:r>
            <w:r w:rsidR="00A06D46">
              <w:rPr>
                <w:noProof/>
                <w:webHidden/>
              </w:rPr>
              <w:fldChar w:fldCharType="begin"/>
            </w:r>
            <w:r w:rsidR="00A06D46">
              <w:rPr>
                <w:noProof/>
                <w:webHidden/>
              </w:rPr>
              <w:instrText xml:space="preserve"> PAGEREF _Toc149421525 \h </w:instrText>
            </w:r>
            <w:r w:rsidR="00A06D46">
              <w:rPr>
                <w:noProof/>
                <w:webHidden/>
              </w:rPr>
            </w:r>
            <w:r w:rsidR="00A06D46">
              <w:rPr>
                <w:noProof/>
                <w:webHidden/>
              </w:rPr>
              <w:fldChar w:fldCharType="separate"/>
            </w:r>
            <w:r w:rsidR="00EB424F">
              <w:rPr>
                <w:noProof/>
                <w:webHidden/>
              </w:rPr>
              <w:t>32</w:t>
            </w:r>
            <w:r w:rsidR="00A06D46">
              <w:rPr>
                <w:noProof/>
                <w:webHidden/>
              </w:rPr>
              <w:fldChar w:fldCharType="end"/>
            </w:r>
          </w:hyperlink>
        </w:p>
        <w:p w14:paraId="1A39006C" w14:textId="153D2A6D" w:rsidR="00A06D46" w:rsidRDefault="00000000">
          <w:pPr>
            <w:pStyle w:val="ndice1"/>
            <w:tabs>
              <w:tab w:val="right" w:leader="dot" w:pos="9350"/>
            </w:tabs>
            <w:rPr>
              <w:noProof/>
              <w:kern w:val="2"/>
              <w:sz w:val="22"/>
              <w:szCs w:val="22"/>
              <w:lang w:val="en-US" w:eastAsia="en-US"/>
              <w14:ligatures w14:val="standardContextual"/>
            </w:rPr>
          </w:pPr>
          <w:hyperlink w:anchor="_Toc149421526" w:history="1">
            <w:r w:rsidR="00A06D46" w:rsidRPr="00AA4D1A">
              <w:rPr>
                <w:rStyle w:val="Hiperligao"/>
                <w:noProof/>
              </w:rPr>
              <w:t>III. Conclusão</w:t>
            </w:r>
            <w:r w:rsidR="00A06D46">
              <w:rPr>
                <w:noProof/>
                <w:webHidden/>
              </w:rPr>
              <w:tab/>
            </w:r>
            <w:r w:rsidR="00A06D46">
              <w:rPr>
                <w:noProof/>
                <w:webHidden/>
              </w:rPr>
              <w:fldChar w:fldCharType="begin"/>
            </w:r>
            <w:r w:rsidR="00A06D46">
              <w:rPr>
                <w:noProof/>
                <w:webHidden/>
              </w:rPr>
              <w:instrText xml:space="preserve"> PAGEREF _Toc149421526 \h </w:instrText>
            </w:r>
            <w:r w:rsidR="00A06D46">
              <w:rPr>
                <w:noProof/>
                <w:webHidden/>
              </w:rPr>
            </w:r>
            <w:r w:rsidR="00A06D46">
              <w:rPr>
                <w:noProof/>
                <w:webHidden/>
              </w:rPr>
              <w:fldChar w:fldCharType="separate"/>
            </w:r>
            <w:r w:rsidR="00EB424F">
              <w:rPr>
                <w:noProof/>
                <w:webHidden/>
              </w:rPr>
              <w:t>34</w:t>
            </w:r>
            <w:r w:rsidR="00A06D46">
              <w:rPr>
                <w:noProof/>
                <w:webHidden/>
              </w:rPr>
              <w:fldChar w:fldCharType="end"/>
            </w:r>
          </w:hyperlink>
        </w:p>
        <w:p w14:paraId="20A3AABB" w14:textId="17D1DD05" w:rsidR="00BB54D8" w:rsidRPr="00A06D46" w:rsidRDefault="00BB54D8" w:rsidP="00901C08">
          <w:pPr>
            <w:jc w:val="center"/>
          </w:pPr>
          <w:r w:rsidRPr="00A06D46">
            <w:rPr>
              <w:b/>
              <w:bCs/>
            </w:rPr>
            <w:fldChar w:fldCharType="end"/>
          </w:r>
        </w:p>
      </w:sdtContent>
    </w:sdt>
    <w:p w14:paraId="1214D3E8" w14:textId="77777777" w:rsidR="00BB54D8" w:rsidRPr="00A06D46" w:rsidRDefault="00BB54D8" w:rsidP="00BB54D8">
      <w:pPr>
        <w:pStyle w:val="Title2"/>
        <w:jc w:val="left"/>
      </w:pPr>
    </w:p>
    <w:bookmarkStart w:id="0" w:name="_Toc149421497"/>
    <w:p w14:paraId="262DA220" w14:textId="3708310D" w:rsidR="00E81978" w:rsidRPr="00A06D46" w:rsidRDefault="00000000" w:rsidP="00A06D46">
      <w:pPr>
        <w:pStyle w:val="SectionTitle"/>
        <w:jc w:val="both"/>
        <w:rPr>
          <w:b/>
          <w:bCs/>
          <w:sz w:val="28"/>
          <w:szCs w:val="28"/>
        </w:rPr>
      </w:pPr>
      <w:sdt>
        <w:sdtPr>
          <w:rPr>
            <w:b/>
            <w:bCs/>
            <w:sz w:val="28"/>
            <w:szCs w:val="28"/>
          </w:rPr>
          <w:alias w:val="Section title:"/>
          <w:tag w:val="Section title:"/>
          <w:id w:val="984196707"/>
          <w:placeholder>
            <w:docPart w:val="ECC7337BD0A149BFB259A9E5D077D3D8"/>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F02EEF" w:rsidRPr="00A06D46">
            <w:rPr>
              <w:b/>
              <w:bCs/>
              <w:sz w:val="28"/>
              <w:szCs w:val="28"/>
            </w:rPr>
            <w:t xml:space="preserve">Manual de Utilização do Software Agile </w:t>
          </w:r>
          <w:proofErr w:type="spellStart"/>
          <w:r w:rsidR="00F02EEF" w:rsidRPr="00A06D46">
            <w:rPr>
              <w:b/>
              <w:bCs/>
              <w:sz w:val="28"/>
              <w:szCs w:val="28"/>
            </w:rPr>
            <w:t>Wing</w:t>
          </w:r>
          <w:proofErr w:type="spellEnd"/>
        </w:sdtContent>
      </w:sdt>
      <w:bookmarkEnd w:id="0"/>
    </w:p>
    <w:p w14:paraId="5BAAC412" w14:textId="77777777" w:rsidR="001501AE" w:rsidRPr="00A06D46" w:rsidRDefault="001501AE" w:rsidP="00A06D46">
      <w:pPr>
        <w:jc w:val="both"/>
      </w:pPr>
      <w:r w:rsidRPr="00A06D46">
        <w:t xml:space="preserve">Bem-vindo ao Manual de Utilização do Software Agile </w:t>
      </w:r>
      <w:proofErr w:type="spellStart"/>
      <w:r w:rsidRPr="00A06D46">
        <w:t>Wing</w:t>
      </w:r>
      <w:proofErr w:type="spellEnd"/>
    </w:p>
    <w:p w14:paraId="08EEDCC8" w14:textId="77777777" w:rsidR="001501AE" w:rsidRPr="00A06D46" w:rsidRDefault="001501AE" w:rsidP="00A06D46">
      <w:pPr>
        <w:jc w:val="both"/>
      </w:pPr>
      <w:r w:rsidRPr="00A06D46">
        <w:t>Prezado Utilizador,</w:t>
      </w:r>
    </w:p>
    <w:p w14:paraId="4ED4C4BD" w14:textId="77777777" w:rsidR="001501AE" w:rsidRPr="00A06D46" w:rsidRDefault="001501AE" w:rsidP="00A06D46">
      <w:pPr>
        <w:jc w:val="both"/>
      </w:pPr>
      <w:r w:rsidRPr="00A06D46">
        <w:t xml:space="preserve">É com satisfação que lhe damos as boas-vindas ao Manual de Utilização do Software Agile </w:t>
      </w:r>
      <w:proofErr w:type="spellStart"/>
      <w:r w:rsidRPr="00A06D46">
        <w:t>Wing</w:t>
      </w:r>
      <w:proofErr w:type="spellEnd"/>
      <w:r w:rsidRPr="00A06D46">
        <w:t>. Este manual foi desenvolvido para auxiliá-lo na exploração e aproveitamento máximo das funcionalidades deste software. Se é um utilizador pela primeira vez, encontrará informações úteis e práticas para tornar a sua experiência mais produtiva e satisfatória.</w:t>
      </w:r>
    </w:p>
    <w:p w14:paraId="4CC63001" w14:textId="77777777" w:rsidR="001501AE" w:rsidRPr="00A06D46" w:rsidRDefault="001501AE" w:rsidP="00A06D46">
      <w:pPr>
        <w:jc w:val="both"/>
        <w:rPr>
          <w:b/>
          <w:bCs/>
        </w:rPr>
      </w:pPr>
      <w:r w:rsidRPr="00A06D46">
        <w:rPr>
          <w:b/>
          <w:bCs/>
        </w:rPr>
        <w:t xml:space="preserve">Sobre o Agile </w:t>
      </w:r>
      <w:proofErr w:type="spellStart"/>
      <w:r w:rsidRPr="00A06D46">
        <w:rPr>
          <w:b/>
          <w:bCs/>
        </w:rPr>
        <w:t>Wing</w:t>
      </w:r>
      <w:proofErr w:type="spellEnd"/>
    </w:p>
    <w:p w14:paraId="49124772" w14:textId="3673651B" w:rsidR="001501AE" w:rsidRPr="00A06D46" w:rsidRDefault="001501AE" w:rsidP="00A06D46">
      <w:pPr>
        <w:jc w:val="both"/>
      </w:pPr>
      <w:r w:rsidRPr="00A06D46">
        <w:t xml:space="preserve">O Agile </w:t>
      </w:r>
      <w:proofErr w:type="spellStart"/>
      <w:r w:rsidRPr="00A06D46">
        <w:t>Wing</w:t>
      </w:r>
      <w:proofErr w:type="spellEnd"/>
      <w:r w:rsidRPr="00A06D46">
        <w:t xml:space="preserve"> é uma ferramenta que visa auxiliar o planeamento de horários dos formadores da </w:t>
      </w:r>
      <w:proofErr w:type="spellStart"/>
      <w:r w:rsidRPr="00A06D46">
        <w:t>Atec</w:t>
      </w:r>
      <w:proofErr w:type="spellEnd"/>
      <w:r w:rsidRPr="00A06D46">
        <w:t>. É destinado a dois tipos de utilizadores: Planeamento e Formadores, com o objetivo de agilizar todo o projeto. Com a sua interface intuitiva e recursos, foi projetado para permitir que os formadores registem a sua disponibilidade e para que o planeamento distribua os recursos de forma eficiente.</w:t>
      </w:r>
    </w:p>
    <w:p w14:paraId="3E1DF6CF" w14:textId="313EF9F1" w:rsidR="001501AE" w:rsidRPr="00A06D46" w:rsidRDefault="001501AE" w:rsidP="00A06D46">
      <w:pPr>
        <w:jc w:val="both"/>
        <w:rPr>
          <w:b/>
          <w:bCs/>
        </w:rPr>
      </w:pPr>
      <w:r w:rsidRPr="00A06D46">
        <w:rPr>
          <w:b/>
          <w:bCs/>
        </w:rPr>
        <w:t>Conteúdo deste Manual:</w:t>
      </w:r>
    </w:p>
    <w:p w14:paraId="6CE3074B" w14:textId="77777777" w:rsidR="001501AE" w:rsidRPr="00A06D46" w:rsidRDefault="001501AE" w:rsidP="00A06D46">
      <w:pPr>
        <w:jc w:val="both"/>
      </w:pPr>
      <w:r w:rsidRPr="00A06D46">
        <w:t>Capítulo I: Utilização do Utilizador (Planeamento)</w:t>
      </w:r>
    </w:p>
    <w:p w14:paraId="5C9BA9A7" w14:textId="77777777" w:rsidR="001501AE" w:rsidRPr="00A06D46" w:rsidRDefault="001501AE" w:rsidP="00A06D46">
      <w:pPr>
        <w:jc w:val="both"/>
      </w:pPr>
      <w:r w:rsidRPr="00A06D46">
        <w:t>Capítulo II: Utilização do Utilizador (Formador)</w:t>
      </w:r>
    </w:p>
    <w:p w14:paraId="5AC84A9A" w14:textId="77777777" w:rsidR="001501AE" w:rsidRPr="00A06D46" w:rsidRDefault="001501AE" w:rsidP="00A06D46">
      <w:pPr>
        <w:jc w:val="both"/>
      </w:pPr>
      <w:r w:rsidRPr="00A06D46">
        <w:t>Capítulo III: Conclusão</w:t>
      </w:r>
    </w:p>
    <w:p w14:paraId="50E2D51B" w14:textId="34A19119" w:rsidR="001501AE" w:rsidRPr="00A06D46" w:rsidRDefault="001501AE" w:rsidP="00A06D46">
      <w:pPr>
        <w:jc w:val="both"/>
      </w:pPr>
      <w:r w:rsidRPr="00A06D46">
        <w:t>Este manual foi estruturado para ser um recurso de referência de fácil utilização. Os utilizadores podem navegar pelas secções de acordo com as suas necessidades e interesses. Se tiver dúvidas ou precisar de assistência, consulte o índice.</w:t>
      </w:r>
    </w:p>
    <w:p w14:paraId="54CF74ED" w14:textId="77777777" w:rsidR="001501AE" w:rsidRPr="00A06D46" w:rsidRDefault="001501AE" w:rsidP="00A06D46">
      <w:pPr>
        <w:jc w:val="both"/>
      </w:pPr>
      <w:r w:rsidRPr="00A06D46">
        <w:t xml:space="preserve">Agradecemos por escolher o Agile </w:t>
      </w:r>
      <w:proofErr w:type="spellStart"/>
      <w:r w:rsidRPr="00A06D46">
        <w:t>Wing</w:t>
      </w:r>
      <w:proofErr w:type="spellEnd"/>
      <w:r w:rsidRPr="00A06D46">
        <w:t xml:space="preserve"> e estamos ansiosos por ajudá-lo a obter o máximo valor desta </w:t>
      </w:r>
      <w:proofErr w:type="spellStart"/>
      <w:r w:rsidRPr="00A06D46">
        <w:t>excepcional</w:t>
      </w:r>
      <w:proofErr w:type="spellEnd"/>
      <w:r w:rsidRPr="00A06D46">
        <w:t xml:space="preserve"> ferramenta.</w:t>
      </w:r>
    </w:p>
    <w:p w14:paraId="35C590EC" w14:textId="77777777" w:rsidR="001501AE" w:rsidRPr="00A06D46" w:rsidRDefault="001501AE" w:rsidP="00A06D46">
      <w:pPr>
        <w:jc w:val="both"/>
      </w:pPr>
    </w:p>
    <w:p w14:paraId="77558BFE" w14:textId="77777777" w:rsidR="001501AE" w:rsidRPr="00A06D46" w:rsidRDefault="001501AE" w:rsidP="00A06D46">
      <w:pPr>
        <w:jc w:val="both"/>
      </w:pPr>
      <w:r w:rsidRPr="00A06D46">
        <w:lastRenderedPageBreak/>
        <w:t>Atenciosamente,</w:t>
      </w:r>
    </w:p>
    <w:p w14:paraId="1CFAEDEB" w14:textId="77777777" w:rsidR="001501AE" w:rsidRPr="00A06D46" w:rsidRDefault="001501AE" w:rsidP="00A06D46">
      <w:pPr>
        <w:jc w:val="both"/>
      </w:pPr>
      <w:r w:rsidRPr="00A06D46">
        <w:t xml:space="preserve">A Equipa do Agile </w:t>
      </w:r>
      <w:proofErr w:type="spellStart"/>
      <w:r w:rsidRPr="00A06D46">
        <w:t>Wing</w:t>
      </w:r>
      <w:proofErr w:type="spellEnd"/>
    </w:p>
    <w:p w14:paraId="6186154E" w14:textId="77777777" w:rsidR="001501AE" w:rsidRPr="00A06D46" w:rsidRDefault="001501AE" w:rsidP="00A06D46">
      <w:pPr>
        <w:jc w:val="both"/>
      </w:pPr>
    </w:p>
    <w:p w14:paraId="14EA2722" w14:textId="28ABFD72" w:rsidR="00E81978" w:rsidRPr="00A06D46" w:rsidRDefault="001501AE" w:rsidP="00A06D46">
      <w:pPr>
        <w:pStyle w:val="Ttulo1"/>
        <w:ind w:left="360"/>
        <w:jc w:val="both"/>
      </w:pPr>
      <w:bookmarkStart w:id="1" w:name="_Toc149421498"/>
      <w:r w:rsidRPr="00A06D46">
        <w:t xml:space="preserve">I. </w:t>
      </w:r>
      <w:r w:rsidR="00A61155" w:rsidRPr="00A06D46">
        <w:t>Utilização Planeamento</w:t>
      </w:r>
      <w:bookmarkEnd w:id="1"/>
    </w:p>
    <w:p w14:paraId="7A473148" w14:textId="2F4627A3" w:rsidR="00276943" w:rsidRPr="00A06D46" w:rsidRDefault="00F83C67" w:rsidP="00A06D46">
      <w:pPr>
        <w:jc w:val="both"/>
      </w:pPr>
      <w:r w:rsidRPr="00A06D46">
        <w:t>Este capítulo apresentará todas as funcionalidades e recursos disponíveis no software quando se trabalha com o ID de planeamento. Antes de utilizar todas as funcionalidades do software, é necessário inserir alguns dados essenciais para permitir a inserção de outros. Começaremos este manual pela ordem que consideramos necessária para a inserção de dados.</w:t>
      </w:r>
    </w:p>
    <w:p w14:paraId="2A31D357" w14:textId="77777777" w:rsidR="001501AE" w:rsidRPr="00A06D46" w:rsidRDefault="001501AE" w:rsidP="00A06D46">
      <w:pPr>
        <w:jc w:val="both"/>
      </w:pPr>
    </w:p>
    <w:p w14:paraId="5F61D48A" w14:textId="77777777" w:rsidR="00276943" w:rsidRPr="00A06D46" w:rsidRDefault="00276943" w:rsidP="00A06D46">
      <w:pPr>
        <w:pStyle w:val="Ttulo2"/>
        <w:numPr>
          <w:ilvl w:val="0"/>
          <w:numId w:val="14"/>
        </w:numPr>
        <w:tabs>
          <w:tab w:val="num" w:pos="1080"/>
        </w:tabs>
        <w:jc w:val="both"/>
      </w:pPr>
      <w:bookmarkStart w:id="2" w:name="_Toc149421499"/>
      <w:r w:rsidRPr="00A06D46">
        <w:t>Grupo Pedagógico</w:t>
      </w:r>
      <w:bookmarkEnd w:id="2"/>
    </w:p>
    <w:p w14:paraId="4723944A" w14:textId="68A9904C" w:rsidR="00276943" w:rsidRPr="00A06D46" w:rsidRDefault="00276943" w:rsidP="00A06D46">
      <w:pPr>
        <w:jc w:val="both"/>
      </w:pPr>
      <w:r w:rsidRPr="00A06D46">
        <w:t xml:space="preserve">Para criar novos grupos pedagógicos o utilizador deverá aceder ao menu principal e em </w:t>
      </w:r>
      <w:r w:rsidR="00F83C67" w:rsidRPr="00A06D46">
        <w:t>Gestão</w:t>
      </w:r>
      <w:r w:rsidRPr="00A06D46">
        <w:t xml:space="preserve"> Geral escolhe</w:t>
      </w:r>
      <w:r w:rsidR="00F83C67" w:rsidRPr="00A06D46">
        <w:t>r</w:t>
      </w:r>
      <w:r w:rsidRPr="00A06D46">
        <w:t xml:space="preserve"> a opção grupos pedagógicos</w:t>
      </w:r>
      <w:r w:rsidR="00F83C67" w:rsidRPr="00A06D46">
        <w:t>,</w:t>
      </w:r>
      <w:r w:rsidRPr="00A06D46">
        <w:t xml:space="preserve"> para criar, editar ou apagar grupos pedagógicos deverá seguir os seguintes passos:</w:t>
      </w:r>
    </w:p>
    <w:p w14:paraId="3AFCB2C6" w14:textId="77777777" w:rsidR="00276943" w:rsidRPr="00A06D46" w:rsidRDefault="00276943" w:rsidP="00A06D46">
      <w:pPr>
        <w:jc w:val="both"/>
      </w:pPr>
      <w:r w:rsidRPr="00A06D46">
        <w:t>Criar:</w:t>
      </w:r>
    </w:p>
    <w:p w14:paraId="474F099C" w14:textId="33571E8F" w:rsidR="00F83C67" w:rsidRPr="00A06D46" w:rsidRDefault="00F83C67" w:rsidP="00A06D46">
      <w:pPr>
        <w:pStyle w:val="PargrafodaLista"/>
        <w:numPr>
          <w:ilvl w:val="0"/>
          <w:numId w:val="31"/>
        </w:numPr>
        <w:jc w:val="both"/>
      </w:pPr>
      <w:r w:rsidRPr="00A06D46">
        <w:t>Clique no botão "Criar".</w:t>
      </w:r>
    </w:p>
    <w:p w14:paraId="3E30753F" w14:textId="2AAA54E0" w:rsidR="00F83C67" w:rsidRPr="00A06D46" w:rsidRDefault="00F83C67" w:rsidP="00A06D46">
      <w:pPr>
        <w:pStyle w:val="PargrafodaLista"/>
        <w:numPr>
          <w:ilvl w:val="0"/>
          <w:numId w:val="31"/>
        </w:numPr>
        <w:jc w:val="both"/>
      </w:pPr>
      <w:r w:rsidRPr="00A06D46">
        <w:t>Preencha os campos necessários.</w:t>
      </w:r>
    </w:p>
    <w:p w14:paraId="640ED371" w14:textId="344417EB" w:rsidR="00F83C67" w:rsidRPr="00A06D46" w:rsidRDefault="00F83C67" w:rsidP="00A06D46">
      <w:pPr>
        <w:pStyle w:val="PargrafodaLista"/>
        <w:numPr>
          <w:ilvl w:val="0"/>
          <w:numId w:val="31"/>
        </w:numPr>
        <w:jc w:val="both"/>
      </w:pPr>
      <w:r w:rsidRPr="00A06D46">
        <w:t>Clique em "Guardar" para confirmar ou "Cancelar" para anular.</w:t>
      </w:r>
    </w:p>
    <w:p w14:paraId="14A4694B" w14:textId="77777777" w:rsidR="00276943" w:rsidRPr="00A06D46" w:rsidRDefault="00276943" w:rsidP="00A06D46">
      <w:pPr>
        <w:ind w:left="720" w:firstLine="0"/>
        <w:jc w:val="both"/>
      </w:pPr>
      <w:r w:rsidRPr="00A06D46">
        <w:t>Editar:</w:t>
      </w:r>
    </w:p>
    <w:p w14:paraId="1015B35D" w14:textId="77777777" w:rsidR="00F83C67" w:rsidRPr="00A06D46" w:rsidRDefault="00F83C67" w:rsidP="00A06D46">
      <w:pPr>
        <w:pStyle w:val="PargrafodaLista"/>
        <w:numPr>
          <w:ilvl w:val="0"/>
          <w:numId w:val="20"/>
        </w:numPr>
        <w:jc w:val="both"/>
      </w:pPr>
      <w:r w:rsidRPr="00A06D46">
        <w:t>Selecione o grupo pedagógico que deseja editar.</w:t>
      </w:r>
    </w:p>
    <w:p w14:paraId="6DE54E13" w14:textId="10C92824" w:rsidR="00276943" w:rsidRPr="00A06D46" w:rsidRDefault="00276943" w:rsidP="00A06D46">
      <w:pPr>
        <w:pStyle w:val="PargrafodaLista"/>
        <w:numPr>
          <w:ilvl w:val="0"/>
          <w:numId w:val="20"/>
        </w:numPr>
        <w:jc w:val="both"/>
      </w:pPr>
      <w:r w:rsidRPr="00A06D46">
        <w:t>Clicar no botão editar;</w:t>
      </w:r>
    </w:p>
    <w:p w14:paraId="10F127FE" w14:textId="77777777" w:rsidR="00276943" w:rsidRPr="00A06D46" w:rsidRDefault="00276943" w:rsidP="00A06D46">
      <w:pPr>
        <w:pStyle w:val="PargrafodaLista"/>
        <w:numPr>
          <w:ilvl w:val="0"/>
          <w:numId w:val="20"/>
        </w:numPr>
        <w:jc w:val="both"/>
      </w:pPr>
      <w:r w:rsidRPr="00A06D46">
        <w:t>Editar a os dados necessários;</w:t>
      </w:r>
    </w:p>
    <w:p w14:paraId="5F87D667" w14:textId="77777777" w:rsidR="00F83C67" w:rsidRPr="00A06D46" w:rsidRDefault="00F83C67" w:rsidP="00A06D46">
      <w:pPr>
        <w:pStyle w:val="PargrafodaLista"/>
        <w:numPr>
          <w:ilvl w:val="0"/>
          <w:numId w:val="20"/>
        </w:numPr>
        <w:jc w:val="both"/>
      </w:pPr>
      <w:r w:rsidRPr="00A06D46">
        <w:t>Clique em "Guardar" para confirmar ou "Cancelar" para anular.</w:t>
      </w:r>
    </w:p>
    <w:p w14:paraId="767284A0" w14:textId="6B0CA7A2" w:rsidR="00276943" w:rsidRPr="00A06D46" w:rsidRDefault="00276943" w:rsidP="00A06D46">
      <w:pPr>
        <w:ind w:left="720" w:firstLine="0"/>
        <w:jc w:val="both"/>
      </w:pPr>
      <w:r w:rsidRPr="00A06D46">
        <w:t>Apagar:</w:t>
      </w:r>
    </w:p>
    <w:p w14:paraId="14837073" w14:textId="08DBD75B" w:rsidR="00F83C67" w:rsidRPr="00A06D46" w:rsidRDefault="00F83C67" w:rsidP="00A06D46">
      <w:pPr>
        <w:pStyle w:val="PargrafodaLista"/>
        <w:numPr>
          <w:ilvl w:val="0"/>
          <w:numId w:val="32"/>
        </w:numPr>
        <w:jc w:val="both"/>
      </w:pPr>
      <w:r w:rsidRPr="00A06D46">
        <w:lastRenderedPageBreak/>
        <w:t>Clique no ícone de lixeira na última coluna da tabela.</w:t>
      </w:r>
    </w:p>
    <w:p w14:paraId="117DB0CA" w14:textId="0C7C221E" w:rsidR="00F83C67" w:rsidRPr="00A06D46" w:rsidRDefault="00F83C67" w:rsidP="00A06D46">
      <w:pPr>
        <w:pStyle w:val="PargrafodaLista"/>
        <w:numPr>
          <w:ilvl w:val="0"/>
          <w:numId w:val="32"/>
        </w:numPr>
        <w:jc w:val="both"/>
      </w:pPr>
      <w:r w:rsidRPr="00A06D46">
        <w:t>Aparecerá um aviso; escolha "OK" ou "Cancelar".</w:t>
      </w:r>
    </w:p>
    <w:p w14:paraId="041F963B" w14:textId="77777777" w:rsidR="00C35015" w:rsidRPr="00A06D46" w:rsidRDefault="00C35015" w:rsidP="00A06D46">
      <w:pPr>
        <w:ind w:firstLine="0"/>
        <w:jc w:val="both"/>
        <w:rPr>
          <w:noProof/>
        </w:rPr>
      </w:pPr>
    </w:p>
    <w:p w14:paraId="6E5A35AC" w14:textId="01F737AD" w:rsidR="00F02EEF" w:rsidRPr="00A06D46" w:rsidRDefault="00F02EEF" w:rsidP="00A06D46">
      <w:pPr>
        <w:ind w:firstLine="0"/>
        <w:jc w:val="both"/>
      </w:pPr>
      <w:r w:rsidRPr="00A06D46">
        <w:rPr>
          <w:noProof/>
        </w:rPr>
        <w:drawing>
          <wp:inline distT="0" distB="0" distL="0" distR="0" wp14:anchorId="41E88CA1" wp14:editId="7A39441E">
            <wp:extent cx="6012180" cy="3135484"/>
            <wp:effectExtent l="0" t="0" r="7620" b="8255"/>
            <wp:docPr id="13503390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9035" name=""/>
                    <pic:cNvPicPr/>
                  </pic:nvPicPr>
                  <pic:blipFill rotWithShape="1">
                    <a:blip r:embed="rId9"/>
                    <a:srcRect l="50115" t="5764" r="684" b="3020"/>
                    <a:stretch/>
                  </pic:blipFill>
                  <pic:spPr bwMode="auto">
                    <a:xfrm>
                      <a:off x="0" y="0"/>
                      <a:ext cx="6047408" cy="3153856"/>
                    </a:xfrm>
                    <a:prstGeom prst="rect">
                      <a:avLst/>
                    </a:prstGeom>
                    <a:ln>
                      <a:noFill/>
                    </a:ln>
                    <a:extLst>
                      <a:ext uri="{53640926-AAD7-44D8-BBD7-CCE9431645EC}">
                        <a14:shadowObscured xmlns:a14="http://schemas.microsoft.com/office/drawing/2010/main"/>
                      </a:ext>
                    </a:extLst>
                  </pic:spPr>
                </pic:pic>
              </a:graphicData>
            </a:graphic>
          </wp:inline>
        </w:drawing>
      </w:r>
    </w:p>
    <w:p w14:paraId="64BF0B2E" w14:textId="77777777" w:rsidR="00276943" w:rsidRPr="00A06D46" w:rsidRDefault="00276943" w:rsidP="00A06D46">
      <w:pPr>
        <w:ind w:firstLine="0"/>
        <w:jc w:val="both"/>
      </w:pPr>
    </w:p>
    <w:p w14:paraId="1A84040A" w14:textId="25E2CC14" w:rsidR="00276943" w:rsidRPr="00A06D46" w:rsidRDefault="00276943" w:rsidP="00A06D46">
      <w:pPr>
        <w:pStyle w:val="Ttulo2"/>
        <w:numPr>
          <w:ilvl w:val="0"/>
          <w:numId w:val="14"/>
        </w:numPr>
        <w:jc w:val="both"/>
      </w:pPr>
      <w:bookmarkStart w:id="3" w:name="_Toc149421500"/>
      <w:r w:rsidRPr="00A06D46">
        <w:t>Área de Formação</w:t>
      </w:r>
      <w:bookmarkEnd w:id="3"/>
    </w:p>
    <w:p w14:paraId="559BB558" w14:textId="4B805B2F" w:rsidR="00276943" w:rsidRPr="00A06D46" w:rsidRDefault="001501AE" w:rsidP="00A06D46">
      <w:pPr>
        <w:jc w:val="both"/>
        <w:rPr>
          <w:lang w:val="en-US"/>
        </w:rPr>
      </w:pPr>
      <w:r w:rsidRPr="00A06D46">
        <w:t xml:space="preserve">Podem </w:t>
      </w:r>
      <w:r w:rsidR="00F83C67" w:rsidRPr="00A06D46">
        <w:t>surg</w:t>
      </w:r>
      <w:r w:rsidRPr="00A06D46">
        <w:t>ir</w:t>
      </w:r>
      <w:r w:rsidR="00F83C67" w:rsidRPr="00A06D46">
        <w:t xml:space="preserve"> novas áreas de formação para criar, editar ou, por vezes, eliminar. P</w:t>
      </w:r>
      <w:r w:rsidR="00276943" w:rsidRPr="00A06D46">
        <w:t xml:space="preserve">ara que faça uma destas 3 operações tem de fazer login na sua página e na barra de tarefas escolher a opção “Gestão Geral” e depois escolher a opção “Área de formação. </w:t>
      </w:r>
      <w:r w:rsidR="00F83C67" w:rsidRPr="00A06D46">
        <w:t>Após</w:t>
      </w:r>
      <w:r w:rsidR="00F83C67" w:rsidRPr="00A06D46">
        <w:rPr>
          <w:lang w:val="en-US"/>
        </w:rPr>
        <w:t xml:space="preserve"> </w:t>
      </w:r>
      <w:proofErr w:type="spellStart"/>
      <w:r w:rsidR="00F83C67" w:rsidRPr="00A06D46">
        <w:rPr>
          <w:lang w:val="en-US"/>
        </w:rPr>
        <w:t>isto</w:t>
      </w:r>
      <w:proofErr w:type="spellEnd"/>
      <w:r w:rsidR="00276943" w:rsidRPr="00A06D46">
        <w:rPr>
          <w:lang w:val="en-US"/>
        </w:rPr>
        <w:t xml:space="preserve"> </w:t>
      </w:r>
      <w:proofErr w:type="spellStart"/>
      <w:r w:rsidR="00276943" w:rsidRPr="00A06D46">
        <w:rPr>
          <w:lang w:val="en-US"/>
        </w:rPr>
        <w:t>deverá</w:t>
      </w:r>
      <w:proofErr w:type="spellEnd"/>
      <w:r w:rsidR="00276943" w:rsidRPr="00A06D46">
        <w:rPr>
          <w:lang w:val="en-US"/>
        </w:rPr>
        <w:t xml:space="preserve"> </w:t>
      </w:r>
      <w:proofErr w:type="spellStart"/>
      <w:r w:rsidR="00276943" w:rsidRPr="00A06D46">
        <w:rPr>
          <w:lang w:val="en-US"/>
        </w:rPr>
        <w:t>seguir</w:t>
      </w:r>
      <w:proofErr w:type="spellEnd"/>
      <w:r w:rsidR="00276943" w:rsidRPr="00A06D46">
        <w:rPr>
          <w:lang w:val="en-US"/>
        </w:rPr>
        <w:t xml:space="preserve"> </w:t>
      </w:r>
      <w:proofErr w:type="spellStart"/>
      <w:r w:rsidR="00276943" w:rsidRPr="00A06D46">
        <w:rPr>
          <w:lang w:val="en-US"/>
        </w:rPr>
        <w:t>os</w:t>
      </w:r>
      <w:proofErr w:type="spellEnd"/>
      <w:r w:rsidR="00276943" w:rsidRPr="00A06D46">
        <w:rPr>
          <w:lang w:val="en-US"/>
        </w:rPr>
        <w:t xml:space="preserve"> </w:t>
      </w:r>
      <w:proofErr w:type="spellStart"/>
      <w:r w:rsidR="00276943" w:rsidRPr="00A06D46">
        <w:rPr>
          <w:lang w:val="en-US"/>
        </w:rPr>
        <w:t>seguintes</w:t>
      </w:r>
      <w:proofErr w:type="spellEnd"/>
      <w:r w:rsidR="00276943" w:rsidRPr="00A06D46">
        <w:rPr>
          <w:lang w:val="en-US"/>
        </w:rPr>
        <w:t xml:space="preserve"> </w:t>
      </w:r>
      <w:proofErr w:type="spellStart"/>
      <w:r w:rsidR="00276943" w:rsidRPr="00A06D46">
        <w:rPr>
          <w:lang w:val="en-US"/>
        </w:rPr>
        <w:t>passos</w:t>
      </w:r>
      <w:proofErr w:type="spellEnd"/>
      <w:r w:rsidR="00276943" w:rsidRPr="00A06D46">
        <w:rPr>
          <w:lang w:val="en-US"/>
        </w:rPr>
        <w:t>:</w:t>
      </w:r>
    </w:p>
    <w:p w14:paraId="5188D645" w14:textId="77777777" w:rsidR="00276943" w:rsidRPr="00A06D46" w:rsidRDefault="00276943" w:rsidP="00A06D46">
      <w:pPr>
        <w:jc w:val="both"/>
      </w:pPr>
      <w:r w:rsidRPr="00A06D46">
        <w:t>Criar:</w:t>
      </w:r>
    </w:p>
    <w:p w14:paraId="09910516" w14:textId="77777777" w:rsidR="00276943" w:rsidRPr="00A06D46" w:rsidRDefault="00276943" w:rsidP="00A06D46">
      <w:pPr>
        <w:pStyle w:val="PargrafodaLista"/>
        <w:numPr>
          <w:ilvl w:val="0"/>
          <w:numId w:val="16"/>
        </w:numPr>
        <w:jc w:val="both"/>
      </w:pPr>
      <w:r w:rsidRPr="00A06D46">
        <w:t>Clicar no botão criar</w:t>
      </w:r>
    </w:p>
    <w:p w14:paraId="1B7CE5AD" w14:textId="77777777" w:rsidR="00276943" w:rsidRPr="00A06D46" w:rsidRDefault="00276943" w:rsidP="00A06D46">
      <w:pPr>
        <w:pStyle w:val="PargrafodaLista"/>
        <w:numPr>
          <w:ilvl w:val="0"/>
          <w:numId w:val="16"/>
        </w:numPr>
        <w:jc w:val="both"/>
      </w:pPr>
      <w:r w:rsidRPr="00A06D46">
        <w:t>Inserir número e designação para a nova Área de Formação;</w:t>
      </w:r>
    </w:p>
    <w:p w14:paraId="4190CCF7" w14:textId="77777777" w:rsidR="00F83C67" w:rsidRPr="00A06D46" w:rsidRDefault="00F83C67" w:rsidP="00A06D46">
      <w:pPr>
        <w:pStyle w:val="PargrafodaLista"/>
        <w:numPr>
          <w:ilvl w:val="0"/>
          <w:numId w:val="16"/>
        </w:numPr>
        <w:jc w:val="both"/>
      </w:pPr>
      <w:r w:rsidRPr="00A06D46">
        <w:t>Clique em "Guardar" para confirmar ou "Cancelar" para anular.</w:t>
      </w:r>
    </w:p>
    <w:p w14:paraId="5A1BE226" w14:textId="77777777" w:rsidR="00276943" w:rsidRPr="00A06D46" w:rsidRDefault="00276943" w:rsidP="00A06D46">
      <w:pPr>
        <w:ind w:left="720" w:firstLine="0"/>
        <w:jc w:val="both"/>
      </w:pPr>
      <w:r w:rsidRPr="00A06D46">
        <w:t>Editar:</w:t>
      </w:r>
    </w:p>
    <w:p w14:paraId="7ABFB753" w14:textId="77777777" w:rsidR="00276943" w:rsidRPr="00A06D46" w:rsidRDefault="00276943" w:rsidP="00A06D46">
      <w:pPr>
        <w:pStyle w:val="PargrafodaLista"/>
        <w:numPr>
          <w:ilvl w:val="0"/>
          <w:numId w:val="17"/>
        </w:numPr>
        <w:jc w:val="both"/>
      </w:pPr>
      <w:r w:rsidRPr="00A06D46">
        <w:lastRenderedPageBreak/>
        <w:t>Clicar na Área de Formação a editar;</w:t>
      </w:r>
    </w:p>
    <w:p w14:paraId="27E8DE18" w14:textId="77777777" w:rsidR="00276943" w:rsidRPr="00A06D46" w:rsidRDefault="00276943" w:rsidP="00A06D46">
      <w:pPr>
        <w:pStyle w:val="PargrafodaLista"/>
        <w:numPr>
          <w:ilvl w:val="0"/>
          <w:numId w:val="17"/>
        </w:numPr>
        <w:jc w:val="both"/>
      </w:pPr>
      <w:r w:rsidRPr="00A06D46">
        <w:t>Clicar no botão editar;</w:t>
      </w:r>
    </w:p>
    <w:p w14:paraId="2B9D0AC6" w14:textId="77777777" w:rsidR="00276943" w:rsidRPr="00A06D46" w:rsidRDefault="00276943" w:rsidP="00A06D46">
      <w:pPr>
        <w:pStyle w:val="PargrafodaLista"/>
        <w:numPr>
          <w:ilvl w:val="0"/>
          <w:numId w:val="17"/>
        </w:numPr>
        <w:jc w:val="both"/>
      </w:pPr>
      <w:r w:rsidRPr="00A06D46">
        <w:t xml:space="preserve"> Editar a os dados;</w:t>
      </w:r>
    </w:p>
    <w:p w14:paraId="5F2D8686" w14:textId="569736C3" w:rsidR="00F83C67" w:rsidRPr="00A06D46" w:rsidRDefault="00276943" w:rsidP="00A06D46">
      <w:pPr>
        <w:pStyle w:val="PargrafodaLista"/>
        <w:numPr>
          <w:ilvl w:val="0"/>
          <w:numId w:val="17"/>
        </w:numPr>
        <w:jc w:val="both"/>
      </w:pPr>
      <w:r w:rsidRPr="00A06D46">
        <w:t xml:space="preserve"> </w:t>
      </w:r>
      <w:r w:rsidR="00F83C67" w:rsidRPr="00A06D46">
        <w:t>Clique em "Guardar" para confirmar ou "Cancelar" para anular.</w:t>
      </w:r>
    </w:p>
    <w:p w14:paraId="6A634C44" w14:textId="77777777" w:rsidR="00276943" w:rsidRPr="00A06D46" w:rsidRDefault="00276943" w:rsidP="00A06D46">
      <w:pPr>
        <w:pStyle w:val="PargrafodaLista"/>
        <w:ind w:left="1080"/>
        <w:jc w:val="both"/>
      </w:pPr>
      <w:r w:rsidRPr="00A06D46">
        <w:t>Apagar:</w:t>
      </w:r>
    </w:p>
    <w:p w14:paraId="7E71C915" w14:textId="1A3FB25D" w:rsidR="00276943" w:rsidRPr="00A06D46" w:rsidRDefault="00276943" w:rsidP="00A06D46">
      <w:pPr>
        <w:pStyle w:val="PargrafodaLista"/>
        <w:numPr>
          <w:ilvl w:val="0"/>
          <w:numId w:val="18"/>
        </w:numPr>
        <w:jc w:val="both"/>
      </w:pPr>
      <w:r w:rsidRPr="00A06D46">
        <w:t xml:space="preserve">Clicar no botão com </w:t>
      </w:r>
      <w:r w:rsidR="00F83C67" w:rsidRPr="00A06D46">
        <w:t>ícone</w:t>
      </w:r>
      <w:r w:rsidRPr="00A06D46">
        <w:t xml:space="preserve"> de caixote do lixo na última coluna da tabela;</w:t>
      </w:r>
    </w:p>
    <w:p w14:paraId="3A66F2F9" w14:textId="7E427F61" w:rsidR="00276943" w:rsidRPr="00A06D46" w:rsidRDefault="00F83C67" w:rsidP="00A06D46">
      <w:pPr>
        <w:pStyle w:val="PargrafodaLista"/>
        <w:numPr>
          <w:ilvl w:val="0"/>
          <w:numId w:val="18"/>
        </w:numPr>
        <w:jc w:val="both"/>
      </w:pPr>
      <w:r w:rsidRPr="00A06D46">
        <w:t>Aparecerá um aviso; escolha "OK" ou "Cancelar".</w:t>
      </w:r>
    </w:p>
    <w:p w14:paraId="49B02BB9" w14:textId="77777777" w:rsidR="00C35015" w:rsidRPr="00A06D46" w:rsidRDefault="00C35015" w:rsidP="00A06D46">
      <w:pPr>
        <w:ind w:firstLine="0"/>
        <w:jc w:val="both"/>
        <w:rPr>
          <w:noProof/>
        </w:rPr>
      </w:pPr>
    </w:p>
    <w:p w14:paraId="508C8FD9" w14:textId="7F6E689C" w:rsidR="002A26FF" w:rsidRPr="00A06D46" w:rsidRDefault="002A26FF" w:rsidP="00A06D46">
      <w:pPr>
        <w:ind w:firstLine="0"/>
        <w:jc w:val="both"/>
      </w:pPr>
      <w:r w:rsidRPr="00A06D46">
        <w:rPr>
          <w:noProof/>
        </w:rPr>
        <w:drawing>
          <wp:inline distT="0" distB="0" distL="0" distR="0" wp14:anchorId="7C987E1D" wp14:editId="28B9EAB8">
            <wp:extent cx="6355080" cy="3162057"/>
            <wp:effectExtent l="0" t="0" r="7620" b="635"/>
            <wp:docPr id="64975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5301" name=""/>
                    <pic:cNvPicPr/>
                  </pic:nvPicPr>
                  <pic:blipFill rotWithShape="1">
                    <a:blip r:embed="rId10"/>
                    <a:srcRect l="49679" t="6453" r="-141" b="4291"/>
                    <a:stretch/>
                  </pic:blipFill>
                  <pic:spPr bwMode="auto">
                    <a:xfrm>
                      <a:off x="0" y="0"/>
                      <a:ext cx="6379664" cy="3174289"/>
                    </a:xfrm>
                    <a:prstGeom prst="rect">
                      <a:avLst/>
                    </a:prstGeom>
                    <a:ln>
                      <a:noFill/>
                    </a:ln>
                    <a:extLst>
                      <a:ext uri="{53640926-AAD7-44D8-BBD7-CCE9431645EC}">
                        <a14:shadowObscured xmlns:a14="http://schemas.microsoft.com/office/drawing/2010/main"/>
                      </a:ext>
                    </a:extLst>
                  </pic:spPr>
                </pic:pic>
              </a:graphicData>
            </a:graphic>
          </wp:inline>
        </w:drawing>
      </w:r>
    </w:p>
    <w:p w14:paraId="47FEBF11" w14:textId="77777777" w:rsidR="00615B44" w:rsidRPr="00A06D46" w:rsidRDefault="00615B44" w:rsidP="00A06D46">
      <w:pPr>
        <w:ind w:firstLine="0"/>
        <w:jc w:val="both"/>
      </w:pPr>
    </w:p>
    <w:p w14:paraId="6E6C6FE4" w14:textId="77777777" w:rsidR="00276943" w:rsidRPr="00A06D46" w:rsidRDefault="00276943" w:rsidP="00A06D46">
      <w:pPr>
        <w:pStyle w:val="Ttulo2"/>
        <w:numPr>
          <w:ilvl w:val="0"/>
          <w:numId w:val="11"/>
        </w:numPr>
        <w:tabs>
          <w:tab w:val="num" w:pos="1080"/>
        </w:tabs>
        <w:ind w:left="1080"/>
        <w:jc w:val="both"/>
      </w:pPr>
      <w:bookmarkStart w:id="4" w:name="_Toc149421501"/>
      <w:r w:rsidRPr="00A06D46">
        <w:t>Tipo de disponibilidade</w:t>
      </w:r>
      <w:bookmarkEnd w:id="4"/>
    </w:p>
    <w:p w14:paraId="510D7C60" w14:textId="1F25E2CE" w:rsidR="00276943" w:rsidRPr="00A06D46" w:rsidRDefault="00276943" w:rsidP="00A06D46">
      <w:pPr>
        <w:jc w:val="both"/>
      </w:pPr>
      <w:r w:rsidRPr="00A06D46">
        <w:t>Existem diferentes tipos de disponibilidades:</w:t>
      </w:r>
    </w:p>
    <w:p w14:paraId="0D695F7F" w14:textId="77777777" w:rsidR="00276943" w:rsidRPr="00A06D46" w:rsidRDefault="00276943" w:rsidP="00A06D46">
      <w:pPr>
        <w:pStyle w:val="PargrafodaLista"/>
        <w:numPr>
          <w:ilvl w:val="0"/>
          <w:numId w:val="13"/>
        </w:numPr>
        <w:jc w:val="both"/>
      </w:pPr>
      <w:r w:rsidRPr="00A06D46">
        <w:t>Indisponível;</w:t>
      </w:r>
    </w:p>
    <w:p w14:paraId="1E813ED7" w14:textId="77777777" w:rsidR="00276943" w:rsidRPr="00A06D46" w:rsidRDefault="00276943" w:rsidP="00A06D46">
      <w:pPr>
        <w:pStyle w:val="PargrafodaLista"/>
        <w:numPr>
          <w:ilvl w:val="0"/>
          <w:numId w:val="13"/>
        </w:numPr>
        <w:jc w:val="both"/>
      </w:pPr>
      <w:r w:rsidRPr="00A06D46">
        <w:t>Disponível Online;</w:t>
      </w:r>
    </w:p>
    <w:p w14:paraId="5F547E51" w14:textId="00A5C9DB" w:rsidR="00276943" w:rsidRPr="00A06D46" w:rsidRDefault="00146F02" w:rsidP="00A06D46">
      <w:pPr>
        <w:pStyle w:val="PargrafodaLista"/>
        <w:numPr>
          <w:ilvl w:val="0"/>
          <w:numId w:val="13"/>
        </w:numPr>
        <w:jc w:val="both"/>
      </w:pPr>
      <w:proofErr w:type="gramStart"/>
      <w:r w:rsidRPr="00A06D46">
        <w:t>Disponível</w:t>
      </w:r>
      <w:r w:rsidR="00276943" w:rsidRPr="00A06D46">
        <w:t xml:space="preserve"> Presencial</w:t>
      </w:r>
      <w:proofErr w:type="gramEnd"/>
      <w:r w:rsidR="00276943" w:rsidRPr="00A06D46">
        <w:t>;</w:t>
      </w:r>
    </w:p>
    <w:p w14:paraId="477EDCD1" w14:textId="1B5B27A5" w:rsidR="00276943" w:rsidRPr="00A06D46" w:rsidRDefault="00146F02" w:rsidP="00A06D46">
      <w:pPr>
        <w:pStyle w:val="PargrafodaLista"/>
        <w:numPr>
          <w:ilvl w:val="0"/>
          <w:numId w:val="13"/>
        </w:numPr>
        <w:jc w:val="both"/>
      </w:pPr>
      <w:r w:rsidRPr="00A06D46">
        <w:lastRenderedPageBreak/>
        <w:t>Disponível</w:t>
      </w:r>
    </w:p>
    <w:p w14:paraId="68EA0D46" w14:textId="4D48B5B2" w:rsidR="00276943" w:rsidRPr="00A06D46" w:rsidRDefault="00146F02" w:rsidP="00A06D46">
      <w:pPr>
        <w:jc w:val="both"/>
      </w:pPr>
      <w:r w:rsidRPr="00A06D46">
        <w:t xml:space="preserve">Se for necessário criar novos tipos de disponibilidade ou modificar os tipos existentes, o utilizador deverá </w:t>
      </w:r>
      <w:r w:rsidR="00276943" w:rsidRPr="00A06D46">
        <w:t xml:space="preserve">fazer o login na plataforma, escolher a opção “Gestão Geral” na barra de tarefas e de seguida </w:t>
      </w:r>
      <w:r w:rsidRPr="00A06D46">
        <w:t>clicar na</w:t>
      </w:r>
      <w:r w:rsidR="00276943" w:rsidRPr="00A06D46">
        <w:t xml:space="preserve"> opção Tipo de </w:t>
      </w:r>
      <w:r w:rsidRPr="00A06D46">
        <w:t>Di</w:t>
      </w:r>
      <w:r w:rsidR="00276943" w:rsidRPr="00A06D46">
        <w:t>sponibilidades. Para o utilizador criar, editar ou apagar</w:t>
      </w:r>
      <w:r w:rsidRPr="00A06D46">
        <w:t xml:space="preserve"> deverá seguir os passos</w:t>
      </w:r>
      <w:r w:rsidR="00276943" w:rsidRPr="00A06D46">
        <w:t>:</w:t>
      </w:r>
    </w:p>
    <w:p w14:paraId="760C1DFA" w14:textId="77777777" w:rsidR="00276943" w:rsidRPr="00A06D46" w:rsidRDefault="00276943" w:rsidP="00A06D46">
      <w:pPr>
        <w:jc w:val="both"/>
      </w:pPr>
      <w:r w:rsidRPr="00A06D46">
        <w:t>Criar:</w:t>
      </w:r>
    </w:p>
    <w:p w14:paraId="49E70112" w14:textId="1E0F4406" w:rsidR="00276943" w:rsidRPr="00A06D46" w:rsidRDefault="00276943" w:rsidP="00A06D46">
      <w:pPr>
        <w:pStyle w:val="PargrafodaLista"/>
        <w:numPr>
          <w:ilvl w:val="0"/>
          <w:numId w:val="33"/>
        </w:numPr>
        <w:jc w:val="both"/>
      </w:pPr>
      <w:r w:rsidRPr="00A06D46">
        <w:t>Clicar no botão criar</w:t>
      </w:r>
    </w:p>
    <w:p w14:paraId="3E20F61E" w14:textId="7EB8890A" w:rsidR="00276943" w:rsidRPr="00A06D46" w:rsidRDefault="00276943" w:rsidP="00A06D46">
      <w:pPr>
        <w:pStyle w:val="PargrafodaLista"/>
        <w:numPr>
          <w:ilvl w:val="0"/>
          <w:numId w:val="33"/>
        </w:numPr>
        <w:jc w:val="both"/>
      </w:pPr>
      <w:r w:rsidRPr="00A06D46">
        <w:t>Inserir a designação para a disponibilidade e a cor associada;</w:t>
      </w:r>
    </w:p>
    <w:p w14:paraId="377E9E76" w14:textId="77777777" w:rsidR="00146F02" w:rsidRPr="00A06D46" w:rsidRDefault="00146F02" w:rsidP="00A06D46">
      <w:pPr>
        <w:pStyle w:val="PargrafodaLista"/>
        <w:numPr>
          <w:ilvl w:val="0"/>
          <w:numId w:val="33"/>
        </w:numPr>
        <w:jc w:val="both"/>
      </w:pPr>
      <w:r w:rsidRPr="00A06D46">
        <w:t>Clique em "Guardar" para confirmar ou "Cancelar" para anular.</w:t>
      </w:r>
    </w:p>
    <w:p w14:paraId="2919B873" w14:textId="77777777" w:rsidR="00276943" w:rsidRPr="00A06D46" w:rsidRDefault="00276943" w:rsidP="00A06D46">
      <w:pPr>
        <w:ind w:left="720" w:firstLine="0"/>
        <w:jc w:val="both"/>
      </w:pPr>
      <w:r w:rsidRPr="00A06D46">
        <w:t>Editar:</w:t>
      </w:r>
    </w:p>
    <w:p w14:paraId="5AC5D4F7" w14:textId="76635371" w:rsidR="00276943" w:rsidRPr="00A06D46" w:rsidRDefault="00276943" w:rsidP="00A06D46">
      <w:pPr>
        <w:pStyle w:val="PargrafodaLista"/>
        <w:numPr>
          <w:ilvl w:val="0"/>
          <w:numId w:val="34"/>
        </w:numPr>
        <w:jc w:val="both"/>
      </w:pPr>
      <w:r w:rsidRPr="00A06D46">
        <w:t>Clicar na disponibilidade a editar;</w:t>
      </w:r>
    </w:p>
    <w:p w14:paraId="7287E29E" w14:textId="77777777" w:rsidR="00276943" w:rsidRPr="00A06D46" w:rsidRDefault="00276943" w:rsidP="00A06D46">
      <w:pPr>
        <w:pStyle w:val="PargrafodaLista"/>
        <w:numPr>
          <w:ilvl w:val="0"/>
          <w:numId w:val="34"/>
        </w:numPr>
        <w:jc w:val="both"/>
      </w:pPr>
      <w:r w:rsidRPr="00A06D46">
        <w:t>Clicar no botão editar;</w:t>
      </w:r>
    </w:p>
    <w:p w14:paraId="620DADE6" w14:textId="77777777" w:rsidR="00276943" w:rsidRPr="00A06D46" w:rsidRDefault="00276943" w:rsidP="00A06D46">
      <w:pPr>
        <w:pStyle w:val="PargrafodaLista"/>
        <w:numPr>
          <w:ilvl w:val="0"/>
          <w:numId w:val="34"/>
        </w:numPr>
        <w:jc w:val="both"/>
      </w:pPr>
      <w:r w:rsidRPr="00A06D46">
        <w:t>Editar a disponibilidade;</w:t>
      </w:r>
    </w:p>
    <w:p w14:paraId="5C717B7D" w14:textId="77777777" w:rsidR="00146F02" w:rsidRPr="00A06D46" w:rsidRDefault="00146F02" w:rsidP="00A06D46">
      <w:pPr>
        <w:pStyle w:val="PargrafodaLista"/>
        <w:numPr>
          <w:ilvl w:val="0"/>
          <w:numId w:val="34"/>
        </w:numPr>
        <w:jc w:val="both"/>
      </w:pPr>
      <w:r w:rsidRPr="00A06D46">
        <w:t>Clique em "Guardar" para confirmar ou "Cancelar" para anular.</w:t>
      </w:r>
    </w:p>
    <w:p w14:paraId="2C91164B" w14:textId="77777777" w:rsidR="00276943" w:rsidRPr="00A06D46" w:rsidRDefault="00276943" w:rsidP="00A06D46">
      <w:pPr>
        <w:ind w:left="720" w:firstLine="0"/>
        <w:jc w:val="both"/>
      </w:pPr>
      <w:r w:rsidRPr="00A06D46">
        <w:t>Apagar:</w:t>
      </w:r>
    </w:p>
    <w:p w14:paraId="5510FC0F" w14:textId="542E2374" w:rsidR="00276943" w:rsidRPr="00A06D46" w:rsidRDefault="00276943" w:rsidP="00A06D46">
      <w:pPr>
        <w:pStyle w:val="PargrafodaLista"/>
        <w:numPr>
          <w:ilvl w:val="0"/>
          <w:numId w:val="15"/>
        </w:numPr>
        <w:jc w:val="both"/>
      </w:pPr>
      <w:r w:rsidRPr="00A06D46">
        <w:t>Clicar no botão apagar na última coluna da tabela apresentada</w:t>
      </w:r>
      <w:r w:rsidR="00146F02" w:rsidRPr="00A06D46">
        <w:t>;</w:t>
      </w:r>
    </w:p>
    <w:p w14:paraId="566163E1" w14:textId="77777777" w:rsidR="00146F02" w:rsidRPr="00A06D46" w:rsidRDefault="00146F02" w:rsidP="00A06D46">
      <w:pPr>
        <w:pStyle w:val="PargrafodaLista"/>
        <w:numPr>
          <w:ilvl w:val="0"/>
          <w:numId w:val="15"/>
        </w:numPr>
        <w:jc w:val="both"/>
      </w:pPr>
      <w:r w:rsidRPr="00A06D46">
        <w:t>Aparecerá um aviso; escolha "OK" ou "Cancelar".</w:t>
      </w:r>
    </w:p>
    <w:p w14:paraId="6187F211" w14:textId="77777777" w:rsidR="00C35015" w:rsidRPr="00A06D46" w:rsidRDefault="00C35015" w:rsidP="00A06D46">
      <w:pPr>
        <w:ind w:firstLine="0"/>
        <w:jc w:val="both"/>
        <w:rPr>
          <w:noProof/>
        </w:rPr>
      </w:pPr>
    </w:p>
    <w:p w14:paraId="0AA5E7B2" w14:textId="34C415E0" w:rsidR="002A26FF" w:rsidRPr="00A06D46" w:rsidRDefault="002A26FF" w:rsidP="00A06D46">
      <w:pPr>
        <w:ind w:firstLine="0"/>
        <w:jc w:val="both"/>
      </w:pPr>
      <w:r w:rsidRPr="00A06D46">
        <w:rPr>
          <w:noProof/>
        </w:rPr>
        <w:lastRenderedPageBreak/>
        <w:drawing>
          <wp:inline distT="0" distB="0" distL="0" distR="0" wp14:anchorId="069AC26B" wp14:editId="02C75993">
            <wp:extent cx="6164580" cy="3133090"/>
            <wp:effectExtent l="0" t="0" r="7620" b="0"/>
            <wp:docPr id="1787148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8549" name=""/>
                    <pic:cNvPicPr/>
                  </pic:nvPicPr>
                  <pic:blipFill rotWithShape="1">
                    <a:blip r:embed="rId11"/>
                    <a:srcRect l="50160" t="5897" r="131" b="4292"/>
                    <a:stretch/>
                  </pic:blipFill>
                  <pic:spPr bwMode="auto">
                    <a:xfrm>
                      <a:off x="0" y="0"/>
                      <a:ext cx="6178891" cy="3140363"/>
                    </a:xfrm>
                    <a:prstGeom prst="rect">
                      <a:avLst/>
                    </a:prstGeom>
                    <a:ln>
                      <a:noFill/>
                    </a:ln>
                    <a:extLst>
                      <a:ext uri="{53640926-AAD7-44D8-BBD7-CCE9431645EC}">
                        <a14:shadowObscured xmlns:a14="http://schemas.microsoft.com/office/drawing/2010/main"/>
                      </a:ext>
                    </a:extLst>
                  </pic:spPr>
                </pic:pic>
              </a:graphicData>
            </a:graphic>
          </wp:inline>
        </w:drawing>
      </w:r>
    </w:p>
    <w:p w14:paraId="26E0EB46" w14:textId="77777777" w:rsidR="00276943" w:rsidRPr="00A06D46" w:rsidRDefault="00276943" w:rsidP="00A06D46">
      <w:pPr>
        <w:ind w:left="1080" w:firstLine="0"/>
        <w:jc w:val="both"/>
      </w:pPr>
    </w:p>
    <w:p w14:paraId="1DAE912E" w14:textId="3559685D" w:rsidR="00276943" w:rsidRPr="00A06D46" w:rsidRDefault="00276943" w:rsidP="00A06D46">
      <w:pPr>
        <w:pStyle w:val="Ttulo2"/>
        <w:numPr>
          <w:ilvl w:val="0"/>
          <w:numId w:val="11"/>
        </w:numPr>
        <w:tabs>
          <w:tab w:val="num" w:pos="1080"/>
        </w:tabs>
        <w:ind w:left="1080"/>
        <w:jc w:val="both"/>
      </w:pPr>
      <w:bookmarkStart w:id="5" w:name="_Toc149421502"/>
      <w:r w:rsidRPr="00A06D46">
        <w:t>Cursos</w:t>
      </w:r>
      <w:bookmarkEnd w:id="5"/>
    </w:p>
    <w:p w14:paraId="3CE6DA2C" w14:textId="74C8FCE7" w:rsidR="00276943" w:rsidRPr="00A06D46" w:rsidRDefault="00146F02" w:rsidP="00A06D46">
      <w:pPr>
        <w:jc w:val="both"/>
      </w:pPr>
      <w:r w:rsidRPr="00A06D46">
        <w:t>À medida que a atualidade muda, novos cursos são implementados e outros tornam-se obsoletos. Para garantir uma boa gestão desses casos, o planeamento dispõe de uma área onde é possível verificar, criar, editar ou apagar cursos. Para isso, o utilizador deve fazer login na sua conta e aceder a Gestão Geral na barra de ferramentas e escolher a opção “Cursos”. Para criar, editar ou apagar deverá seguir os seguintes passos:</w:t>
      </w:r>
    </w:p>
    <w:p w14:paraId="242D3EB3" w14:textId="761FF494" w:rsidR="00146F02" w:rsidRPr="00A06D46" w:rsidRDefault="00146F02" w:rsidP="00A06D46">
      <w:pPr>
        <w:ind w:left="720" w:firstLine="0"/>
        <w:jc w:val="both"/>
      </w:pPr>
      <w:r w:rsidRPr="00A06D46">
        <w:t>Criar:</w:t>
      </w:r>
    </w:p>
    <w:p w14:paraId="7F4C9E93" w14:textId="06EF940A" w:rsidR="00276943" w:rsidRPr="00A06D46" w:rsidRDefault="00276943" w:rsidP="00A06D46">
      <w:pPr>
        <w:pStyle w:val="PargrafodaLista"/>
        <w:numPr>
          <w:ilvl w:val="0"/>
          <w:numId w:val="35"/>
        </w:numPr>
        <w:jc w:val="both"/>
      </w:pPr>
      <w:r w:rsidRPr="00A06D46">
        <w:t>Clicar no botão criar</w:t>
      </w:r>
    </w:p>
    <w:p w14:paraId="396C7061" w14:textId="77777777" w:rsidR="00276943" w:rsidRPr="00A06D46" w:rsidRDefault="00276943" w:rsidP="00A06D46">
      <w:pPr>
        <w:pStyle w:val="PargrafodaLista"/>
        <w:numPr>
          <w:ilvl w:val="0"/>
          <w:numId w:val="35"/>
        </w:numPr>
        <w:jc w:val="both"/>
      </w:pPr>
      <w:r w:rsidRPr="00A06D46">
        <w:t>Inserir número e designação para a nova Área de Formação;</w:t>
      </w:r>
    </w:p>
    <w:p w14:paraId="1EF788EB" w14:textId="38676C8D" w:rsidR="00146F02" w:rsidRPr="00A06D46" w:rsidRDefault="00146F02" w:rsidP="00A06D46">
      <w:pPr>
        <w:pStyle w:val="PargrafodaLista"/>
        <w:numPr>
          <w:ilvl w:val="0"/>
          <w:numId w:val="35"/>
        </w:numPr>
        <w:jc w:val="both"/>
      </w:pPr>
      <w:r w:rsidRPr="00A06D46">
        <w:t>Clicar em "Guardar" para confirmar ou "Cancelar" para anular.</w:t>
      </w:r>
    </w:p>
    <w:p w14:paraId="36B45887" w14:textId="77777777" w:rsidR="00276943" w:rsidRPr="00A06D46" w:rsidRDefault="00276943" w:rsidP="00A06D46">
      <w:pPr>
        <w:ind w:left="720" w:firstLine="0"/>
        <w:jc w:val="both"/>
      </w:pPr>
      <w:r w:rsidRPr="00A06D46">
        <w:t>Editar:</w:t>
      </w:r>
    </w:p>
    <w:p w14:paraId="3FB50F21" w14:textId="2C0893E9" w:rsidR="00276943" w:rsidRPr="00A06D46" w:rsidRDefault="00276943" w:rsidP="00A06D46">
      <w:pPr>
        <w:pStyle w:val="PargrafodaLista"/>
        <w:numPr>
          <w:ilvl w:val="0"/>
          <w:numId w:val="36"/>
        </w:numPr>
        <w:jc w:val="both"/>
      </w:pPr>
      <w:r w:rsidRPr="00A06D46">
        <w:t>Clicar na Área de Formação a editar;</w:t>
      </w:r>
    </w:p>
    <w:p w14:paraId="201247E5" w14:textId="77777777" w:rsidR="00276943" w:rsidRPr="00A06D46" w:rsidRDefault="00276943" w:rsidP="00A06D46">
      <w:pPr>
        <w:pStyle w:val="PargrafodaLista"/>
        <w:numPr>
          <w:ilvl w:val="0"/>
          <w:numId w:val="36"/>
        </w:numPr>
        <w:jc w:val="both"/>
      </w:pPr>
      <w:r w:rsidRPr="00A06D46">
        <w:t>Clicar no botão editar;</w:t>
      </w:r>
    </w:p>
    <w:p w14:paraId="785CED09" w14:textId="77777777" w:rsidR="00276943" w:rsidRPr="00A06D46" w:rsidRDefault="00276943" w:rsidP="00A06D46">
      <w:pPr>
        <w:pStyle w:val="PargrafodaLista"/>
        <w:numPr>
          <w:ilvl w:val="0"/>
          <w:numId w:val="36"/>
        </w:numPr>
        <w:jc w:val="both"/>
      </w:pPr>
      <w:r w:rsidRPr="00A06D46">
        <w:lastRenderedPageBreak/>
        <w:t>Editar a os dados;</w:t>
      </w:r>
    </w:p>
    <w:p w14:paraId="6AD92CDC" w14:textId="5DD6927E" w:rsidR="00146F02" w:rsidRPr="00A06D46" w:rsidRDefault="00146F02" w:rsidP="00A06D46">
      <w:pPr>
        <w:pStyle w:val="PargrafodaLista"/>
        <w:numPr>
          <w:ilvl w:val="0"/>
          <w:numId w:val="36"/>
        </w:numPr>
        <w:jc w:val="both"/>
      </w:pPr>
      <w:r w:rsidRPr="00A06D46">
        <w:t>Clicar em "Guardar" para confirmar ou "Cancelar" para anular.</w:t>
      </w:r>
    </w:p>
    <w:p w14:paraId="7F6BFE6C" w14:textId="77777777" w:rsidR="00276943" w:rsidRPr="00A06D46" w:rsidRDefault="00276943" w:rsidP="00A06D46">
      <w:pPr>
        <w:ind w:left="720" w:firstLine="0"/>
        <w:jc w:val="both"/>
      </w:pPr>
      <w:r w:rsidRPr="00A06D46">
        <w:t>Apagar:</w:t>
      </w:r>
    </w:p>
    <w:p w14:paraId="6D0C712A" w14:textId="4754515B" w:rsidR="00276943" w:rsidRPr="00A06D46" w:rsidRDefault="00276943" w:rsidP="00A06D46">
      <w:pPr>
        <w:pStyle w:val="PargrafodaLista"/>
        <w:numPr>
          <w:ilvl w:val="0"/>
          <w:numId w:val="19"/>
        </w:numPr>
        <w:jc w:val="both"/>
      </w:pPr>
      <w:r w:rsidRPr="00A06D46">
        <w:t xml:space="preserve">Clicar no botão com </w:t>
      </w:r>
      <w:r w:rsidR="00146F02" w:rsidRPr="00A06D46">
        <w:t>ícone</w:t>
      </w:r>
      <w:r w:rsidRPr="00A06D46">
        <w:t xml:space="preserve"> de caixote do lixo na última coluna da tabela;</w:t>
      </w:r>
    </w:p>
    <w:p w14:paraId="11C1911F" w14:textId="5ECF7CDC" w:rsidR="00CF53AC" w:rsidRPr="00A06D46" w:rsidRDefault="00CF53AC" w:rsidP="00A06D46">
      <w:pPr>
        <w:pStyle w:val="PargrafodaLista"/>
        <w:numPr>
          <w:ilvl w:val="0"/>
          <w:numId w:val="19"/>
        </w:numPr>
        <w:jc w:val="both"/>
      </w:pPr>
      <w:r w:rsidRPr="00A06D46">
        <w:t>Aparecerá um aviso; escolha "OK" ou "Cancelar".</w:t>
      </w:r>
    </w:p>
    <w:p w14:paraId="77422E71" w14:textId="77777777" w:rsidR="00C35015" w:rsidRPr="00A06D46" w:rsidRDefault="00C35015" w:rsidP="00A06D46">
      <w:pPr>
        <w:ind w:firstLine="0"/>
        <w:jc w:val="both"/>
        <w:rPr>
          <w:noProof/>
        </w:rPr>
      </w:pPr>
    </w:p>
    <w:p w14:paraId="7F8B8243" w14:textId="1496C64D" w:rsidR="00F03373" w:rsidRPr="00A06D46" w:rsidRDefault="003E15EA" w:rsidP="00A06D46">
      <w:pPr>
        <w:ind w:firstLine="0"/>
        <w:jc w:val="both"/>
      </w:pPr>
      <w:r w:rsidRPr="00A06D46">
        <w:rPr>
          <w:noProof/>
        </w:rPr>
        <w:drawing>
          <wp:inline distT="0" distB="0" distL="0" distR="0" wp14:anchorId="319C5DAC" wp14:editId="1B5E8811">
            <wp:extent cx="5897880" cy="2974975"/>
            <wp:effectExtent l="0" t="0" r="7620" b="0"/>
            <wp:docPr id="11247441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4157" name=""/>
                    <pic:cNvPicPr/>
                  </pic:nvPicPr>
                  <pic:blipFill rotWithShape="1">
                    <a:blip r:embed="rId12"/>
                    <a:srcRect t="6692" r="770"/>
                    <a:stretch/>
                  </pic:blipFill>
                  <pic:spPr bwMode="auto">
                    <a:xfrm>
                      <a:off x="0" y="0"/>
                      <a:ext cx="5897880" cy="2974975"/>
                    </a:xfrm>
                    <a:prstGeom prst="rect">
                      <a:avLst/>
                    </a:prstGeom>
                    <a:ln>
                      <a:noFill/>
                    </a:ln>
                    <a:extLst>
                      <a:ext uri="{53640926-AAD7-44D8-BBD7-CCE9431645EC}">
                        <a14:shadowObscured xmlns:a14="http://schemas.microsoft.com/office/drawing/2010/main"/>
                      </a:ext>
                    </a:extLst>
                  </pic:spPr>
                </pic:pic>
              </a:graphicData>
            </a:graphic>
          </wp:inline>
        </w:drawing>
      </w:r>
    </w:p>
    <w:p w14:paraId="0184C2F8" w14:textId="274504AF" w:rsidR="00F03373" w:rsidRPr="00A06D46" w:rsidRDefault="00F03373" w:rsidP="00A06D46">
      <w:pPr>
        <w:ind w:firstLine="0"/>
        <w:jc w:val="both"/>
      </w:pPr>
    </w:p>
    <w:p w14:paraId="5FC6FF6B" w14:textId="528BED6E" w:rsidR="00276943" w:rsidRPr="00A06D46" w:rsidRDefault="00276943" w:rsidP="00A06D46">
      <w:pPr>
        <w:pStyle w:val="Ttulo2"/>
        <w:numPr>
          <w:ilvl w:val="0"/>
          <w:numId w:val="11"/>
        </w:numPr>
        <w:tabs>
          <w:tab w:val="num" w:pos="1080"/>
        </w:tabs>
        <w:ind w:left="1080"/>
        <w:jc w:val="both"/>
      </w:pPr>
      <w:bookmarkStart w:id="6" w:name="_Toc149421503"/>
      <w:proofErr w:type="spellStart"/>
      <w:r w:rsidRPr="00A06D46">
        <w:t>UFCDs</w:t>
      </w:r>
      <w:bookmarkEnd w:id="6"/>
      <w:proofErr w:type="spellEnd"/>
    </w:p>
    <w:p w14:paraId="001B7CF7" w14:textId="77777777" w:rsidR="00CF53AC" w:rsidRPr="00A06D46" w:rsidRDefault="00CF53AC" w:rsidP="00A06D46">
      <w:pPr>
        <w:jc w:val="both"/>
      </w:pPr>
      <w:r w:rsidRPr="00A06D46">
        <w:t xml:space="preserve">Sempre que um novo curso é criado, algumas </w:t>
      </w:r>
      <w:proofErr w:type="spellStart"/>
      <w:r w:rsidRPr="00A06D46">
        <w:t>UFCDs</w:t>
      </w:r>
      <w:proofErr w:type="spellEnd"/>
      <w:r w:rsidRPr="00A06D46">
        <w:t xml:space="preserve"> podem ser comuns a outros cursos, enquanto outras podem precisar de ser criadas. Esta plataforma possui uma página dedicada à gestão de </w:t>
      </w:r>
      <w:proofErr w:type="spellStart"/>
      <w:r w:rsidRPr="00A06D46">
        <w:t>UFCDs</w:t>
      </w:r>
      <w:proofErr w:type="spellEnd"/>
      <w:r w:rsidRPr="00A06D46">
        <w:t xml:space="preserve">. Para gerir as </w:t>
      </w:r>
      <w:proofErr w:type="spellStart"/>
      <w:r w:rsidRPr="00A06D46">
        <w:t>UFCDs</w:t>
      </w:r>
      <w:proofErr w:type="spellEnd"/>
      <w:r w:rsidRPr="00A06D46">
        <w:t>, siga estes passos:</w:t>
      </w:r>
    </w:p>
    <w:p w14:paraId="1A5C3432" w14:textId="4D34DD52" w:rsidR="00276943" w:rsidRPr="00A06D46" w:rsidRDefault="00276943" w:rsidP="00A06D46">
      <w:pPr>
        <w:jc w:val="both"/>
      </w:pPr>
      <w:r w:rsidRPr="00A06D46">
        <w:t>Criar:</w:t>
      </w:r>
    </w:p>
    <w:p w14:paraId="5E4B2DFD" w14:textId="37EEE9BD" w:rsidR="00276943" w:rsidRPr="00A06D46" w:rsidRDefault="00276943" w:rsidP="00A06D46">
      <w:pPr>
        <w:pStyle w:val="PargrafodaLista"/>
        <w:numPr>
          <w:ilvl w:val="0"/>
          <w:numId w:val="40"/>
        </w:numPr>
        <w:jc w:val="both"/>
      </w:pPr>
      <w:r w:rsidRPr="00A06D46">
        <w:t>Clicar no botão criar</w:t>
      </w:r>
    </w:p>
    <w:p w14:paraId="05303C39" w14:textId="04179280" w:rsidR="00276943" w:rsidRPr="00A06D46" w:rsidRDefault="00276943" w:rsidP="00A06D46">
      <w:pPr>
        <w:pStyle w:val="PargrafodaLista"/>
        <w:numPr>
          <w:ilvl w:val="0"/>
          <w:numId w:val="40"/>
        </w:numPr>
        <w:jc w:val="both"/>
      </w:pPr>
      <w:r w:rsidRPr="00A06D46">
        <w:t>Inserir os dados obrigatórios;</w:t>
      </w:r>
    </w:p>
    <w:p w14:paraId="6332D169" w14:textId="77777777" w:rsidR="00CF53AC" w:rsidRPr="00A06D46" w:rsidRDefault="00CF53AC" w:rsidP="00A06D46">
      <w:pPr>
        <w:pStyle w:val="PargrafodaLista"/>
        <w:numPr>
          <w:ilvl w:val="0"/>
          <w:numId w:val="40"/>
        </w:numPr>
        <w:jc w:val="both"/>
      </w:pPr>
      <w:r w:rsidRPr="00A06D46">
        <w:lastRenderedPageBreak/>
        <w:t>Clicar em "Guardar" para confirmar ou "Cancelar" para anular.</w:t>
      </w:r>
    </w:p>
    <w:p w14:paraId="0C9A99B5" w14:textId="77777777" w:rsidR="00276943" w:rsidRPr="00A06D46" w:rsidRDefault="00276943" w:rsidP="00A06D46">
      <w:pPr>
        <w:ind w:left="720" w:firstLine="0"/>
        <w:jc w:val="both"/>
      </w:pPr>
      <w:r w:rsidRPr="00A06D46">
        <w:t>Editar:</w:t>
      </w:r>
    </w:p>
    <w:p w14:paraId="22076084" w14:textId="7420BEB7" w:rsidR="00276943" w:rsidRPr="00A06D46" w:rsidRDefault="00276943" w:rsidP="00A06D46">
      <w:pPr>
        <w:pStyle w:val="PargrafodaLista"/>
        <w:numPr>
          <w:ilvl w:val="0"/>
          <w:numId w:val="41"/>
        </w:numPr>
        <w:jc w:val="both"/>
      </w:pPr>
      <w:r w:rsidRPr="00A06D46">
        <w:t>Clicar na UFCD a editar;</w:t>
      </w:r>
    </w:p>
    <w:p w14:paraId="100E5E6E" w14:textId="77777777" w:rsidR="00276943" w:rsidRPr="00A06D46" w:rsidRDefault="00276943" w:rsidP="00A06D46">
      <w:pPr>
        <w:pStyle w:val="PargrafodaLista"/>
        <w:numPr>
          <w:ilvl w:val="0"/>
          <w:numId w:val="41"/>
        </w:numPr>
        <w:jc w:val="both"/>
      </w:pPr>
      <w:r w:rsidRPr="00A06D46">
        <w:t>Clicar no botão editar;</w:t>
      </w:r>
    </w:p>
    <w:p w14:paraId="12495776" w14:textId="77777777" w:rsidR="00276943" w:rsidRPr="00A06D46" w:rsidRDefault="00276943" w:rsidP="00A06D46">
      <w:pPr>
        <w:pStyle w:val="PargrafodaLista"/>
        <w:numPr>
          <w:ilvl w:val="0"/>
          <w:numId w:val="41"/>
        </w:numPr>
        <w:jc w:val="both"/>
      </w:pPr>
      <w:r w:rsidRPr="00A06D46">
        <w:t>Editar a os dados;</w:t>
      </w:r>
    </w:p>
    <w:p w14:paraId="4F06D434" w14:textId="77777777" w:rsidR="00CF53AC" w:rsidRPr="00A06D46" w:rsidRDefault="00CF53AC" w:rsidP="00A06D46">
      <w:pPr>
        <w:pStyle w:val="PargrafodaLista"/>
        <w:numPr>
          <w:ilvl w:val="0"/>
          <w:numId w:val="41"/>
        </w:numPr>
        <w:jc w:val="both"/>
      </w:pPr>
      <w:r w:rsidRPr="00A06D46">
        <w:t>Clicar em "Guardar" para confirmar ou "Cancelar" para anular.</w:t>
      </w:r>
    </w:p>
    <w:p w14:paraId="65797CDB" w14:textId="77777777" w:rsidR="00276943" w:rsidRPr="00A06D46" w:rsidRDefault="00276943" w:rsidP="00A06D46">
      <w:pPr>
        <w:ind w:left="720" w:firstLine="0"/>
        <w:jc w:val="both"/>
      </w:pPr>
      <w:r w:rsidRPr="00A06D46">
        <w:t>Apagar:</w:t>
      </w:r>
    </w:p>
    <w:p w14:paraId="00B7DC44" w14:textId="68B9241C" w:rsidR="00276943" w:rsidRPr="00A06D46" w:rsidRDefault="00276943" w:rsidP="00A06D46">
      <w:pPr>
        <w:pStyle w:val="PargrafodaLista"/>
        <w:numPr>
          <w:ilvl w:val="0"/>
          <w:numId w:val="42"/>
        </w:numPr>
        <w:jc w:val="both"/>
      </w:pPr>
      <w:r w:rsidRPr="00A06D46">
        <w:t xml:space="preserve">Clicar no botão com </w:t>
      </w:r>
      <w:r w:rsidR="00F91D4B" w:rsidRPr="00A06D46">
        <w:t>ícone</w:t>
      </w:r>
      <w:r w:rsidRPr="00A06D46">
        <w:t xml:space="preserve"> de caixote do lixo na última coluna da tabela;</w:t>
      </w:r>
    </w:p>
    <w:p w14:paraId="4CB11693" w14:textId="6E4C8341" w:rsidR="002A26FF" w:rsidRPr="00A06D46" w:rsidRDefault="00CF53AC" w:rsidP="00A06D46">
      <w:pPr>
        <w:pStyle w:val="PargrafodaLista"/>
        <w:numPr>
          <w:ilvl w:val="0"/>
          <w:numId w:val="42"/>
        </w:numPr>
        <w:jc w:val="both"/>
      </w:pPr>
      <w:r w:rsidRPr="00A06D46">
        <w:t>Aparecerá um aviso; escolha "OK" ou "Cancelar".</w:t>
      </w:r>
    </w:p>
    <w:p w14:paraId="0D5761C1" w14:textId="77777777" w:rsidR="00615B44" w:rsidRPr="00A06D46" w:rsidRDefault="00615B44" w:rsidP="00A06D46">
      <w:pPr>
        <w:ind w:firstLine="0"/>
        <w:jc w:val="both"/>
        <w:rPr>
          <w:noProof/>
        </w:rPr>
      </w:pPr>
    </w:p>
    <w:p w14:paraId="6F43B721" w14:textId="77777777" w:rsidR="00C35015" w:rsidRPr="00A06D46" w:rsidRDefault="00C35015" w:rsidP="00A06D46">
      <w:pPr>
        <w:ind w:firstLine="0"/>
        <w:jc w:val="both"/>
        <w:rPr>
          <w:noProof/>
        </w:rPr>
      </w:pPr>
    </w:p>
    <w:p w14:paraId="23F96243" w14:textId="7263871F" w:rsidR="002A26FF" w:rsidRPr="00A06D46" w:rsidRDefault="002A26FF" w:rsidP="00A06D46">
      <w:pPr>
        <w:ind w:firstLine="0"/>
        <w:jc w:val="both"/>
      </w:pPr>
      <w:r w:rsidRPr="00A06D46">
        <w:rPr>
          <w:noProof/>
        </w:rPr>
        <w:drawing>
          <wp:inline distT="0" distB="0" distL="0" distR="0" wp14:anchorId="64A2EABF" wp14:editId="142534B4">
            <wp:extent cx="5958840" cy="2998470"/>
            <wp:effectExtent l="0" t="0" r="3810" b="0"/>
            <wp:docPr id="28432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221" name=""/>
                    <pic:cNvPicPr/>
                  </pic:nvPicPr>
                  <pic:blipFill rotWithShape="1">
                    <a:blip r:embed="rId13"/>
                    <a:srcRect l="50159" t="7449" r="182" b="3722"/>
                    <a:stretch/>
                  </pic:blipFill>
                  <pic:spPr bwMode="auto">
                    <a:xfrm>
                      <a:off x="0" y="0"/>
                      <a:ext cx="5977230" cy="3007724"/>
                    </a:xfrm>
                    <a:prstGeom prst="rect">
                      <a:avLst/>
                    </a:prstGeom>
                    <a:ln>
                      <a:noFill/>
                    </a:ln>
                    <a:extLst>
                      <a:ext uri="{53640926-AAD7-44D8-BBD7-CCE9431645EC}">
                        <a14:shadowObscured xmlns:a14="http://schemas.microsoft.com/office/drawing/2010/main"/>
                      </a:ext>
                    </a:extLst>
                  </pic:spPr>
                </pic:pic>
              </a:graphicData>
            </a:graphic>
          </wp:inline>
        </w:drawing>
      </w:r>
    </w:p>
    <w:p w14:paraId="0D3208B9" w14:textId="77777777" w:rsidR="00CF53AC" w:rsidRPr="00A06D46" w:rsidRDefault="00CF53AC" w:rsidP="00A06D46">
      <w:pPr>
        <w:ind w:left="1080" w:firstLine="0"/>
        <w:jc w:val="both"/>
      </w:pPr>
    </w:p>
    <w:p w14:paraId="01FC2C74" w14:textId="77777777" w:rsidR="003042EF" w:rsidRPr="00A06D46" w:rsidRDefault="003042EF" w:rsidP="00A06D46">
      <w:pPr>
        <w:pStyle w:val="Ttulo2"/>
        <w:numPr>
          <w:ilvl w:val="0"/>
          <w:numId w:val="11"/>
        </w:numPr>
        <w:tabs>
          <w:tab w:val="num" w:pos="1080"/>
        </w:tabs>
        <w:ind w:left="1080"/>
        <w:jc w:val="both"/>
      </w:pPr>
      <w:bookmarkStart w:id="7" w:name="_Toc149421504"/>
      <w:r w:rsidRPr="00A06D46">
        <w:lastRenderedPageBreak/>
        <w:t>Turmas</w:t>
      </w:r>
      <w:bookmarkEnd w:id="7"/>
    </w:p>
    <w:p w14:paraId="4903F3E3" w14:textId="77777777" w:rsidR="00CF53AC" w:rsidRPr="00A06D46" w:rsidRDefault="00CF53AC" w:rsidP="00A06D46">
      <w:pPr>
        <w:jc w:val="both"/>
      </w:pPr>
      <w:r w:rsidRPr="00A06D46">
        <w:t>Todos os anos, novas turmas são criadas em várias áreas diferentes. Para garantir a eficácia da gestão de turmas, existe uma área específica para criar, editar ou apagar turmas. Para isso, o administrador deve aceder à sua conta e, na barra de tarefas, escolher a opção "Turmas." Para criar, editar ou apagar cursos, siga estes passos:</w:t>
      </w:r>
    </w:p>
    <w:p w14:paraId="78F30B5E" w14:textId="093B74FE" w:rsidR="003042EF" w:rsidRPr="00A06D46" w:rsidRDefault="003042EF" w:rsidP="00A06D46">
      <w:pPr>
        <w:ind w:left="720" w:firstLine="0"/>
        <w:jc w:val="both"/>
      </w:pPr>
      <w:r w:rsidRPr="00A06D46">
        <w:t>Criar:</w:t>
      </w:r>
    </w:p>
    <w:p w14:paraId="1F080565" w14:textId="1AE2AD41" w:rsidR="003042EF" w:rsidRPr="00A06D46" w:rsidRDefault="003042EF" w:rsidP="00A06D46">
      <w:pPr>
        <w:pStyle w:val="PargrafodaLista"/>
        <w:numPr>
          <w:ilvl w:val="0"/>
          <w:numId w:val="37"/>
        </w:numPr>
        <w:jc w:val="both"/>
      </w:pPr>
      <w:r w:rsidRPr="00A06D46">
        <w:t>Clicar no botão criar;</w:t>
      </w:r>
    </w:p>
    <w:p w14:paraId="11C3AB11" w14:textId="77777777" w:rsidR="003042EF" w:rsidRPr="00A06D46" w:rsidRDefault="003042EF" w:rsidP="00A06D46">
      <w:pPr>
        <w:pStyle w:val="PargrafodaLista"/>
        <w:numPr>
          <w:ilvl w:val="0"/>
          <w:numId w:val="37"/>
        </w:numPr>
        <w:jc w:val="both"/>
      </w:pPr>
      <w:r w:rsidRPr="00A06D46">
        <w:t xml:space="preserve">Inserir nome curso, sigla, área de formação e </w:t>
      </w:r>
      <w:proofErr w:type="spellStart"/>
      <w:r w:rsidRPr="00A06D46">
        <w:t>UFCDs</w:t>
      </w:r>
      <w:proofErr w:type="spellEnd"/>
      <w:r w:rsidRPr="00A06D46">
        <w:t xml:space="preserve">, estas duas opções são de </w:t>
      </w:r>
      <w:proofErr w:type="spellStart"/>
      <w:r w:rsidRPr="00A06D46">
        <w:t>dropdown</w:t>
      </w:r>
      <w:proofErr w:type="spellEnd"/>
      <w:r w:rsidRPr="00A06D46">
        <w:t xml:space="preserve"> ao clicar na zona irá baixar um menu com as opções.</w:t>
      </w:r>
    </w:p>
    <w:p w14:paraId="11EB4BD7" w14:textId="77777777" w:rsidR="00CF53AC" w:rsidRPr="00A06D46" w:rsidRDefault="00CF53AC" w:rsidP="00A06D46">
      <w:pPr>
        <w:pStyle w:val="PargrafodaLista"/>
        <w:numPr>
          <w:ilvl w:val="0"/>
          <w:numId w:val="37"/>
        </w:numPr>
        <w:jc w:val="both"/>
      </w:pPr>
      <w:r w:rsidRPr="00A06D46">
        <w:t>Clicar em "Guardar" para confirmar ou "Cancelar" para anular.</w:t>
      </w:r>
    </w:p>
    <w:p w14:paraId="31400EF4" w14:textId="77777777" w:rsidR="003042EF" w:rsidRPr="00A06D46" w:rsidRDefault="003042EF" w:rsidP="00A06D46">
      <w:pPr>
        <w:ind w:left="720" w:firstLine="0"/>
        <w:jc w:val="both"/>
      </w:pPr>
      <w:r w:rsidRPr="00A06D46">
        <w:t>Editar:</w:t>
      </w:r>
    </w:p>
    <w:p w14:paraId="018A61FD" w14:textId="19A50E6B" w:rsidR="003042EF" w:rsidRPr="00A06D46" w:rsidRDefault="003042EF" w:rsidP="00A06D46">
      <w:pPr>
        <w:pStyle w:val="PargrafodaLista"/>
        <w:numPr>
          <w:ilvl w:val="0"/>
          <w:numId w:val="38"/>
        </w:numPr>
        <w:jc w:val="both"/>
      </w:pPr>
      <w:r w:rsidRPr="00A06D46">
        <w:t>Clicar na Turma a editar;</w:t>
      </w:r>
    </w:p>
    <w:p w14:paraId="34DDD4FE" w14:textId="77777777" w:rsidR="003042EF" w:rsidRPr="00A06D46" w:rsidRDefault="003042EF" w:rsidP="00A06D46">
      <w:pPr>
        <w:pStyle w:val="PargrafodaLista"/>
        <w:numPr>
          <w:ilvl w:val="0"/>
          <w:numId w:val="38"/>
        </w:numPr>
        <w:jc w:val="both"/>
      </w:pPr>
      <w:r w:rsidRPr="00A06D46">
        <w:t>Clicar no botão editar;</w:t>
      </w:r>
    </w:p>
    <w:p w14:paraId="3D40E2F3" w14:textId="77777777" w:rsidR="003042EF" w:rsidRPr="00A06D46" w:rsidRDefault="003042EF" w:rsidP="00A06D46">
      <w:pPr>
        <w:pStyle w:val="PargrafodaLista"/>
        <w:numPr>
          <w:ilvl w:val="0"/>
          <w:numId w:val="38"/>
        </w:numPr>
        <w:jc w:val="both"/>
      </w:pPr>
      <w:r w:rsidRPr="00A06D46">
        <w:t xml:space="preserve">Editar a os dados necessários, no caso das </w:t>
      </w:r>
      <w:proofErr w:type="spellStart"/>
      <w:r w:rsidRPr="00A06D46">
        <w:t>UFCDs</w:t>
      </w:r>
      <w:proofErr w:type="spellEnd"/>
      <w:r w:rsidRPr="00A06D46">
        <w:t xml:space="preserve"> ao fazer o </w:t>
      </w:r>
      <w:proofErr w:type="spellStart"/>
      <w:r w:rsidRPr="00A06D46">
        <w:t>dropdown</w:t>
      </w:r>
      <w:proofErr w:type="spellEnd"/>
      <w:r w:rsidRPr="00A06D46">
        <w:t xml:space="preserve"> as </w:t>
      </w:r>
      <w:proofErr w:type="spellStart"/>
      <w:r w:rsidRPr="00A06D46">
        <w:t>UFCDs</w:t>
      </w:r>
      <w:proofErr w:type="spellEnd"/>
      <w:r w:rsidRPr="00A06D46">
        <w:t xml:space="preserve"> escolhidas já estão assignadas;</w:t>
      </w:r>
    </w:p>
    <w:p w14:paraId="74660C8E" w14:textId="77777777" w:rsidR="00CF53AC" w:rsidRPr="00A06D46" w:rsidRDefault="00CF53AC" w:rsidP="00A06D46">
      <w:pPr>
        <w:pStyle w:val="PargrafodaLista"/>
        <w:numPr>
          <w:ilvl w:val="0"/>
          <w:numId w:val="38"/>
        </w:numPr>
        <w:jc w:val="both"/>
      </w:pPr>
      <w:r w:rsidRPr="00A06D46">
        <w:t>Clicar em "Guardar" para confirmar ou "Cancelar" para anular.</w:t>
      </w:r>
    </w:p>
    <w:p w14:paraId="68FB851E" w14:textId="77777777" w:rsidR="003042EF" w:rsidRPr="00A06D46" w:rsidRDefault="003042EF" w:rsidP="00A06D46">
      <w:pPr>
        <w:ind w:left="720" w:firstLine="0"/>
        <w:jc w:val="both"/>
      </w:pPr>
      <w:r w:rsidRPr="00A06D46">
        <w:t>Apagar:</w:t>
      </w:r>
    </w:p>
    <w:p w14:paraId="142ECA1C" w14:textId="7D85C5A6" w:rsidR="003042EF" w:rsidRPr="00A06D46" w:rsidRDefault="003042EF" w:rsidP="00A06D46">
      <w:pPr>
        <w:pStyle w:val="PargrafodaLista"/>
        <w:numPr>
          <w:ilvl w:val="0"/>
          <w:numId w:val="39"/>
        </w:numPr>
        <w:jc w:val="both"/>
      </w:pPr>
      <w:r w:rsidRPr="00A06D46">
        <w:t xml:space="preserve">Clicar no botão com </w:t>
      </w:r>
      <w:r w:rsidR="00C35015" w:rsidRPr="00A06D46">
        <w:t>ícone</w:t>
      </w:r>
      <w:r w:rsidRPr="00A06D46">
        <w:t xml:space="preserve"> de caixote do lixo na última coluna da tabela;</w:t>
      </w:r>
    </w:p>
    <w:p w14:paraId="38D103CF" w14:textId="77777777" w:rsidR="00E07D7B" w:rsidRPr="00A06D46" w:rsidRDefault="00E07D7B" w:rsidP="00A06D46">
      <w:pPr>
        <w:pStyle w:val="PargrafodaLista"/>
        <w:numPr>
          <w:ilvl w:val="0"/>
          <w:numId w:val="39"/>
        </w:numPr>
        <w:jc w:val="both"/>
      </w:pPr>
      <w:r w:rsidRPr="00A06D46">
        <w:t>Aparecerá um aviso; escolha "OK" ou "Cancelar".</w:t>
      </w:r>
    </w:p>
    <w:p w14:paraId="069ACF1E" w14:textId="77777777" w:rsidR="00615B44" w:rsidRPr="00A06D46" w:rsidRDefault="00615B44" w:rsidP="00A06D46">
      <w:pPr>
        <w:ind w:firstLine="0"/>
        <w:jc w:val="both"/>
        <w:rPr>
          <w:noProof/>
        </w:rPr>
      </w:pPr>
    </w:p>
    <w:p w14:paraId="0FE461B7" w14:textId="77777777" w:rsidR="00C35015" w:rsidRPr="00A06D46" w:rsidRDefault="00C35015" w:rsidP="00A06D46">
      <w:pPr>
        <w:ind w:firstLine="0"/>
        <w:jc w:val="both"/>
        <w:rPr>
          <w:noProof/>
        </w:rPr>
      </w:pPr>
    </w:p>
    <w:p w14:paraId="11A2C709" w14:textId="38076CC4" w:rsidR="003042EF" w:rsidRPr="00A06D46" w:rsidRDefault="002A26FF" w:rsidP="00A06D46">
      <w:pPr>
        <w:ind w:firstLine="0"/>
        <w:jc w:val="both"/>
      </w:pPr>
      <w:r w:rsidRPr="00A06D46">
        <w:rPr>
          <w:noProof/>
        </w:rPr>
        <w:lastRenderedPageBreak/>
        <w:drawing>
          <wp:inline distT="0" distB="0" distL="0" distR="0" wp14:anchorId="1946A12C" wp14:editId="6B5F09CA">
            <wp:extent cx="6027420" cy="3110865"/>
            <wp:effectExtent l="0" t="0" r="0" b="0"/>
            <wp:docPr id="103834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3665" name=""/>
                    <pic:cNvPicPr/>
                  </pic:nvPicPr>
                  <pic:blipFill rotWithShape="1">
                    <a:blip r:embed="rId14"/>
                    <a:srcRect l="50160" t="6424" r="555" b="3153"/>
                    <a:stretch/>
                  </pic:blipFill>
                  <pic:spPr bwMode="auto">
                    <a:xfrm>
                      <a:off x="0" y="0"/>
                      <a:ext cx="6039906" cy="3117309"/>
                    </a:xfrm>
                    <a:prstGeom prst="rect">
                      <a:avLst/>
                    </a:prstGeom>
                    <a:ln>
                      <a:noFill/>
                    </a:ln>
                    <a:extLst>
                      <a:ext uri="{53640926-AAD7-44D8-BBD7-CCE9431645EC}">
                        <a14:shadowObscured xmlns:a14="http://schemas.microsoft.com/office/drawing/2010/main"/>
                      </a:ext>
                    </a:extLst>
                  </pic:spPr>
                </pic:pic>
              </a:graphicData>
            </a:graphic>
          </wp:inline>
        </w:drawing>
      </w:r>
    </w:p>
    <w:p w14:paraId="211067F9" w14:textId="77777777" w:rsidR="002A26FF" w:rsidRPr="00A06D46" w:rsidRDefault="002A26FF" w:rsidP="00A06D46">
      <w:pPr>
        <w:pStyle w:val="PargrafodaLista"/>
        <w:ind w:left="1440"/>
        <w:jc w:val="both"/>
      </w:pPr>
    </w:p>
    <w:p w14:paraId="2BB6034F" w14:textId="0C9CD644" w:rsidR="003042EF" w:rsidRPr="00A06D46" w:rsidRDefault="003042EF" w:rsidP="00A06D46">
      <w:pPr>
        <w:pStyle w:val="Ttulo2"/>
        <w:numPr>
          <w:ilvl w:val="0"/>
          <w:numId w:val="53"/>
        </w:numPr>
        <w:jc w:val="both"/>
      </w:pPr>
      <w:bookmarkStart w:id="8" w:name="_Toc149421505"/>
      <w:r w:rsidRPr="00A06D46">
        <w:t>Blocos de horários</w:t>
      </w:r>
      <w:bookmarkEnd w:id="8"/>
    </w:p>
    <w:p w14:paraId="00A9C4B2" w14:textId="77777777" w:rsidR="003042EF" w:rsidRPr="00A06D46" w:rsidRDefault="003042EF" w:rsidP="00A06D46">
      <w:pPr>
        <w:jc w:val="both"/>
      </w:pPr>
      <w:r w:rsidRPr="00A06D46">
        <w:t>Existem diversos blocos de horários, caso o planeamento necessite criar novos blocos de horários terá de fazer login e na página inicial na barra de ferramentas deverá escolher a opção “Gestão Geral” e de seguida a opção Bloco de horários. Para criar, editar ou apagar um bloco de horário deverá seguir os seguintes passos:</w:t>
      </w:r>
    </w:p>
    <w:p w14:paraId="0BEB8FB9" w14:textId="77777777" w:rsidR="003042EF" w:rsidRPr="00A06D46" w:rsidRDefault="003042EF" w:rsidP="00A06D46">
      <w:pPr>
        <w:jc w:val="both"/>
      </w:pPr>
      <w:r w:rsidRPr="00A06D46">
        <w:t>Criar:</w:t>
      </w:r>
    </w:p>
    <w:p w14:paraId="66F56261" w14:textId="519A98C2" w:rsidR="003042EF" w:rsidRPr="00A06D46" w:rsidRDefault="003042EF" w:rsidP="00A06D46">
      <w:pPr>
        <w:pStyle w:val="PargrafodaLista"/>
        <w:numPr>
          <w:ilvl w:val="0"/>
          <w:numId w:val="43"/>
        </w:numPr>
        <w:jc w:val="both"/>
      </w:pPr>
      <w:r w:rsidRPr="00A06D46">
        <w:t>Aceder a opção bloco de horários;</w:t>
      </w:r>
    </w:p>
    <w:p w14:paraId="6ECC1517" w14:textId="77777777" w:rsidR="003042EF" w:rsidRPr="00A06D46" w:rsidRDefault="003042EF" w:rsidP="00A06D46">
      <w:pPr>
        <w:pStyle w:val="PargrafodaLista"/>
        <w:numPr>
          <w:ilvl w:val="0"/>
          <w:numId w:val="43"/>
        </w:numPr>
        <w:jc w:val="both"/>
      </w:pPr>
      <w:r w:rsidRPr="00A06D46">
        <w:t>Clicar no botão criar</w:t>
      </w:r>
    </w:p>
    <w:p w14:paraId="26520074" w14:textId="77777777" w:rsidR="003042EF" w:rsidRPr="00A06D46" w:rsidRDefault="003042EF" w:rsidP="00A06D46">
      <w:pPr>
        <w:pStyle w:val="PargrafodaLista"/>
        <w:numPr>
          <w:ilvl w:val="0"/>
          <w:numId w:val="43"/>
        </w:numPr>
        <w:jc w:val="both"/>
      </w:pPr>
      <w:r w:rsidRPr="00A06D46">
        <w:t xml:space="preserve">Inserir a hora de inicio e hora de fim com o formato </w:t>
      </w:r>
      <w:proofErr w:type="spellStart"/>
      <w:r w:rsidRPr="00A06D46">
        <w:t>hh:</w:t>
      </w:r>
      <w:proofErr w:type="gramStart"/>
      <w:r w:rsidRPr="00A06D46">
        <w:t>mm:ss</w:t>
      </w:r>
      <w:proofErr w:type="spellEnd"/>
      <w:proofErr w:type="gramEnd"/>
      <w:r w:rsidRPr="00A06D46">
        <w:t>;</w:t>
      </w:r>
    </w:p>
    <w:p w14:paraId="5BD15119" w14:textId="77777777" w:rsidR="00CF53AC" w:rsidRPr="00A06D46" w:rsidRDefault="00CF53AC" w:rsidP="00A06D46">
      <w:pPr>
        <w:pStyle w:val="PargrafodaLista"/>
        <w:numPr>
          <w:ilvl w:val="0"/>
          <w:numId w:val="43"/>
        </w:numPr>
        <w:jc w:val="both"/>
      </w:pPr>
      <w:r w:rsidRPr="00A06D46">
        <w:t>Clicar em "Guardar" para confirmar ou "Cancelar" para anular.</w:t>
      </w:r>
    </w:p>
    <w:p w14:paraId="0F440109" w14:textId="77777777" w:rsidR="003042EF" w:rsidRPr="00A06D46" w:rsidRDefault="003042EF" w:rsidP="00A06D46">
      <w:pPr>
        <w:ind w:left="720" w:firstLine="0"/>
        <w:jc w:val="both"/>
      </w:pPr>
      <w:r w:rsidRPr="00A06D46">
        <w:t>Editar:</w:t>
      </w:r>
    </w:p>
    <w:p w14:paraId="3EE871B0" w14:textId="3808377F" w:rsidR="003042EF" w:rsidRPr="00A06D46" w:rsidRDefault="003042EF" w:rsidP="00A06D46">
      <w:pPr>
        <w:pStyle w:val="PargrafodaLista"/>
        <w:numPr>
          <w:ilvl w:val="0"/>
          <w:numId w:val="44"/>
        </w:numPr>
        <w:jc w:val="both"/>
      </w:pPr>
      <w:r w:rsidRPr="00A06D46">
        <w:t>Clicar no bloco a editar;</w:t>
      </w:r>
    </w:p>
    <w:p w14:paraId="765E4859" w14:textId="77777777" w:rsidR="003042EF" w:rsidRPr="00A06D46" w:rsidRDefault="003042EF" w:rsidP="00A06D46">
      <w:pPr>
        <w:pStyle w:val="PargrafodaLista"/>
        <w:numPr>
          <w:ilvl w:val="0"/>
          <w:numId w:val="44"/>
        </w:numPr>
        <w:jc w:val="both"/>
      </w:pPr>
      <w:r w:rsidRPr="00A06D46">
        <w:t>Clicar no botão editar;</w:t>
      </w:r>
    </w:p>
    <w:p w14:paraId="1A0A6F40" w14:textId="2D2CFE58" w:rsidR="003042EF" w:rsidRPr="00A06D46" w:rsidRDefault="003042EF" w:rsidP="00A06D46">
      <w:pPr>
        <w:pStyle w:val="PargrafodaLista"/>
        <w:numPr>
          <w:ilvl w:val="0"/>
          <w:numId w:val="44"/>
        </w:numPr>
        <w:jc w:val="both"/>
      </w:pPr>
      <w:r w:rsidRPr="00A06D46">
        <w:lastRenderedPageBreak/>
        <w:t>Editar o horário;</w:t>
      </w:r>
    </w:p>
    <w:p w14:paraId="493CB1B3" w14:textId="77777777" w:rsidR="00E07D7B" w:rsidRPr="00A06D46" w:rsidRDefault="00E07D7B" w:rsidP="00A06D46">
      <w:pPr>
        <w:pStyle w:val="PargrafodaLista"/>
        <w:numPr>
          <w:ilvl w:val="0"/>
          <w:numId w:val="44"/>
        </w:numPr>
        <w:jc w:val="both"/>
      </w:pPr>
      <w:r w:rsidRPr="00A06D46">
        <w:t>Clicar em "Guardar" para confirmar ou "Cancelar" para anular.</w:t>
      </w:r>
    </w:p>
    <w:p w14:paraId="3C9A899E" w14:textId="77777777" w:rsidR="003042EF" w:rsidRPr="00A06D46" w:rsidRDefault="003042EF" w:rsidP="00A06D46">
      <w:pPr>
        <w:ind w:left="720" w:firstLine="0"/>
        <w:jc w:val="both"/>
      </w:pPr>
      <w:r w:rsidRPr="00A06D46">
        <w:t>Apagar:</w:t>
      </w:r>
    </w:p>
    <w:p w14:paraId="0F9E3CCE" w14:textId="5ABBC1D4" w:rsidR="003042EF" w:rsidRPr="00A06D46" w:rsidRDefault="003042EF" w:rsidP="00A06D46">
      <w:pPr>
        <w:pStyle w:val="PargrafodaLista"/>
        <w:numPr>
          <w:ilvl w:val="0"/>
          <w:numId w:val="12"/>
        </w:numPr>
        <w:jc w:val="both"/>
      </w:pPr>
      <w:r w:rsidRPr="00A06D46">
        <w:t xml:space="preserve">Clicar no botão apagar na </w:t>
      </w:r>
      <w:r w:rsidR="00E07D7B" w:rsidRPr="00A06D46">
        <w:t>última</w:t>
      </w:r>
      <w:r w:rsidRPr="00A06D46">
        <w:t xml:space="preserve"> coluna da tabela apresentada do bloco </w:t>
      </w:r>
      <w:r w:rsidR="00E07D7B" w:rsidRPr="00A06D46">
        <w:t>escolhido</w:t>
      </w:r>
      <w:r w:rsidRPr="00A06D46">
        <w:t>;</w:t>
      </w:r>
    </w:p>
    <w:p w14:paraId="027918FC" w14:textId="77777777" w:rsidR="00E07D7B" w:rsidRPr="00A06D46" w:rsidRDefault="00E07D7B" w:rsidP="00A06D46">
      <w:pPr>
        <w:pStyle w:val="PargrafodaLista"/>
        <w:numPr>
          <w:ilvl w:val="0"/>
          <w:numId w:val="12"/>
        </w:numPr>
        <w:jc w:val="both"/>
      </w:pPr>
      <w:r w:rsidRPr="00A06D46">
        <w:t>Aparecerá um aviso; escolha "OK" ou "Cancelar".</w:t>
      </w:r>
    </w:p>
    <w:p w14:paraId="5657F069" w14:textId="77777777" w:rsidR="00615B44" w:rsidRPr="00A06D46" w:rsidRDefault="00615B44" w:rsidP="00A06D46">
      <w:pPr>
        <w:ind w:firstLine="0"/>
        <w:jc w:val="both"/>
        <w:rPr>
          <w:noProof/>
        </w:rPr>
      </w:pPr>
    </w:p>
    <w:p w14:paraId="3B3AF654" w14:textId="77777777" w:rsidR="00C35015" w:rsidRPr="00A06D46" w:rsidRDefault="00C35015" w:rsidP="00A06D46">
      <w:pPr>
        <w:ind w:firstLine="0"/>
        <w:jc w:val="both"/>
        <w:rPr>
          <w:noProof/>
        </w:rPr>
      </w:pPr>
    </w:p>
    <w:p w14:paraId="35650D98" w14:textId="05B63C7B" w:rsidR="002A26FF" w:rsidRPr="00A06D46" w:rsidRDefault="002A26FF" w:rsidP="00A06D46">
      <w:pPr>
        <w:ind w:firstLine="0"/>
        <w:jc w:val="both"/>
      </w:pPr>
      <w:r w:rsidRPr="00A06D46">
        <w:rPr>
          <w:noProof/>
        </w:rPr>
        <w:drawing>
          <wp:inline distT="0" distB="0" distL="0" distR="0" wp14:anchorId="06192F9C" wp14:editId="4A3C4880">
            <wp:extent cx="5821680" cy="2984500"/>
            <wp:effectExtent l="0" t="0" r="7620" b="6350"/>
            <wp:docPr id="1410186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6230" name=""/>
                    <pic:cNvPicPr/>
                  </pic:nvPicPr>
                  <pic:blipFill rotWithShape="1">
                    <a:blip r:embed="rId15"/>
                    <a:srcRect l="50320" t="5994" r="138" b="3722"/>
                    <a:stretch/>
                  </pic:blipFill>
                  <pic:spPr bwMode="auto">
                    <a:xfrm>
                      <a:off x="0" y="0"/>
                      <a:ext cx="5842915" cy="2995386"/>
                    </a:xfrm>
                    <a:prstGeom prst="rect">
                      <a:avLst/>
                    </a:prstGeom>
                    <a:ln>
                      <a:noFill/>
                    </a:ln>
                    <a:extLst>
                      <a:ext uri="{53640926-AAD7-44D8-BBD7-CCE9431645EC}">
                        <a14:shadowObscured xmlns:a14="http://schemas.microsoft.com/office/drawing/2010/main"/>
                      </a:ext>
                    </a:extLst>
                  </pic:spPr>
                </pic:pic>
              </a:graphicData>
            </a:graphic>
          </wp:inline>
        </w:drawing>
      </w:r>
    </w:p>
    <w:p w14:paraId="4D413C4B" w14:textId="77777777" w:rsidR="003042EF" w:rsidRPr="00A06D46" w:rsidRDefault="003042EF" w:rsidP="00A06D46">
      <w:pPr>
        <w:jc w:val="both"/>
      </w:pPr>
    </w:p>
    <w:p w14:paraId="57C96FD0" w14:textId="702AD165" w:rsidR="003042EF" w:rsidRPr="00A06D46" w:rsidRDefault="003042EF" w:rsidP="00A06D46">
      <w:pPr>
        <w:pStyle w:val="Ttulo2"/>
        <w:numPr>
          <w:ilvl w:val="0"/>
          <w:numId w:val="53"/>
        </w:numPr>
        <w:jc w:val="both"/>
      </w:pPr>
      <w:bookmarkStart w:id="9" w:name="_Toc149421506"/>
      <w:r w:rsidRPr="00A06D46">
        <w:t>Blocos de horários (Turmas)</w:t>
      </w:r>
      <w:bookmarkEnd w:id="9"/>
    </w:p>
    <w:p w14:paraId="65D3594C" w14:textId="797A710F" w:rsidR="003042EF" w:rsidRPr="00A06D46" w:rsidRDefault="003042EF" w:rsidP="00A06D46">
      <w:pPr>
        <w:jc w:val="both"/>
      </w:pPr>
      <w:r w:rsidRPr="00A06D46">
        <w:t xml:space="preserve">Devido ao elevado número de turmas existentes na instalação e de forma a gerir o espaço da melhor forma para todos os alunos, as turmas têm blocos de horas diferentes. Para tal foi criada uma área para esta gestão que pode ser encontrada após fazer login acedendo a “Gestão Geral” na barra de </w:t>
      </w:r>
      <w:r w:rsidR="00E07D7B" w:rsidRPr="00A06D46">
        <w:t>ferramentas e</w:t>
      </w:r>
      <w:r w:rsidRPr="00A06D46">
        <w:t xml:space="preserve"> de seguida a opção Bloco de horários Turmas. Para criar, editar ou apagar um bloco de horário deverá seguir os seguintes passos:</w:t>
      </w:r>
    </w:p>
    <w:p w14:paraId="7815B789" w14:textId="77777777" w:rsidR="003042EF" w:rsidRPr="00A06D46" w:rsidRDefault="003042EF" w:rsidP="00A06D46">
      <w:pPr>
        <w:jc w:val="both"/>
      </w:pPr>
      <w:r w:rsidRPr="00A06D46">
        <w:lastRenderedPageBreak/>
        <w:t>Criar:</w:t>
      </w:r>
    </w:p>
    <w:p w14:paraId="742EF76E" w14:textId="738E6CE8" w:rsidR="003042EF" w:rsidRPr="00A06D46" w:rsidRDefault="003042EF" w:rsidP="00A06D46">
      <w:pPr>
        <w:pStyle w:val="PargrafodaLista"/>
        <w:numPr>
          <w:ilvl w:val="0"/>
          <w:numId w:val="45"/>
        </w:numPr>
        <w:jc w:val="both"/>
      </w:pPr>
      <w:r w:rsidRPr="00A06D46">
        <w:t>Aceder a opção bloco de horários;</w:t>
      </w:r>
    </w:p>
    <w:p w14:paraId="48D7301F" w14:textId="51653AD8" w:rsidR="003042EF" w:rsidRPr="00A06D46" w:rsidRDefault="003042EF" w:rsidP="00A06D46">
      <w:pPr>
        <w:pStyle w:val="PargrafodaLista"/>
        <w:numPr>
          <w:ilvl w:val="0"/>
          <w:numId w:val="45"/>
        </w:numPr>
        <w:jc w:val="both"/>
      </w:pPr>
      <w:r w:rsidRPr="00A06D46">
        <w:t>Clicar no botão criar</w:t>
      </w:r>
      <w:r w:rsidR="00E07D7B" w:rsidRPr="00A06D46">
        <w:t>;</w:t>
      </w:r>
    </w:p>
    <w:p w14:paraId="025DE42A" w14:textId="5DC5AD82" w:rsidR="003042EF" w:rsidRPr="00A06D46" w:rsidRDefault="003042EF" w:rsidP="00A06D46">
      <w:pPr>
        <w:pStyle w:val="PargrafodaLista"/>
        <w:numPr>
          <w:ilvl w:val="0"/>
          <w:numId w:val="45"/>
        </w:numPr>
        <w:jc w:val="both"/>
      </w:pPr>
      <w:r w:rsidRPr="00A06D46">
        <w:t xml:space="preserve">Inserir a hora de inicio e hora de fim com o formato </w:t>
      </w:r>
      <w:proofErr w:type="spellStart"/>
      <w:r w:rsidRPr="00A06D46">
        <w:t>hh:</w:t>
      </w:r>
      <w:proofErr w:type="gramStart"/>
      <w:r w:rsidRPr="00A06D46">
        <w:t>mm:ss</w:t>
      </w:r>
      <w:proofErr w:type="spellEnd"/>
      <w:proofErr w:type="gramEnd"/>
      <w:r w:rsidRPr="00A06D46">
        <w:t>;</w:t>
      </w:r>
    </w:p>
    <w:p w14:paraId="7021BF1D" w14:textId="77777777" w:rsidR="00E07D7B" w:rsidRPr="00A06D46" w:rsidRDefault="00E07D7B" w:rsidP="00A06D46">
      <w:pPr>
        <w:pStyle w:val="PargrafodaLista"/>
        <w:numPr>
          <w:ilvl w:val="0"/>
          <w:numId w:val="45"/>
        </w:numPr>
        <w:jc w:val="both"/>
      </w:pPr>
      <w:r w:rsidRPr="00A06D46">
        <w:t>Clicar em "Guardar" para confirmar ou "Cancelar" para anular.</w:t>
      </w:r>
    </w:p>
    <w:p w14:paraId="0D591642" w14:textId="77777777" w:rsidR="003042EF" w:rsidRPr="00A06D46" w:rsidRDefault="003042EF" w:rsidP="00A06D46">
      <w:pPr>
        <w:ind w:left="720" w:firstLine="0"/>
        <w:jc w:val="both"/>
      </w:pPr>
      <w:r w:rsidRPr="00A06D46">
        <w:t>Editar:</w:t>
      </w:r>
    </w:p>
    <w:p w14:paraId="2DB79082" w14:textId="5DE2D555" w:rsidR="003042EF" w:rsidRPr="00A06D46" w:rsidRDefault="003042EF" w:rsidP="00A06D46">
      <w:pPr>
        <w:pStyle w:val="PargrafodaLista"/>
        <w:numPr>
          <w:ilvl w:val="0"/>
          <w:numId w:val="46"/>
        </w:numPr>
        <w:jc w:val="both"/>
      </w:pPr>
      <w:r w:rsidRPr="00A06D46">
        <w:t>Clicar no bloco a editar;</w:t>
      </w:r>
    </w:p>
    <w:p w14:paraId="762F9D58" w14:textId="77777777" w:rsidR="003042EF" w:rsidRPr="00A06D46" w:rsidRDefault="003042EF" w:rsidP="00A06D46">
      <w:pPr>
        <w:pStyle w:val="PargrafodaLista"/>
        <w:numPr>
          <w:ilvl w:val="0"/>
          <w:numId w:val="46"/>
        </w:numPr>
        <w:jc w:val="both"/>
      </w:pPr>
      <w:r w:rsidRPr="00A06D46">
        <w:t>Clicar no botão editar;</w:t>
      </w:r>
    </w:p>
    <w:p w14:paraId="1BB43C2C" w14:textId="77777777" w:rsidR="003042EF" w:rsidRPr="00A06D46" w:rsidRDefault="003042EF" w:rsidP="00A06D46">
      <w:pPr>
        <w:pStyle w:val="PargrafodaLista"/>
        <w:numPr>
          <w:ilvl w:val="0"/>
          <w:numId w:val="46"/>
        </w:numPr>
        <w:jc w:val="both"/>
      </w:pPr>
      <w:r w:rsidRPr="00A06D46">
        <w:t>Editar o horário;</w:t>
      </w:r>
    </w:p>
    <w:p w14:paraId="0DD164F0" w14:textId="77777777" w:rsidR="00E07D7B" w:rsidRPr="00A06D46" w:rsidRDefault="00E07D7B" w:rsidP="00A06D46">
      <w:pPr>
        <w:pStyle w:val="PargrafodaLista"/>
        <w:numPr>
          <w:ilvl w:val="0"/>
          <w:numId w:val="46"/>
        </w:numPr>
        <w:jc w:val="both"/>
      </w:pPr>
      <w:r w:rsidRPr="00A06D46">
        <w:t>Clicar em "Guardar" para confirmar ou "Cancelar" para anular.</w:t>
      </w:r>
    </w:p>
    <w:p w14:paraId="636257EB" w14:textId="77777777" w:rsidR="003042EF" w:rsidRPr="00A06D46" w:rsidRDefault="003042EF" w:rsidP="00A06D46">
      <w:pPr>
        <w:ind w:left="720" w:firstLine="0"/>
        <w:jc w:val="both"/>
      </w:pPr>
      <w:r w:rsidRPr="00A06D46">
        <w:t>Apagar:</w:t>
      </w:r>
    </w:p>
    <w:p w14:paraId="4ED3AB9C" w14:textId="70BCE989" w:rsidR="003042EF" w:rsidRPr="00A06D46" w:rsidRDefault="003042EF" w:rsidP="00A06D46">
      <w:pPr>
        <w:pStyle w:val="PargrafodaLista"/>
        <w:numPr>
          <w:ilvl w:val="0"/>
          <w:numId w:val="47"/>
        </w:numPr>
        <w:jc w:val="both"/>
      </w:pPr>
      <w:r w:rsidRPr="00A06D46">
        <w:t xml:space="preserve">Clicar no botão apagar na </w:t>
      </w:r>
      <w:r w:rsidR="00E07D7B" w:rsidRPr="00A06D46">
        <w:t>última</w:t>
      </w:r>
      <w:r w:rsidRPr="00A06D46">
        <w:t xml:space="preserve"> coluna da tabela apresentada do bloco </w:t>
      </w:r>
      <w:r w:rsidR="00E07D7B" w:rsidRPr="00A06D46">
        <w:t>escolhido</w:t>
      </w:r>
      <w:r w:rsidRPr="00A06D46">
        <w:t>;</w:t>
      </w:r>
    </w:p>
    <w:p w14:paraId="31756A18" w14:textId="77777777" w:rsidR="00E07D7B" w:rsidRPr="00A06D46" w:rsidRDefault="00E07D7B" w:rsidP="00A06D46">
      <w:pPr>
        <w:pStyle w:val="PargrafodaLista"/>
        <w:numPr>
          <w:ilvl w:val="0"/>
          <w:numId w:val="47"/>
        </w:numPr>
        <w:jc w:val="both"/>
      </w:pPr>
      <w:r w:rsidRPr="00A06D46">
        <w:t>Aparecerá um aviso; escolha "OK" ou "Cancelar".</w:t>
      </w:r>
    </w:p>
    <w:p w14:paraId="53149678" w14:textId="0947CA90" w:rsidR="002A26FF" w:rsidRPr="00A06D46" w:rsidRDefault="003042EF" w:rsidP="00A06D46">
      <w:pPr>
        <w:jc w:val="both"/>
      </w:pPr>
      <w:r w:rsidRPr="00A06D46">
        <w:t xml:space="preserve">Existe também a possibilidade de procurar os blocos de horários de apenas uma turma ou um bloco </w:t>
      </w:r>
      <w:r w:rsidR="00A60A76" w:rsidRPr="00A06D46">
        <w:t xml:space="preserve">horário </w:t>
      </w:r>
      <w:r w:rsidR="00F03373" w:rsidRPr="00A06D46">
        <w:t>específico</w:t>
      </w:r>
      <w:r w:rsidR="00A60A76" w:rsidRPr="00A06D46">
        <w:t xml:space="preserve">. Para tal pode aceder a </w:t>
      </w:r>
      <w:proofErr w:type="spellStart"/>
      <w:r w:rsidR="00A60A76" w:rsidRPr="00A06D46">
        <w:t>search</w:t>
      </w:r>
      <w:proofErr w:type="spellEnd"/>
      <w:r w:rsidR="00A60A76" w:rsidRPr="00A06D46">
        <w:t xml:space="preserve"> bar e escrever o que procura. </w:t>
      </w:r>
    </w:p>
    <w:p w14:paraId="3C5437D9" w14:textId="77777777" w:rsidR="00615B44" w:rsidRPr="00A06D46" w:rsidRDefault="00615B44" w:rsidP="00A06D46">
      <w:pPr>
        <w:jc w:val="both"/>
        <w:rPr>
          <w:noProof/>
        </w:rPr>
      </w:pPr>
    </w:p>
    <w:p w14:paraId="163909C4" w14:textId="77777777" w:rsidR="00C35015" w:rsidRPr="00A06D46" w:rsidRDefault="00C35015" w:rsidP="00A06D46">
      <w:pPr>
        <w:ind w:firstLine="0"/>
        <w:jc w:val="both"/>
        <w:rPr>
          <w:noProof/>
        </w:rPr>
      </w:pPr>
    </w:p>
    <w:p w14:paraId="43CFEF13" w14:textId="355EF064" w:rsidR="002A26FF" w:rsidRPr="00A06D46" w:rsidRDefault="002A26FF" w:rsidP="00A06D46">
      <w:pPr>
        <w:ind w:firstLine="0"/>
        <w:jc w:val="both"/>
      </w:pPr>
      <w:r w:rsidRPr="00A06D46">
        <w:rPr>
          <w:noProof/>
        </w:rPr>
        <w:lastRenderedPageBreak/>
        <w:drawing>
          <wp:inline distT="0" distB="0" distL="0" distR="0" wp14:anchorId="326C2C5A" wp14:editId="27AD1081">
            <wp:extent cx="5991225" cy="3053715"/>
            <wp:effectExtent l="0" t="0" r="9525" b="0"/>
            <wp:docPr id="1822111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1064" name=""/>
                    <pic:cNvPicPr/>
                  </pic:nvPicPr>
                  <pic:blipFill rotWithShape="1">
                    <a:blip r:embed="rId16"/>
                    <a:srcRect l="50160" t="6537" r="-4" b="3152"/>
                    <a:stretch/>
                  </pic:blipFill>
                  <pic:spPr bwMode="auto">
                    <a:xfrm>
                      <a:off x="0" y="0"/>
                      <a:ext cx="6006924" cy="3061717"/>
                    </a:xfrm>
                    <a:prstGeom prst="rect">
                      <a:avLst/>
                    </a:prstGeom>
                    <a:ln>
                      <a:noFill/>
                    </a:ln>
                    <a:extLst>
                      <a:ext uri="{53640926-AAD7-44D8-BBD7-CCE9431645EC}">
                        <a14:shadowObscured xmlns:a14="http://schemas.microsoft.com/office/drawing/2010/main"/>
                      </a:ext>
                    </a:extLst>
                  </pic:spPr>
                </pic:pic>
              </a:graphicData>
            </a:graphic>
          </wp:inline>
        </w:drawing>
      </w:r>
    </w:p>
    <w:p w14:paraId="18660352" w14:textId="77777777" w:rsidR="002A26FF" w:rsidRPr="00A06D46" w:rsidRDefault="002A26FF" w:rsidP="00A06D46">
      <w:pPr>
        <w:jc w:val="both"/>
      </w:pPr>
    </w:p>
    <w:p w14:paraId="78D43CF5" w14:textId="17ABFB1E" w:rsidR="00276943" w:rsidRPr="00A06D46" w:rsidRDefault="00102E37" w:rsidP="00A06D46">
      <w:pPr>
        <w:pStyle w:val="Ttulo2"/>
        <w:numPr>
          <w:ilvl w:val="0"/>
          <w:numId w:val="53"/>
        </w:numPr>
        <w:jc w:val="both"/>
      </w:pPr>
      <w:bookmarkStart w:id="10" w:name="_Toc149421507"/>
      <w:r w:rsidRPr="00A06D46">
        <w:t>Tipos de utilizadores</w:t>
      </w:r>
      <w:bookmarkEnd w:id="10"/>
    </w:p>
    <w:p w14:paraId="0F74F656" w14:textId="28086E23" w:rsidR="00102E37" w:rsidRPr="00A06D46" w:rsidRDefault="00102E37" w:rsidP="00A06D46">
      <w:pPr>
        <w:tabs>
          <w:tab w:val="left" w:pos="6300"/>
        </w:tabs>
        <w:jc w:val="both"/>
      </w:pPr>
      <w:r w:rsidRPr="00A06D46">
        <w:t xml:space="preserve">De forma a que apenas o </w:t>
      </w:r>
      <w:r w:rsidR="00E07D7B" w:rsidRPr="00A06D46">
        <w:t>planeamento</w:t>
      </w:r>
      <w:r w:rsidRPr="00A06D46">
        <w:t xml:space="preserve"> tivesse acesso a partes fundamentais da </w:t>
      </w:r>
      <w:r w:rsidR="003E15EA" w:rsidRPr="00A06D46">
        <w:t>plataforma,</w:t>
      </w:r>
      <w:r w:rsidRPr="00A06D46">
        <w:t xml:space="preserve"> mas os formadores não t</w:t>
      </w:r>
      <w:r w:rsidR="00E07D7B" w:rsidRPr="00A06D46">
        <w:t xml:space="preserve">ivessem </w:t>
      </w:r>
      <w:r w:rsidRPr="00A06D46">
        <w:t>aceso a todos os componentes foram criados dois tipos de utilizadores diferentes, planeamento e formadores. Para criar, editar ou apagar deve seguir os seguintes passos:</w:t>
      </w:r>
    </w:p>
    <w:p w14:paraId="084B7DDB" w14:textId="77777777" w:rsidR="00102E37" w:rsidRPr="00A06D46" w:rsidRDefault="00102E37" w:rsidP="00A06D46">
      <w:pPr>
        <w:jc w:val="both"/>
      </w:pPr>
      <w:r w:rsidRPr="00A06D46">
        <w:t>Criar:</w:t>
      </w:r>
    </w:p>
    <w:p w14:paraId="5327ED82" w14:textId="60B41BE7" w:rsidR="00102E37" w:rsidRPr="00A06D46" w:rsidRDefault="00102E37" w:rsidP="00A06D46">
      <w:pPr>
        <w:pStyle w:val="PargrafodaLista"/>
        <w:numPr>
          <w:ilvl w:val="0"/>
          <w:numId w:val="48"/>
        </w:numPr>
        <w:jc w:val="both"/>
      </w:pPr>
      <w:r w:rsidRPr="00A06D46">
        <w:t>Aceder a opção</w:t>
      </w:r>
      <w:r w:rsidR="00EF01E0" w:rsidRPr="00A06D46">
        <w:t xml:space="preserve"> tipo de utilizador</w:t>
      </w:r>
      <w:r w:rsidRPr="00A06D46">
        <w:t>;</w:t>
      </w:r>
    </w:p>
    <w:p w14:paraId="3DCF81D9" w14:textId="77777777" w:rsidR="00102E37" w:rsidRPr="00A06D46" w:rsidRDefault="00102E37" w:rsidP="00A06D46">
      <w:pPr>
        <w:pStyle w:val="PargrafodaLista"/>
        <w:numPr>
          <w:ilvl w:val="0"/>
          <w:numId w:val="48"/>
        </w:numPr>
        <w:jc w:val="both"/>
      </w:pPr>
      <w:r w:rsidRPr="00A06D46">
        <w:t>Clicar no botão criar</w:t>
      </w:r>
    </w:p>
    <w:p w14:paraId="5CB531B4" w14:textId="52DA5103" w:rsidR="00102E37" w:rsidRPr="00A06D46" w:rsidRDefault="00102E37" w:rsidP="00A06D46">
      <w:pPr>
        <w:pStyle w:val="PargrafodaLista"/>
        <w:numPr>
          <w:ilvl w:val="0"/>
          <w:numId w:val="48"/>
        </w:numPr>
        <w:jc w:val="both"/>
      </w:pPr>
      <w:r w:rsidRPr="00A06D46">
        <w:t xml:space="preserve">Inserir </w:t>
      </w:r>
      <w:r w:rsidR="00EF01E0" w:rsidRPr="00A06D46">
        <w:t>os dados necessários</w:t>
      </w:r>
      <w:r w:rsidRPr="00A06D46">
        <w:t>;</w:t>
      </w:r>
    </w:p>
    <w:p w14:paraId="2DA3D4E4" w14:textId="77777777" w:rsidR="00E07D7B" w:rsidRPr="00A06D46" w:rsidRDefault="00E07D7B" w:rsidP="00A06D46">
      <w:pPr>
        <w:pStyle w:val="PargrafodaLista"/>
        <w:numPr>
          <w:ilvl w:val="0"/>
          <w:numId w:val="48"/>
        </w:numPr>
        <w:jc w:val="both"/>
      </w:pPr>
      <w:r w:rsidRPr="00A06D46">
        <w:t>Clicar em "Guardar" para confirmar ou "Cancelar" para anular.</w:t>
      </w:r>
    </w:p>
    <w:p w14:paraId="03ED5F77" w14:textId="77777777" w:rsidR="00102E37" w:rsidRPr="00A06D46" w:rsidRDefault="00102E37" w:rsidP="00A06D46">
      <w:pPr>
        <w:ind w:left="720" w:firstLine="0"/>
        <w:jc w:val="both"/>
      </w:pPr>
      <w:r w:rsidRPr="00A06D46">
        <w:t>Editar:</w:t>
      </w:r>
    </w:p>
    <w:p w14:paraId="44741AFE" w14:textId="01E6E24D" w:rsidR="00102E37" w:rsidRPr="00A06D46" w:rsidRDefault="00102E37" w:rsidP="00A06D46">
      <w:pPr>
        <w:pStyle w:val="PargrafodaLista"/>
        <w:numPr>
          <w:ilvl w:val="0"/>
          <w:numId w:val="49"/>
        </w:numPr>
        <w:jc w:val="both"/>
      </w:pPr>
      <w:r w:rsidRPr="00A06D46">
        <w:t>Clicar no bloco a editar;</w:t>
      </w:r>
    </w:p>
    <w:p w14:paraId="353C560B" w14:textId="77777777" w:rsidR="00102E37" w:rsidRPr="00A06D46" w:rsidRDefault="00102E37" w:rsidP="00A06D46">
      <w:pPr>
        <w:pStyle w:val="PargrafodaLista"/>
        <w:numPr>
          <w:ilvl w:val="0"/>
          <w:numId w:val="49"/>
        </w:numPr>
        <w:jc w:val="both"/>
      </w:pPr>
      <w:r w:rsidRPr="00A06D46">
        <w:t>Clicar no botão editar;</w:t>
      </w:r>
    </w:p>
    <w:p w14:paraId="66BDC0AE" w14:textId="77777777" w:rsidR="00102E37" w:rsidRPr="00A06D46" w:rsidRDefault="00102E37" w:rsidP="00A06D46">
      <w:pPr>
        <w:pStyle w:val="PargrafodaLista"/>
        <w:numPr>
          <w:ilvl w:val="0"/>
          <w:numId w:val="49"/>
        </w:numPr>
        <w:jc w:val="both"/>
      </w:pPr>
      <w:r w:rsidRPr="00A06D46">
        <w:lastRenderedPageBreak/>
        <w:t>Editar o horário;</w:t>
      </w:r>
    </w:p>
    <w:p w14:paraId="6DA1D404" w14:textId="77777777" w:rsidR="00E07D7B" w:rsidRPr="00A06D46" w:rsidRDefault="00E07D7B" w:rsidP="00A06D46">
      <w:pPr>
        <w:pStyle w:val="PargrafodaLista"/>
        <w:numPr>
          <w:ilvl w:val="0"/>
          <w:numId w:val="49"/>
        </w:numPr>
        <w:jc w:val="both"/>
      </w:pPr>
      <w:r w:rsidRPr="00A06D46">
        <w:t>Clicar em "Guardar" para confirmar ou "Cancelar" para anular.</w:t>
      </w:r>
    </w:p>
    <w:p w14:paraId="45134FBE" w14:textId="77777777" w:rsidR="00102E37" w:rsidRPr="00A06D46" w:rsidRDefault="00102E37" w:rsidP="00A06D46">
      <w:pPr>
        <w:ind w:left="720" w:firstLine="0"/>
        <w:jc w:val="both"/>
      </w:pPr>
      <w:r w:rsidRPr="00A06D46">
        <w:t>Apagar:</w:t>
      </w:r>
    </w:p>
    <w:p w14:paraId="10E7087D" w14:textId="0176652D" w:rsidR="00102E37" w:rsidRPr="00A06D46" w:rsidRDefault="00102E37" w:rsidP="00A06D46">
      <w:pPr>
        <w:pStyle w:val="PargrafodaLista"/>
        <w:numPr>
          <w:ilvl w:val="0"/>
          <w:numId w:val="50"/>
        </w:numPr>
        <w:jc w:val="both"/>
      </w:pPr>
      <w:r w:rsidRPr="00A06D46">
        <w:t xml:space="preserve">Clicar no botão apagar na </w:t>
      </w:r>
      <w:r w:rsidR="00E07D7B" w:rsidRPr="00A06D46">
        <w:t>última</w:t>
      </w:r>
      <w:r w:rsidRPr="00A06D46">
        <w:t xml:space="preserve"> coluna da tabela apresentada;</w:t>
      </w:r>
    </w:p>
    <w:p w14:paraId="5BC69BE9" w14:textId="77777777" w:rsidR="00E07D7B" w:rsidRPr="00A06D46" w:rsidRDefault="00E07D7B" w:rsidP="00A06D46">
      <w:pPr>
        <w:pStyle w:val="PargrafodaLista"/>
        <w:numPr>
          <w:ilvl w:val="0"/>
          <w:numId w:val="50"/>
        </w:numPr>
        <w:jc w:val="both"/>
      </w:pPr>
      <w:r w:rsidRPr="00A06D46">
        <w:t>Aparecerá um aviso; escolha "OK" ou "Cancelar".</w:t>
      </w:r>
    </w:p>
    <w:p w14:paraId="0014D5D4" w14:textId="77777777" w:rsidR="00C35015" w:rsidRPr="00A06D46" w:rsidRDefault="00C35015" w:rsidP="00A06D46">
      <w:pPr>
        <w:ind w:firstLine="0"/>
        <w:jc w:val="both"/>
        <w:rPr>
          <w:noProof/>
        </w:rPr>
      </w:pPr>
    </w:p>
    <w:p w14:paraId="2B604575" w14:textId="57660684" w:rsidR="002A26FF" w:rsidRPr="00A06D46" w:rsidRDefault="003E15EA" w:rsidP="00A06D46">
      <w:pPr>
        <w:ind w:firstLine="0"/>
        <w:jc w:val="both"/>
      </w:pPr>
      <w:r w:rsidRPr="00A06D46">
        <w:rPr>
          <w:noProof/>
        </w:rPr>
        <w:drawing>
          <wp:inline distT="0" distB="0" distL="0" distR="0" wp14:anchorId="02913B57" wp14:editId="09DBFC2D">
            <wp:extent cx="5958840" cy="3020695"/>
            <wp:effectExtent l="0" t="0" r="3810" b="8255"/>
            <wp:docPr id="2068852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52737" name=""/>
                    <pic:cNvPicPr/>
                  </pic:nvPicPr>
                  <pic:blipFill rotWithShape="1">
                    <a:blip r:embed="rId17"/>
                    <a:srcRect t="5258" r="-257"/>
                    <a:stretch/>
                  </pic:blipFill>
                  <pic:spPr bwMode="auto">
                    <a:xfrm>
                      <a:off x="0" y="0"/>
                      <a:ext cx="5958840" cy="3020695"/>
                    </a:xfrm>
                    <a:prstGeom prst="rect">
                      <a:avLst/>
                    </a:prstGeom>
                    <a:ln>
                      <a:noFill/>
                    </a:ln>
                    <a:extLst>
                      <a:ext uri="{53640926-AAD7-44D8-BBD7-CCE9431645EC}">
                        <a14:shadowObscured xmlns:a14="http://schemas.microsoft.com/office/drawing/2010/main"/>
                      </a:ext>
                    </a:extLst>
                  </pic:spPr>
                </pic:pic>
              </a:graphicData>
            </a:graphic>
          </wp:inline>
        </w:drawing>
      </w:r>
    </w:p>
    <w:p w14:paraId="1C3F1BCA" w14:textId="77777777" w:rsidR="00EF01E0" w:rsidRPr="00A06D46" w:rsidRDefault="00EF01E0" w:rsidP="00A06D46">
      <w:pPr>
        <w:jc w:val="both"/>
      </w:pPr>
    </w:p>
    <w:p w14:paraId="02476F3A" w14:textId="56B41FD3" w:rsidR="00EF01E0" w:rsidRPr="00A06D46" w:rsidRDefault="00615B44" w:rsidP="00A06D46">
      <w:pPr>
        <w:pStyle w:val="Ttulo2"/>
        <w:jc w:val="both"/>
      </w:pPr>
      <w:bookmarkStart w:id="11" w:name="_Toc149421508"/>
      <w:r w:rsidRPr="00A06D46">
        <w:t>10</w:t>
      </w:r>
      <w:r w:rsidR="00EF01E0" w:rsidRPr="00A06D46">
        <w:t>. Gestão de Formadores</w:t>
      </w:r>
      <w:bookmarkEnd w:id="11"/>
    </w:p>
    <w:p w14:paraId="0982B168" w14:textId="77777777" w:rsidR="00EF01E0" w:rsidRPr="00A06D46" w:rsidRDefault="00EF01E0" w:rsidP="00A06D46">
      <w:pPr>
        <w:jc w:val="both"/>
      </w:pPr>
    </w:p>
    <w:p w14:paraId="75DC9223" w14:textId="43A016C2" w:rsidR="00EF01E0" w:rsidRPr="00A06D46" w:rsidRDefault="00615B44" w:rsidP="00A06D46">
      <w:pPr>
        <w:pStyle w:val="Ttulo3"/>
        <w:jc w:val="both"/>
      </w:pPr>
      <w:bookmarkStart w:id="12" w:name="_Toc149421509"/>
      <w:r w:rsidRPr="00A06D46">
        <w:t>10</w:t>
      </w:r>
      <w:r w:rsidR="00EF01E0" w:rsidRPr="00A06D46">
        <w:t>.1 Inserir formador</w:t>
      </w:r>
      <w:bookmarkEnd w:id="12"/>
    </w:p>
    <w:p w14:paraId="73FD4C1A" w14:textId="77777777" w:rsidR="00D84DBC" w:rsidRPr="00A06D46" w:rsidRDefault="00D84DBC" w:rsidP="00A06D46">
      <w:pPr>
        <w:tabs>
          <w:tab w:val="left" w:pos="6300"/>
        </w:tabs>
        <w:jc w:val="both"/>
      </w:pPr>
      <w:r w:rsidRPr="00A06D46">
        <w:t>Neste capítulo, aprenderá como inserir um formador. Para tal, siga os seguintes passos:</w:t>
      </w:r>
    </w:p>
    <w:p w14:paraId="76DFB439" w14:textId="71D2D028" w:rsidR="00D84DBC" w:rsidRPr="00A06D46" w:rsidRDefault="00D84DBC" w:rsidP="00A06D46">
      <w:pPr>
        <w:pStyle w:val="PargrafodaLista"/>
        <w:numPr>
          <w:ilvl w:val="0"/>
          <w:numId w:val="51"/>
        </w:numPr>
        <w:jc w:val="both"/>
      </w:pPr>
      <w:r w:rsidRPr="00A06D46">
        <w:t>Faça login na sua conta com privilégios de administrador/planeamento.</w:t>
      </w:r>
    </w:p>
    <w:p w14:paraId="7F11F07B" w14:textId="0C1904A1" w:rsidR="00D84DBC" w:rsidRPr="00A06D46" w:rsidRDefault="00D84DBC" w:rsidP="00A06D46">
      <w:pPr>
        <w:pStyle w:val="PargrafodaLista"/>
        <w:numPr>
          <w:ilvl w:val="0"/>
          <w:numId w:val="51"/>
        </w:numPr>
        <w:jc w:val="both"/>
      </w:pPr>
      <w:r w:rsidRPr="00A06D46">
        <w:t>Na barra de ferramentas, vá para "Gestão de Formadores" e selecione "Inserir Formadores".</w:t>
      </w:r>
    </w:p>
    <w:p w14:paraId="6E438F99" w14:textId="089DF378" w:rsidR="00D84DBC" w:rsidRPr="00A06D46" w:rsidRDefault="00D84DBC" w:rsidP="00A06D46">
      <w:pPr>
        <w:pStyle w:val="PargrafodaLista"/>
        <w:numPr>
          <w:ilvl w:val="0"/>
          <w:numId w:val="51"/>
        </w:numPr>
        <w:jc w:val="both"/>
      </w:pPr>
      <w:r w:rsidRPr="00A06D46">
        <w:lastRenderedPageBreak/>
        <w:t>Preencha o formulário de inserção do formador:</w:t>
      </w:r>
    </w:p>
    <w:p w14:paraId="30E8D698" w14:textId="77777777" w:rsidR="00D84DBC" w:rsidRPr="00A06D46" w:rsidRDefault="00D84DBC" w:rsidP="00A06D46">
      <w:pPr>
        <w:pStyle w:val="PargrafodaLista"/>
        <w:numPr>
          <w:ilvl w:val="0"/>
          <w:numId w:val="29"/>
        </w:numPr>
        <w:jc w:val="both"/>
      </w:pPr>
      <w:r w:rsidRPr="00A06D46">
        <w:t>Nome do utilizador: Insira o nome do utilizador.</w:t>
      </w:r>
    </w:p>
    <w:p w14:paraId="6F7D625A" w14:textId="77777777" w:rsidR="00D84DBC" w:rsidRPr="00A06D46" w:rsidRDefault="00D84DBC" w:rsidP="00A06D46">
      <w:pPr>
        <w:pStyle w:val="PargrafodaLista"/>
        <w:numPr>
          <w:ilvl w:val="0"/>
          <w:numId w:val="29"/>
        </w:numPr>
        <w:jc w:val="both"/>
      </w:pPr>
      <w:r w:rsidRPr="00A06D46">
        <w:t>Email do utilizador: Insira o endereço de email do utilizador.</w:t>
      </w:r>
    </w:p>
    <w:p w14:paraId="38330E6E" w14:textId="77777777" w:rsidR="00D84DBC" w:rsidRPr="00A06D46" w:rsidRDefault="00D84DBC" w:rsidP="00A06D46">
      <w:pPr>
        <w:pStyle w:val="PargrafodaLista"/>
        <w:numPr>
          <w:ilvl w:val="0"/>
          <w:numId w:val="29"/>
        </w:numPr>
        <w:jc w:val="both"/>
      </w:pPr>
      <w:r w:rsidRPr="00A06D46">
        <w:t>Tipo de utilizador: Escolha entre as opções "planeamento" (acesso total ao software) ou "professor" (com funcionalidades específicas para professores e sem privilégios de administração do software).</w:t>
      </w:r>
    </w:p>
    <w:p w14:paraId="19BD75FE" w14:textId="77777777" w:rsidR="00D84DBC" w:rsidRPr="00A06D46" w:rsidRDefault="00D84DBC" w:rsidP="00A06D46">
      <w:pPr>
        <w:pStyle w:val="PargrafodaLista"/>
        <w:numPr>
          <w:ilvl w:val="0"/>
          <w:numId w:val="29"/>
        </w:numPr>
        <w:jc w:val="both"/>
      </w:pPr>
      <w:r w:rsidRPr="00A06D46">
        <w:t>Escolha as cores associadas a cada professor (cada professor tem 2 cores associadas).</w:t>
      </w:r>
    </w:p>
    <w:p w14:paraId="1464578F" w14:textId="4843F989" w:rsidR="00D84DBC" w:rsidRPr="00A06D46" w:rsidRDefault="00D84DBC" w:rsidP="00A06D46">
      <w:pPr>
        <w:pStyle w:val="PargrafodaLista"/>
        <w:numPr>
          <w:ilvl w:val="0"/>
          <w:numId w:val="29"/>
        </w:numPr>
        <w:jc w:val="both"/>
      </w:pPr>
      <w:r w:rsidRPr="00A06D46">
        <w:t>Selecione o(s) grupo(s) pedagógico(s) ao(s) qual(</w:t>
      </w:r>
      <w:proofErr w:type="spellStart"/>
      <w:r w:rsidRPr="00A06D46">
        <w:t>is</w:t>
      </w:r>
      <w:proofErr w:type="spellEnd"/>
      <w:r w:rsidRPr="00A06D46">
        <w:t>) o professor está associado.</w:t>
      </w:r>
    </w:p>
    <w:p w14:paraId="687FCAF5" w14:textId="77777777" w:rsidR="00D84DBC" w:rsidRPr="00A06D46" w:rsidRDefault="00D84DBC" w:rsidP="00A06D46">
      <w:pPr>
        <w:pStyle w:val="PargrafodaLista"/>
        <w:numPr>
          <w:ilvl w:val="0"/>
          <w:numId w:val="29"/>
        </w:numPr>
        <w:jc w:val="both"/>
      </w:pPr>
      <w:r w:rsidRPr="00A06D46">
        <w:t>Escolha a Área de Formação apropriada para o professor.</w:t>
      </w:r>
    </w:p>
    <w:p w14:paraId="099A1A2F" w14:textId="250390D6" w:rsidR="00D84DBC" w:rsidRPr="00A06D46" w:rsidRDefault="00D84DBC" w:rsidP="00A06D46">
      <w:pPr>
        <w:pStyle w:val="PargrafodaLista"/>
        <w:numPr>
          <w:ilvl w:val="0"/>
          <w:numId w:val="51"/>
        </w:numPr>
        <w:jc w:val="both"/>
      </w:pPr>
      <w:r w:rsidRPr="00A06D46">
        <w:t>Clique em "Gravar" para adicionar ou "Voltar" para cancelar a inserção.</w:t>
      </w:r>
    </w:p>
    <w:p w14:paraId="79D7D2E2" w14:textId="77EB363E" w:rsidR="00EF01E0" w:rsidRPr="00A06D46" w:rsidRDefault="00D84DBC" w:rsidP="00A06D46">
      <w:pPr>
        <w:tabs>
          <w:tab w:val="left" w:pos="6300"/>
        </w:tabs>
        <w:jc w:val="both"/>
      </w:pPr>
      <w:r w:rsidRPr="00A06D46">
        <w:t>Após concluir estes passos, será redirecionado para a lista de formadores, onde poderá visualizar todos os formadores e respetivos dados. Também terá acesso a uma barra de pesquisa para facilitar a procura de um formador específico. O formador receberá um email de autenticação para concluir a integração na plataforma.</w:t>
      </w:r>
    </w:p>
    <w:p w14:paraId="271A4E66" w14:textId="77777777" w:rsidR="00C35015" w:rsidRPr="00A06D46" w:rsidRDefault="00C35015" w:rsidP="00A06D46">
      <w:pPr>
        <w:tabs>
          <w:tab w:val="left" w:pos="6300"/>
        </w:tabs>
        <w:ind w:firstLine="0"/>
        <w:jc w:val="both"/>
        <w:rPr>
          <w:noProof/>
        </w:rPr>
      </w:pPr>
    </w:p>
    <w:p w14:paraId="1A541A3F" w14:textId="4DC559FE" w:rsidR="008B5FD6" w:rsidRDefault="00615B44" w:rsidP="00A06D46">
      <w:pPr>
        <w:tabs>
          <w:tab w:val="left" w:pos="6300"/>
        </w:tabs>
        <w:ind w:firstLine="0"/>
        <w:jc w:val="both"/>
      </w:pPr>
      <w:r w:rsidRPr="00A06D46">
        <w:rPr>
          <w:noProof/>
        </w:rPr>
        <w:lastRenderedPageBreak/>
        <w:drawing>
          <wp:inline distT="0" distB="0" distL="0" distR="0" wp14:anchorId="1ACCDA17" wp14:editId="7398F394">
            <wp:extent cx="5905500" cy="3023010"/>
            <wp:effectExtent l="0" t="0" r="0" b="6350"/>
            <wp:docPr id="1223618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8456" name=""/>
                    <pic:cNvPicPr/>
                  </pic:nvPicPr>
                  <pic:blipFill rotWithShape="1">
                    <a:blip r:embed="rId18"/>
                    <a:srcRect l="50320" t="6172" r="-150" b="3152"/>
                    <a:stretch/>
                  </pic:blipFill>
                  <pic:spPr bwMode="auto">
                    <a:xfrm>
                      <a:off x="0" y="0"/>
                      <a:ext cx="5910377" cy="3025506"/>
                    </a:xfrm>
                    <a:prstGeom prst="rect">
                      <a:avLst/>
                    </a:prstGeom>
                    <a:ln>
                      <a:noFill/>
                    </a:ln>
                    <a:extLst>
                      <a:ext uri="{53640926-AAD7-44D8-BBD7-CCE9431645EC}">
                        <a14:shadowObscured xmlns:a14="http://schemas.microsoft.com/office/drawing/2010/main"/>
                      </a:ext>
                    </a:extLst>
                  </pic:spPr>
                </pic:pic>
              </a:graphicData>
            </a:graphic>
          </wp:inline>
        </w:drawing>
      </w:r>
    </w:p>
    <w:p w14:paraId="1A21EF9C" w14:textId="77777777" w:rsidR="00A06D46" w:rsidRPr="00A06D46" w:rsidRDefault="00A06D46" w:rsidP="00A06D46">
      <w:pPr>
        <w:tabs>
          <w:tab w:val="left" w:pos="6300"/>
        </w:tabs>
        <w:ind w:firstLine="0"/>
        <w:jc w:val="both"/>
      </w:pPr>
    </w:p>
    <w:p w14:paraId="67C21A11" w14:textId="7436BC30" w:rsidR="00EF01E0" w:rsidRPr="00A06D46" w:rsidRDefault="00615B44" w:rsidP="00A06D46">
      <w:pPr>
        <w:pStyle w:val="Ttulo3"/>
        <w:jc w:val="both"/>
      </w:pPr>
      <w:bookmarkStart w:id="13" w:name="_Toc149421510"/>
      <w:r w:rsidRPr="00A06D46">
        <w:t>10</w:t>
      </w:r>
      <w:r w:rsidR="00EF01E0" w:rsidRPr="00A06D46">
        <w:t>.2 Editar formador</w:t>
      </w:r>
      <w:bookmarkEnd w:id="13"/>
    </w:p>
    <w:p w14:paraId="3CFB5EC4" w14:textId="77777777" w:rsidR="00D84DBC" w:rsidRPr="00A06D46" w:rsidRDefault="00D84DBC" w:rsidP="00A06D46">
      <w:pPr>
        <w:jc w:val="both"/>
      </w:pPr>
      <w:r w:rsidRPr="00A06D46">
        <w:t>Nesta secção, aprenderá como aceder à lista de formadores e editar os detalhes de um formador. Para começar, na página principal, selecione a opção "Gestão de Formadores" e, em seguida, escolha "Editar Formador". Uma lista de formadores será exibida.</w:t>
      </w:r>
    </w:p>
    <w:p w14:paraId="32891D66" w14:textId="77777777" w:rsidR="00D84DBC" w:rsidRPr="00A06D46" w:rsidRDefault="00D84DBC" w:rsidP="00A06D46">
      <w:pPr>
        <w:jc w:val="both"/>
      </w:pPr>
      <w:r w:rsidRPr="00A06D46">
        <w:t>Para editar um formador, siga estes passos:</w:t>
      </w:r>
    </w:p>
    <w:p w14:paraId="64EDAA58" w14:textId="35D633D0" w:rsidR="00D84DBC" w:rsidRPr="00A06D46" w:rsidRDefault="00D84DBC" w:rsidP="00A06D46">
      <w:pPr>
        <w:pStyle w:val="PargrafodaLista"/>
        <w:numPr>
          <w:ilvl w:val="0"/>
          <w:numId w:val="52"/>
        </w:numPr>
        <w:jc w:val="both"/>
      </w:pPr>
      <w:r w:rsidRPr="00A06D46">
        <w:t>Escolha o formador que deseja editar, procurando pelo nome ou percorrendo a lista.</w:t>
      </w:r>
    </w:p>
    <w:p w14:paraId="0CACD028" w14:textId="732F32CE" w:rsidR="00D84DBC" w:rsidRPr="00A06D46" w:rsidRDefault="00D84DBC" w:rsidP="00A06D46">
      <w:pPr>
        <w:pStyle w:val="PargrafodaLista"/>
        <w:numPr>
          <w:ilvl w:val="0"/>
          <w:numId w:val="52"/>
        </w:numPr>
        <w:jc w:val="both"/>
      </w:pPr>
      <w:r w:rsidRPr="00A06D46">
        <w:t>Clique duas vezes no nome do formador para aceder à página de edição.</w:t>
      </w:r>
    </w:p>
    <w:p w14:paraId="5CBA4E5E" w14:textId="2D64944A" w:rsidR="00D84DBC" w:rsidRPr="00A06D46" w:rsidRDefault="00D84DBC" w:rsidP="00A06D46">
      <w:pPr>
        <w:pStyle w:val="PargrafodaLista"/>
        <w:numPr>
          <w:ilvl w:val="0"/>
          <w:numId w:val="52"/>
        </w:numPr>
        <w:jc w:val="both"/>
      </w:pPr>
      <w:r w:rsidRPr="00A06D46">
        <w:t>Clique no botão "Editar" para fazer as alterações necessárias.</w:t>
      </w:r>
    </w:p>
    <w:p w14:paraId="725D630F" w14:textId="781447F7" w:rsidR="00D84DBC" w:rsidRPr="00A06D46" w:rsidRDefault="00D84DBC" w:rsidP="00A06D46">
      <w:pPr>
        <w:pStyle w:val="PargrafodaLista"/>
        <w:numPr>
          <w:ilvl w:val="0"/>
          <w:numId w:val="52"/>
        </w:numPr>
        <w:jc w:val="both"/>
      </w:pPr>
      <w:r w:rsidRPr="00A06D46">
        <w:t>Após editar os campos desejados, clique em "Guardar" para salvar as alterações ou em "Cancelar" para abortar a edição.</w:t>
      </w:r>
    </w:p>
    <w:p w14:paraId="03AE1A68" w14:textId="0E1CB2B5" w:rsidR="00D84DBC" w:rsidRPr="00A06D46" w:rsidRDefault="00D84DBC" w:rsidP="00A06D46">
      <w:pPr>
        <w:pStyle w:val="PargrafodaLista"/>
        <w:numPr>
          <w:ilvl w:val="0"/>
          <w:numId w:val="52"/>
        </w:numPr>
        <w:jc w:val="both"/>
      </w:pPr>
      <w:r w:rsidRPr="00A06D46">
        <w:t>Ao clicar em "Apagar Formador," o formador será eliminado.</w:t>
      </w:r>
    </w:p>
    <w:p w14:paraId="6EEF763B" w14:textId="64B13D84" w:rsidR="00EF01E0" w:rsidRPr="00A06D46" w:rsidRDefault="00D84DBC" w:rsidP="00A06D46">
      <w:pPr>
        <w:pStyle w:val="PargrafodaLista"/>
        <w:numPr>
          <w:ilvl w:val="0"/>
          <w:numId w:val="52"/>
        </w:numPr>
        <w:jc w:val="both"/>
      </w:pPr>
      <w:r w:rsidRPr="00A06D46">
        <w:t xml:space="preserve"> Ao clicar em "Repor Palavra-passe," o formador receberá um email com um link de autenticação.</w:t>
      </w:r>
    </w:p>
    <w:p w14:paraId="656A7770" w14:textId="0E721FA7" w:rsidR="008B5FD6" w:rsidRPr="00A06D46" w:rsidRDefault="00615B44" w:rsidP="00A06D46">
      <w:pPr>
        <w:ind w:firstLine="0"/>
        <w:jc w:val="both"/>
      </w:pPr>
      <w:r w:rsidRPr="00A06D46">
        <w:rPr>
          <w:noProof/>
        </w:rPr>
        <w:lastRenderedPageBreak/>
        <w:drawing>
          <wp:inline distT="0" distB="0" distL="0" distR="0" wp14:anchorId="060E6729" wp14:editId="1CB60889">
            <wp:extent cx="5876925" cy="2947035"/>
            <wp:effectExtent l="0" t="0" r="0" b="5715"/>
            <wp:docPr id="485662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2321" name=""/>
                    <pic:cNvPicPr/>
                  </pic:nvPicPr>
                  <pic:blipFill rotWithShape="1">
                    <a:blip r:embed="rId19"/>
                    <a:srcRect l="49839" t="5558" r="-91" b="4862"/>
                    <a:stretch/>
                  </pic:blipFill>
                  <pic:spPr bwMode="auto">
                    <a:xfrm>
                      <a:off x="0" y="0"/>
                      <a:ext cx="5894515" cy="2955856"/>
                    </a:xfrm>
                    <a:prstGeom prst="rect">
                      <a:avLst/>
                    </a:prstGeom>
                    <a:ln>
                      <a:noFill/>
                    </a:ln>
                    <a:extLst>
                      <a:ext uri="{53640926-AAD7-44D8-BBD7-CCE9431645EC}">
                        <a14:shadowObscured xmlns:a14="http://schemas.microsoft.com/office/drawing/2010/main"/>
                      </a:ext>
                    </a:extLst>
                  </pic:spPr>
                </pic:pic>
              </a:graphicData>
            </a:graphic>
          </wp:inline>
        </w:drawing>
      </w:r>
    </w:p>
    <w:p w14:paraId="5AB55E0E" w14:textId="77777777" w:rsidR="00615B44" w:rsidRPr="00A06D46" w:rsidRDefault="00615B44" w:rsidP="00A06D46">
      <w:pPr>
        <w:ind w:firstLine="0"/>
        <w:jc w:val="both"/>
        <w:rPr>
          <w:noProof/>
        </w:rPr>
      </w:pPr>
    </w:p>
    <w:p w14:paraId="77AA8C96" w14:textId="08E90C6C" w:rsidR="00615B44" w:rsidRDefault="00615B44" w:rsidP="00A06D46">
      <w:pPr>
        <w:ind w:firstLine="0"/>
        <w:jc w:val="both"/>
      </w:pPr>
      <w:r w:rsidRPr="00A06D46">
        <w:rPr>
          <w:noProof/>
        </w:rPr>
        <w:drawing>
          <wp:inline distT="0" distB="0" distL="0" distR="0" wp14:anchorId="5CE42C13" wp14:editId="2C8F1A19">
            <wp:extent cx="5905500" cy="2964815"/>
            <wp:effectExtent l="0" t="0" r="0" b="6985"/>
            <wp:docPr id="18723562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56235" name=""/>
                    <pic:cNvPicPr/>
                  </pic:nvPicPr>
                  <pic:blipFill rotWithShape="1">
                    <a:blip r:embed="rId20"/>
                    <a:srcRect l="50160" t="5744" r="-249" b="4861"/>
                    <a:stretch/>
                  </pic:blipFill>
                  <pic:spPr bwMode="auto">
                    <a:xfrm>
                      <a:off x="0" y="0"/>
                      <a:ext cx="5927959" cy="2976091"/>
                    </a:xfrm>
                    <a:prstGeom prst="rect">
                      <a:avLst/>
                    </a:prstGeom>
                    <a:ln>
                      <a:noFill/>
                    </a:ln>
                    <a:extLst>
                      <a:ext uri="{53640926-AAD7-44D8-BBD7-CCE9431645EC}">
                        <a14:shadowObscured xmlns:a14="http://schemas.microsoft.com/office/drawing/2010/main"/>
                      </a:ext>
                    </a:extLst>
                  </pic:spPr>
                </pic:pic>
              </a:graphicData>
            </a:graphic>
          </wp:inline>
        </w:drawing>
      </w:r>
    </w:p>
    <w:p w14:paraId="37F50F2E" w14:textId="77777777" w:rsidR="00A06D46" w:rsidRPr="00A06D46" w:rsidRDefault="00A06D46" w:rsidP="00A06D46">
      <w:pPr>
        <w:ind w:firstLine="0"/>
        <w:jc w:val="both"/>
      </w:pPr>
    </w:p>
    <w:p w14:paraId="73979A22" w14:textId="6BF24069" w:rsidR="00EF01E0" w:rsidRPr="00A06D46" w:rsidRDefault="00615B44" w:rsidP="00A06D46">
      <w:pPr>
        <w:pStyle w:val="Ttulo3"/>
        <w:jc w:val="both"/>
      </w:pPr>
      <w:bookmarkStart w:id="14" w:name="_Toc149421511"/>
      <w:r w:rsidRPr="00A06D46">
        <w:t>10</w:t>
      </w:r>
      <w:r w:rsidR="00EF01E0" w:rsidRPr="00A06D46">
        <w:t xml:space="preserve">.3 Listagem de </w:t>
      </w:r>
      <w:bookmarkEnd w:id="14"/>
      <w:r w:rsidR="00A06D46" w:rsidRPr="00A06D46">
        <w:t>formadores</w:t>
      </w:r>
      <w:r w:rsidR="00EF01E0" w:rsidRPr="00A06D46">
        <w:t xml:space="preserve"> </w:t>
      </w:r>
    </w:p>
    <w:p w14:paraId="5CE6BA1B" w14:textId="77777777" w:rsidR="00D84DBC" w:rsidRPr="00A06D46" w:rsidRDefault="00D84DBC" w:rsidP="00A06D46">
      <w:pPr>
        <w:jc w:val="both"/>
      </w:pPr>
      <w:r w:rsidRPr="00A06D46">
        <w:t>Para aceder à lista de todos os formadores existentes, selecione "Gestão de Formadores" na barra de tarefas e, em seguida, escolha "Listagem de Formadores". Aqui, poderá verificar todos os formadores existentes e outras informações, como:</w:t>
      </w:r>
    </w:p>
    <w:p w14:paraId="1A7E7EEB" w14:textId="77777777" w:rsidR="00D84DBC" w:rsidRPr="00A06D46" w:rsidRDefault="00D84DBC" w:rsidP="00A06D46">
      <w:pPr>
        <w:pStyle w:val="PargrafodaLista"/>
        <w:numPr>
          <w:ilvl w:val="0"/>
          <w:numId w:val="29"/>
        </w:numPr>
        <w:jc w:val="both"/>
      </w:pPr>
      <w:r w:rsidRPr="00A06D46">
        <w:lastRenderedPageBreak/>
        <w:t>Nome do Formador.</w:t>
      </w:r>
    </w:p>
    <w:p w14:paraId="01D7C070" w14:textId="77777777" w:rsidR="00D84DBC" w:rsidRPr="00A06D46" w:rsidRDefault="00D84DBC" w:rsidP="00A06D46">
      <w:pPr>
        <w:pStyle w:val="PargrafodaLista"/>
        <w:numPr>
          <w:ilvl w:val="0"/>
          <w:numId w:val="29"/>
        </w:numPr>
        <w:jc w:val="both"/>
      </w:pPr>
      <w:r w:rsidRPr="00A06D46">
        <w:t>Área de Formação.</w:t>
      </w:r>
    </w:p>
    <w:p w14:paraId="4CFE2B9B" w14:textId="77777777" w:rsidR="00D84DBC" w:rsidRPr="00A06D46" w:rsidRDefault="00D84DBC" w:rsidP="00A06D46">
      <w:pPr>
        <w:pStyle w:val="PargrafodaLista"/>
        <w:numPr>
          <w:ilvl w:val="0"/>
          <w:numId w:val="29"/>
        </w:numPr>
        <w:jc w:val="both"/>
      </w:pPr>
      <w:r w:rsidRPr="00A06D46">
        <w:t>Grupo Pedagógico.</w:t>
      </w:r>
    </w:p>
    <w:p w14:paraId="4DDBA583" w14:textId="77777777" w:rsidR="00D84DBC" w:rsidRPr="00A06D46" w:rsidRDefault="00D84DBC" w:rsidP="00A06D46">
      <w:pPr>
        <w:pStyle w:val="PargrafodaLista"/>
        <w:numPr>
          <w:ilvl w:val="0"/>
          <w:numId w:val="29"/>
        </w:numPr>
        <w:jc w:val="both"/>
      </w:pPr>
      <w:r w:rsidRPr="00A06D46">
        <w:t>Último Login.</w:t>
      </w:r>
    </w:p>
    <w:p w14:paraId="7E697903" w14:textId="77777777" w:rsidR="00D84DBC" w:rsidRPr="00A06D46" w:rsidRDefault="00D84DBC" w:rsidP="00A06D46">
      <w:pPr>
        <w:pStyle w:val="PargrafodaLista"/>
        <w:numPr>
          <w:ilvl w:val="0"/>
          <w:numId w:val="29"/>
        </w:numPr>
        <w:jc w:val="both"/>
      </w:pPr>
      <w:r w:rsidRPr="00A06D46">
        <w:t>Última Gravação.</w:t>
      </w:r>
    </w:p>
    <w:p w14:paraId="40FC2C96" w14:textId="77777777" w:rsidR="00C35015" w:rsidRPr="00A06D46" w:rsidRDefault="00C35015" w:rsidP="00A06D46">
      <w:pPr>
        <w:ind w:firstLine="0"/>
        <w:jc w:val="both"/>
        <w:rPr>
          <w:noProof/>
        </w:rPr>
      </w:pPr>
    </w:p>
    <w:p w14:paraId="5C239306" w14:textId="2FCC0583" w:rsidR="00615B44" w:rsidRDefault="00615B44" w:rsidP="00A06D46">
      <w:pPr>
        <w:ind w:firstLine="0"/>
        <w:jc w:val="both"/>
      </w:pPr>
      <w:r w:rsidRPr="00A06D46">
        <w:rPr>
          <w:noProof/>
        </w:rPr>
        <w:drawing>
          <wp:inline distT="0" distB="0" distL="0" distR="0" wp14:anchorId="2D0F8819" wp14:editId="220EE09F">
            <wp:extent cx="6057900" cy="3066807"/>
            <wp:effectExtent l="0" t="0" r="0" b="635"/>
            <wp:docPr id="943081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1787" name=""/>
                    <pic:cNvPicPr/>
                  </pic:nvPicPr>
                  <pic:blipFill rotWithShape="1">
                    <a:blip r:embed="rId21"/>
                    <a:srcRect l="49839" t="6720" r="78" b="3152"/>
                    <a:stretch/>
                  </pic:blipFill>
                  <pic:spPr bwMode="auto">
                    <a:xfrm>
                      <a:off x="0" y="0"/>
                      <a:ext cx="6065406" cy="3070607"/>
                    </a:xfrm>
                    <a:prstGeom prst="rect">
                      <a:avLst/>
                    </a:prstGeom>
                    <a:ln>
                      <a:noFill/>
                    </a:ln>
                    <a:extLst>
                      <a:ext uri="{53640926-AAD7-44D8-BBD7-CCE9431645EC}">
                        <a14:shadowObscured xmlns:a14="http://schemas.microsoft.com/office/drawing/2010/main"/>
                      </a:ext>
                    </a:extLst>
                  </pic:spPr>
                </pic:pic>
              </a:graphicData>
            </a:graphic>
          </wp:inline>
        </w:drawing>
      </w:r>
    </w:p>
    <w:p w14:paraId="0F8E1A9F" w14:textId="77777777" w:rsidR="00A06D46" w:rsidRPr="00A06D46" w:rsidRDefault="00A06D46" w:rsidP="00A06D46">
      <w:pPr>
        <w:ind w:firstLine="0"/>
        <w:jc w:val="both"/>
      </w:pPr>
    </w:p>
    <w:p w14:paraId="2494F9FF" w14:textId="4FDF098A" w:rsidR="00EF01E0" w:rsidRPr="00A06D46" w:rsidRDefault="00615B44" w:rsidP="00A06D46">
      <w:pPr>
        <w:pStyle w:val="Ttulo2"/>
        <w:jc w:val="both"/>
      </w:pPr>
      <w:bookmarkStart w:id="15" w:name="_Toc149421512"/>
      <w:r w:rsidRPr="00A06D46">
        <w:t>11.</w:t>
      </w:r>
      <w:r w:rsidR="008B5FD6" w:rsidRPr="00A06D46">
        <w:t xml:space="preserve"> </w:t>
      </w:r>
      <w:r w:rsidR="00EF01E0" w:rsidRPr="00A06D46">
        <w:t>Gestão horários</w:t>
      </w:r>
      <w:bookmarkEnd w:id="15"/>
    </w:p>
    <w:p w14:paraId="18391111" w14:textId="77777777" w:rsidR="008416A9" w:rsidRPr="00A06D46" w:rsidRDefault="008416A9" w:rsidP="00A06D46">
      <w:pPr>
        <w:jc w:val="both"/>
      </w:pPr>
      <w:r w:rsidRPr="00A06D46">
        <w:t>Na aba de gestão de horários, é possível realizar a gestão dos horários das turmas e dos formadores.</w:t>
      </w:r>
    </w:p>
    <w:p w14:paraId="069C1AFC" w14:textId="4AC2E01E" w:rsidR="00901C08" w:rsidRPr="00A06D46" w:rsidRDefault="00615B44" w:rsidP="00A06D46">
      <w:pPr>
        <w:pStyle w:val="Ttulo3"/>
        <w:jc w:val="both"/>
      </w:pPr>
      <w:bookmarkStart w:id="16" w:name="_Toc149421513"/>
      <w:r w:rsidRPr="00A06D46">
        <w:t xml:space="preserve">11.1 </w:t>
      </w:r>
      <w:r w:rsidR="00901C08" w:rsidRPr="00A06D46">
        <w:t>Turma</w:t>
      </w:r>
      <w:bookmarkEnd w:id="16"/>
    </w:p>
    <w:p w14:paraId="090A216B" w14:textId="40C05EB7" w:rsidR="00901C08" w:rsidRPr="00A06D46" w:rsidRDefault="008416A9" w:rsidP="00A06D46">
      <w:pPr>
        <w:jc w:val="both"/>
      </w:pPr>
      <w:r w:rsidRPr="00A06D46">
        <w:t xml:space="preserve">Ao selecionar a opção "Turmas", você terá acesso a uma tabela que lista todas as turmas existentes, juntamente com os cursos e áreas de formação correspondentes. Além disso, há uma barra de pesquisa que permite procurar informações específicas. Ao clicar em uma turma, você </w:t>
      </w:r>
      <w:r w:rsidRPr="00A06D46">
        <w:lastRenderedPageBreak/>
        <w:t xml:space="preserve">será direcionado para um calendário, onde poderá visualizar as atribuições de cada turma em cada bloco de tempo, incluindo os nomes dos formadores e </w:t>
      </w:r>
      <w:proofErr w:type="spellStart"/>
      <w:r w:rsidRPr="00A06D46">
        <w:t>UFCDs</w:t>
      </w:r>
      <w:proofErr w:type="spellEnd"/>
      <w:r w:rsidRPr="00A06D46">
        <w:t xml:space="preserve"> correspondentes.</w:t>
      </w:r>
    </w:p>
    <w:p w14:paraId="6336A615" w14:textId="77777777" w:rsidR="0088205E" w:rsidRPr="00A06D46" w:rsidRDefault="0088205E" w:rsidP="00A06D46">
      <w:pPr>
        <w:ind w:firstLine="0"/>
        <w:jc w:val="both"/>
      </w:pPr>
    </w:p>
    <w:p w14:paraId="7E0E6B9A" w14:textId="77777777" w:rsidR="00C35015" w:rsidRPr="00A06D46" w:rsidRDefault="00C35015" w:rsidP="00A06D46">
      <w:pPr>
        <w:ind w:firstLine="0"/>
        <w:jc w:val="both"/>
        <w:rPr>
          <w:noProof/>
        </w:rPr>
      </w:pPr>
    </w:p>
    <w:p w14:paraId="6AC2A94B" w14:textId="44C96AAE" w:rsidR="0088205E" w:rsidRPr="00A06D46" w:rsidRDefault="0088205E" w:rsidP="00A06D46">
      <w:pPr>
        <w:ind w:firstLine="0"/>
        <w:jc w:val="both"/>
      </w:pPr>
      <w:r w:rsidRPr="00A06D46">
        <w:rPr>
          <w:noProof/>
        </w:rPr>
        <w:drawing>
          <wp:inline distT="0" distB="0" distL="0" distR="0" wp14:anchorId="5C1521AD" wp14:editId="63C98392">
            <wp:extent cx="5859780" cy="2898775"/>
            <wp:effectExtent l="0" t="0" r="7620" b="0"/>
            <wp:docPr id="312982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2976" name=""/>
                    <pic:cNvPicPr/>
                  </pic:nvPicPr>
                  <pic:blipFill rotWithShape="1">
                    <a:blip r:embed="rId22"/>
                    <a:srcRect t="9082" r="1410"/>
                    <a:stretch/>
                  </pic:blipFill>
                  <pic:spPr bwMode="auto">
                    <a:xfrm>
                      <a:off x="0" y="0"/>
                      <a:ext cx="5859780" cy="2898775"/>
                    </a:xfrm>
                    <a:prstGeom prst="rect">
                      <a:avLst/>
                    </a:prstGeom>
                    <a:ln>
                      <a:noFill/>
                    </a:ln>
                    <a:extLst>
                      <a:ext uri="{53640926-AAD7-44D8-BBD7-CCE9431645EC}">
                        <a14:shadowObscured xmlns:a14="http://schemas.microsoft.com/office/drawing/2010/main"/>
                      </a:ext>
                    </a:extLst>
                  </pic:spPr>
                </pic:pic>
              </a:graphicData>
            </a:graphic>
          </wp:inline>
        </w:drawing>
      </w:r>
    </w:p>
    <w:p w14:paraId="6FBC4A57" w14:textId="77777777" w:rsidR="00C35015" w:rsidRPr="00A06D46" w:rsidRDefault="00C35015" w:rsidP="00A06D46">
      <w:pPr>
        <w:ind w:firstLine="0"/>
        <w:jc w:val="both"/>
        <w:rPr>
          <w:noProof/>
        </w:rPr>
      </w:pPr>
    </w:p>
    <w:p w14:paraId="621641B7" w14:textId="48048056" w:rsidR="0088205E" w:rsidRPr="00A06D46" w:rsidRDefault="0088205E" w:rsidP="00A06D46">
      <w:pPr>
        <w:ind w:firstLine="0"/>
        <w:jc w:val="both"/>
      </w:pPr>
      <w:r w:rsidRPr="00A06D46">
        <w:rPr>
          <w:noProof/>
        </w:rPr>
        <w:drawing>
          <wp:inline distT="0" distB="0" distL="0" distR="0" wp14:anchorId="50A52A61" wp14:editId="1F382587">
            <wp:extent cx="5935980" cy="2921635"/>
            <wp:effectExtent l="0" t="0" r="7620" b="0"/>
            <wp:docPr id="544442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2170" name=""/>
                    <pic:cNvPicPr/>
                  </pic:nvPicPr>
                  <pic:blipFill rotWithShape="1">
                    <a:blip r:embed="rId23"/>
                    <a:srcRect t="8364" r="128"/>
                    <a:stretch/>
                  </pic:blipFill>
                  <pic:spPr bwMode="auto">
                    <a:xfrm>
                      <a:off x="0" y="0"/>
                      <a:ext cx="5935980" cy="2921635"/>
                    </a:xfrm>
                    <a:prstGeom prst="rect">
                      <a:avLst/>
                    </a:prstGeom>
                    <a:ln>
                      <a:noFill/>
                    </a:ln>
                    <a:extLst>
                      <a:ext uri="{53640926-AAD7-44D8-BBD7-CCE9431645EC}">
                        <a14:shadowObscured xmlns:a14="http://schemas.microsoft.com/office/drawing/2010/main"/>
                      </a:ext>
                    </a:extLst>
                  </pic:spPr>
                </pic:pic>
              </a:graphicData>
            </a:graphic>
          </wp:inline>
        </w:drawing>
      </w:r>
    </w:p>
    <w:p w14:paraId="76C28016" w14:textId="77777777" w:rsidR="00C35015" w:rsidRPr="00A06D46" w:rsidRDefault="00C35015" w:rsidP="00A06D46">
      <w:pPr>
        <w:ind w:firstLine="0"/>
        <w:jc w:val="both"/>
        <w:rPr>
          <w:noProof/>
        </w:rPr>
      </w:pPr>
    </w:p>
    <w:p w14:paraId="00D48321" w14:textId="3E30F20C" w:rsidR="0010158B" w:rsidRPr="00A06D46" w:rsidRDefault="0010158B" w:rsidP="00A06D46">
      <w:pPr>
        <w:ind w:firstLine="0"/>
        <w:jc w:val="both"/>
      </w:pPr>
      <w:r w:rsidRPr="00A06D46">
        <w:rPr>
          <w:noProof/>
        </w:rPr>
        <w:lastRenderedPageBreak/>
        <w:drawing>
          <wp:inline distT="0" distB="0" distL="0" distR="0" wp14:anchorId="72EFA106" wp14:editId="30A828C6">
            <wp:extent cx="5928360" cy="2944495"/>
            <wp:effectExtent l="0" t="0" r="0" b="8255"/>
            <wp:docPr id="1256845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5266" name=""/>
                    <pic:cNvPicPr/>
                  </pic:nvPicPr>
                  <pic:blipFill rotWithShape="1">
                    <a:blip r:embed="rId24"/>
                    <a:srcRect l="-1" t="7648" r="257"/>
                    <a:stretch/>
                  </pic:blipFill>
                  <pic:spPr bwMode="auto">
                    <a:xfrm>
                      <a:off x="0" y="0"/>
                      <a:ext cx="5928360" cy="2944495"/>
                    </a:xfrm>
                    <a:prstGeom prst="rect">
                      <a:avLst/>
                    </a:prstGeom>
                    <a:ln>
                      <a:noFill/>
                    </a:ln>
                    <a:extLst>
                      <a:ext uri="{53640926-AAD7-44D8-BBD7-CCE9431645EC}">
                        <a14:shadowObscured xmlns:a14="http://schemas.microsoft.com/office/drawing/2010/main"/>
                      </a:ext>
                    </a:extLst>
                  </pic:spPr>
                </pic:pic>
              </a:graphicData>
            </a:graphic>
          </wp:inline>
        </w:drawing>
      </w:r>
    </w:p>
    <w:p w14:paraId="708403FE" w14:textId="77777777" w:rsidR="0088205E" w:rsidRPr="00A06D46" w:rsidRDefault="0088205E" w:rsidP="00A06D46">
      <w:pPr>
        <w:ind w:firstLine="0"/>
        <w:jc w:val="both"/>
      </w:pPr>
    </w:p>
    <w:p w14:paraId="60F6AF3A" w14:textId="77A2F609" w:rsidR="00901C08" w:rsidRPr="00A06D46" w:rsidRDefault="00615B44" w:rsidP="00A06D46">
      <w:pPr>
        <w:pStyle w:val="Ttulo3"/>
        <w:jc w:val="both"/>
      </w:pPr>
      <w:bookmarkStart w:id="17" w:name="_Toc149421514"/>
      <w:r w:rsidRPr="00A06D46">
        <w:t xml:space="preserve">11.2 </w:t>
      </w:r>
      <w:r w:rsidR="00901C08" w:rsidRPr="00A06D46">
        <w:t>Formadores</w:t>
      </w:r>
      <w:bookmarkEnd w:id="17"/>
    </w:p>
    <w:p w14:paraId="384E554E" w14:textId="2290C923" w:rsidR="008416A9" w:rsidRPr="00A06D46" w:rsidRDefault="008416A9" w:rsidP="00A06D46">
      <w:pPr>
        <w:jc w:val="both"/>
      </w:pPr>
      <w:r w:rsidRPr="00A06D46">
        <w:t xml:space="preserve">Ao optar por "Formadores", você terá acesso a uma tabela que lista todos os formadores existentes, juntamente com suas áreas de formação e grupos pedagógicos correspondentes. Há também uma barra de pesquisa que facilita a busca por informações específicas. Ao clicar em um formador, você será redirecionado para um calendário onde poderá verificar as disponibilidades registradas por cada formador, o que permitirá a atribuição posterior de aulas de forma eficiente. </w:t>
      </w:r>
    </w:p>
    <w:p w14:paraId="224216E5" w14:textId="77777777" w:rsidR="00C35015" w:rsidRPr="00A06D46" w:rsidRDefault="00C35015" w:rsidP="00A06D46">
      <w:pPr>
        <w:ind w:firstLine="0"/>
        <w:jc w:val="both"/>
        <w:rPr>
          <w:noProof/>
        </w:rPr>
      </w:pPr>
    </w:p>
    <w:p w14:paraId="2B7AC578" w14:textId="219668E0" w:rsidR="0010158B" w:rsidRPr="00A06D46" w:rsidRDefault="0010158B" w:rsidP="00A06D46">
      <w:pPr>
        <w:ind w:firstLine="0"/>
        <w:jc w:val="both"/>
      </w:pPr>
      <w:r w:rsidRPr="00A06D46">
        <w:rPr>
          <w:noProof/>
        </w:rPr>
        <w:lastRenderedPageBreak/>
        <w:drawing>
          <wp:inline distT="0" distB="0" distL="0" distR="0" wp14:anchorId="67C3C527" wp14:editId="30F77D80">
            <wp:extent cx="5951220" cy="2898775"/>
            <wp:effectExtent l="0" t="0" r="0" b="0"/>
            <wp:docPr id="1224402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2952" name=""/>
                    <pic:cNvPicPr/>
                  </pic:nvPicPr>
                  <pic:blipFill rotWithShape="1">
                    <a:blip r:embed="rId25"/>
                    <a:srcRect t="9082" r="-128"/>
                    <a:stretch/>
                  </pic:blipFill>
                  <pic:spPr bwMode="auto">
                    <a:xfrm>
                      <a:off x="0" y="0"/>
                      <a:ext cx="5951220" cy="2898775"/>
                    </a:xfrm>
                    <a:prstGeom prst="rect">
                      <a:avLst/>
                    </a:prstGeom>
                    <a:ln>
                      <a:noFill/>
                    </a:ln>
                    <a:extLst>
                      <a:ext uri="{53640926-AAD7-44D8-BBD7-CCE9431645EC}">
                        <a14:shadowObscured xmlns:a14="http://schemas.microsoft.com/office/drawing/2010/main"/>
                      </a:ext>
                    </a:extLst>
                  </pic:spPr>
                </pic:pic>
              </a:graphicData>
            </a:graphic>
          </wp:inline>
        </w:drawing>
      </w:r>
    </w:p>
    <w:p w14:paraId="11A4F84B" w14:textId="77777777" w:rsidR="00C35015" w:rsidRPr="00A06D46" w:rsidRDefault="00C35015" w:rsidP="00A06D46">
      <w:pPr>
        <w:ind w:firstLine="0"/>
        <w:jc w:val="both"/>
        <w:rPr>
          <w:noProof/>
        </w:rPr>
      </w:pPr>
    </w:p>
    <w:p w14:paraId="08BBE771" w14:textId="1BDD3E1F" w:rsidR="0010158B" w:rsidRPr="00A06D46" w:rsidRDefault="0010158B" w:rsidP="00A06D46">
      <w:pPr>
        <w:ind w:firstLine="0"/>
        <w:jc w:val="both"/>
      </w:pPr>
      <w:r w:rsidRPr="00A06D46">
        <w:rPr>
          <w:noProof/>
        </w:rPr>
        <w:drawing>
          <wp:inline distT="0" distB="0" distL="0" distR="0" wp14:anchorId="2A32699D" wp14:editId="2521C708">
            <wp:extent cx="5928360" cy="2891155"/>
            <wp:effectExtent l="0" t="0" r="0" b="4445"/>
            <wp:docPr id="215856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6049" name=""/>
                    <pic:cNvPicPr/>
                  </pic:nvPicPr>
                  <pic:blipFill rotWithShape="1">
                    <a:blip r:embed="rId26"/>
                    <a:srcRect l="-1" t="9321" r="257"/>
                    <a:stretch/>
                  </pic:blipFill>
                  <pic:spPr bwMode="auto">
                    <a:xfrm>
                      <a:off x="0" y="0"/>
                      <a:ext cx="5928360" cy="2891155"/>
                    </a:xfrm>
                    <a:prstGeom prst="rect">
                      <a:avLst/>
                    </a:prstGeom>
                    <a:ln>
                      <a:noFill/>
                    </a:ln>
                    <a:extLst>
                      <a:ext uri="{53640926-AAD7-44D8-BBD7-CCE9431645EC}">
                        <a14:shadowObscured xmlns:a14="http://schemas.microsoft.com/office/drawing/2010/main"/>
                      </a:ext>
                    </a:extLst>
                  </pic:spPr>
                </pic:pic>
              </a:graphicData>
            </a:graphic>
          </wp:inline>
        </w:drawing>
      </w:r>
    </w:p>
    <w:p w14:paraId="19F75130" w14:textId="77777777" w:rsidR="00C35015" w:rsidRPr="00A06D46" w:rsidRDefault="00C35015" w:rsidP="00A06D46">
      <w:pPr>
        <w:ind w:firstLine="0"/>
        <w:jc w:val="both"/>
        <w:rPr>
          <w:noProof/>
        </w:rPr>
      </w:pPr>
    </w:p>
    <w:p w14:paraId="75A89268" w14:textId="1FEB1E54" w:rsidR="0010158B" w:rsidRPr="00A06D46" w:rsidRDefault="0010158B" w:rsidP="00A06D46">
      <w:pPr>
        <w:ind w:firstLine="0"/>
        <w:jc w:val="both"/>
      </w:pPr>
      <w:r w:rsidRPr="00A06D46">
        <w:rPr>
          <w:noProof/>
        </w:rPr>
        <w:lastRenderedPageBreak/>
        <w:drawing>
          <wp:inline distT="0" distB="0" distL="0" distR="0" wp14:anchorId="14BB0DCF" wp14:editId="52D7126F">
            <wp:extent cx="5981700" cy="2914015"/>
            <wp:effectExtent l="0" t="0" r="0" b="635"/>
            <wp:docPr id="135398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8414" name=""/>
                    <pic:cNvPicPr/>
                  </pic:nvPicPr>
                  <pic:blipFill rotWithShape="1">
                    <a:blip r:embed="rId27"/>
                    <a:srcRect t="8604" r="-641"/>
                    <a:stretch/>
                  </pic:blipFill>
                  <pic:spPr bwMode="auto">
                    <a:xfrm>
                      <a:off x="0" y="0"/>
                      <a:ext cx="5981700" cy="2914015"/>
                    </a:xfrm>
                    <a:prstGeom prst="rect">
                      <a:avLst/>
                    </a:prstGeom>
                    <a:ln>
                      <a:noFill/>
                    </a:ln>
                    <a:extLst>
                      <a:ext uri="{53640926-AAD7-44D8-BBD7-CCE9431645EC}">
                        <a14:shadowObscured xmlns:a14="http://schemas.microsoft.com/office/drawing/2010/main"/>
                      </a:ext>
                    </a:extLst>
                  </pic:spPr>
                </pic:pic>
              </a:graphicData>
            </a:graphic>
          </wp:inline>
        </w:drawing>
      </w:r>
    </w:p>
    <w:p w14:paraId="49E16C36" w14:textId="77777777" w:rsidR="0010158B" w:rsidRPr="00A06D46" w:rsidRDefault="0010158B" w:rsidP="00A06D46">
      <w:pPr>
        <w:ind w:firstLine="0"/>
        <w:jc w:val="both"/>
      </w:pPr>
    </w:p>
    <w:p w14:paraId="79EFE319" w14:textId="6FAAD682" w:rsidR="00E81978" w:rsidRPr="00A06D46" w:rsidRDefault="00615B44" w:rsidP="00A06D46">
      <w:pPr>
        <w:pStyle w:val="Ttulo2"/>
        <w:jc w:val="both"/>
      </w:pPr>
      <w:bookmarkStart w:id="18" w:name="_Toc149421515"/>
      <w:r w:rsidRPr="00A06D46">
        <w:t>12</w:t>
      </w:r>
      <w:r w:rsidR="008B5FD6" w:rsidRPr="00A06D46">
        <w:t xml:space="preserve"> Login</w:t>
      </w:r>
      <w:bookmarkEnd w:id="18"/>
    </w:p>
    <w:p w14:paraId="7A55084E" w14:textId="2CC4DAAE" w:rsidR="00564FA4" w:rsidRPr="00A06D46" w:rsidRDefault="00615B44" w:rsidP="00A06D46">
      <w:pPr>
        <w:pStyle w:val="Ttulo3"/>
        <w:jc w:val="both"/>
      </w:pPr>
      <w:bookmarkStart w:id="19" w:name="_Toc149421516"/>
      <w:r w:rsidRPr="00A06D46">
        <w:t>12</w:t>
      </w:r>
      <w:r w:rsidR="00564FA4" w:rsidRPr="00A06D46">
        <w:t>.1 Iniciar seção</w:t>
      </w:r>
      <w:bookmarkEnd w:id="19"/>
    </w:p>
    <w:p w14:paraId="2269EB0B" w14:textId="78F49883" w:rsidR="00A61155" w:rsidRPr="00A06D46" w:rsidRDefault="00A61155" w:rsidP="00A06D46">
      <w:pPr>
        <w:jc w:val="both"/>
      </w:pPr>
      <w:r w:rsidRPr="00A06D46">
        <w:t>O login é o primeiro passo para aceder às funcionalidades e recursos que o software oferece. Para iniciar o processo de login, siga os passos abaixo:</w:t>
      </w:r>
    </w:p>
    <w:p w14:paraId="3F12D664" w14:textId="75850B76" w:rsidR="00A61155" w:rsidRPr="00A06D46" w:rsidRDefault="00A61155" w:rsidP="00A06D46">
      <w:pPr>
        <w:pStyle w:val="PargrafodaLista"/>
        <w:numPr>
          <w:ilvl w:val="0"/>
          <w:numId w:val="30"/>
        </w:numPr>
        <w:jc w:val="both"/>
      </w:pPr>
      <w:r w:rsidRPr="00A06D46">
        <w:t>Abra o software</w:t>
      </w:r>
      <w:r w:rsidR="00564FA4" w:rsidRPr="00A06D46">
        <w:t xml:space="preserve"> Agile </w:t>
      </w:r>
      <w:proofErr w:type="spellStart"/>
      <w:r w:rsidR="00564FA4" w:rsidRPr="00A06D46">
        <w:t>Wing</w:t>
      </w:r>
      <w:proofErr w:type="spellEnd"/>
      <w:r w:rsidR="00564FA4" w:rsidRPr="00A06D46">
        <w:t xml:space="preserve"> no seu dispositivo;</w:t>
      </w:r>
    </w:p>
    <w:p w14:paraId="3636E0B3" w14:textId="6286EB89" w:rsidR="00564FA4" w:rsidRPr="00A06D46" w:rsidRDefault="00564FA4" w:rsidP="00A06D46">
      <w:pPr>
        <w:pStyle w:val="PargrafodaLista"/>
        <w:numPr>
          <w:ilvl w:val="0"/>
          <w:numId w:val="30"/>
        </w:numPr>
        <w:jc w:val="both"/>
      </w:pPr>
      <w:r w:rsidRPr="00A06D46">
        <w:t>Será direcionado para a tela de login, onde deverá inserir as suas credenciais de utilizador (</w:t>
      </w:r>
      <w:proofErr w:type="spellStart"/>
      <w:r w:rsidRPr="00A06D46">
        <w:t>username</w:t>
      </w:r>
      <w:proofErr w:type="spellEnd"/>
      <w:r w:rsidRPr="00A06D46">
        <w:t xml:space="preserve"> e password).</w:t>
      </w:r>
    </w:p>
    <w:p w14:paraId="4DB2C315" w14:textId="65E37F21" w:rsidR="00564FA4" w:rsidRPr="00A06D46" w:rsidRDefault="00564FA4" w:rsidP="00A06D46">
      <w:pPr>
        <w:pStyle w:val="PargrafodaLista"/>
        <w:numPr>
          <w:ilvl w:val="0"/>
          <w:numId w:val="30"/>
        </w:numPr>
        <w:jc w:val="both"/>
      </w:pPr>
      <w:r w:rsidRPr="00A06D46">
        <w:t>Depois de inseridas as credenciais deverá clicar no botão de login.</w:t>
      </w:r>
    </w:p>
    <w:p w14:paraId="0D7DC638" w14:textId="77777777" w:rsidR="00F03373" w:rsidRPr="00A06D46" w:rsidRDefault="00F03373" w:rsidP="00A06D46">
      <w:pPr>
        <w:ind w:left="720" w:firstLine="0"/>
        <w:jc w:val="both"/>
      </w:pPr>
    </w:p>
    <w:p w14:paraId="04679AC1" w14:textId="71DEDAD3" w:rsidR="00F03373" w:rsidRPr="00A06D46" w:rsidRDefault="00F03373" w:rsidP="00A06D46">
      <w:pPr>
        <w:ind w:firstLine="0"/>
        <w:jc w:val="both"/>
      </w:pPr>
      <w:r w:rsidRPr="00A06D46">
        <w:rPr>
          <w:noProof/>
        </w:rPr>
        <w:lastRenderedPageBreak/>
        <w:drawing>
          <wp:inline distT="0" distB="0" distL="0" distR="0" wp14:anchorId="530B398C" wp14:editId="254D0DB4">
            <wp:extent cx="5807251" cy="2613660"/>
            <wp:effectExtent l="0" t="0" r="3175" b="0"/>
            <wp:docPr id="1586599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9420" name=""/>
                    <pic:cNvPicPr/>
                  </pic:nvPicPr>
                  <pic:blipFill rotWithShape="1">
                    <a:blip r:embed="rId28"/>
                    <a:srcRect l="3206" t="14818" r="3076" b="6553"/>
                    <a:stretch/>
                  </pic:blipFill>
                  <pic:spPr bwMode="auto">
                    <a:xfrm>
                      <a:off x="0" y="0"/>
                      <a:ext cx="5807981" cy="2613989"/>
                    </a:xfrm>
                    <a:prstGeom prst="rect">
                      <a:avLst/>
                    </a:prstGeom>
                    <a:ln>
                      <a:noFill/>
                    </a:ln>
                    <a:extLst>
                      <a:ext uri="{53640926-AAD7-44D8-BBD7-CCE9431645EC}">
                        <a14:shadowObscured xmlns:a14="http://schemas.microsoft.com/office/drawing/2010/main"/>
                      </a:ext>
                    </a:extLst>
                  </pic:spPr>
                </pic:pic>
              </a:graphicData>
            </a:graphic>
          </wp:inline>
        </w:drawing>
      </w:r>
    </w:p>
    <w:p w14:paraId="0C21D401" w14:textId="77777777" w:rsidR="00F03373" w:rsidRPr="00A06D46" w:rsidRDefault="00F03373" w:rsidP="00A06D46">
      <w:pPr>
        <w:ind w:firstLine="0"/>
        <w:jc w:val="both"/>
      </w:pPr>
    </w:p>
    <w:p w14:paraId="3A4B2D7D" w14:textId="2BECAAC9" w:rsidR="00564FA4" w:rsidRPr="00A06D46" w:rsidRDefault="00615B44" w:rsidP="00A06D46">
      <w:pPr>
        <w:pStyle w:val="Ttulo3"/>
        <w:jc w:val="both"/>
      </w:pPr>
      <w:bookmarkStart w:id="20" w:name="_Toc149421517"/>
      <w:r w:rsidRPr="00A06D46">
        <w:t>12</w:t>
      </w:r>
      <w:r w:rsidR="00564FA4" w:rsidRPr="00A06D46">
        <w:t>.2 Alterar palavra-passe</w:t>
      </w:r>
      <w:bookmarkEnd w:id="20"/>
    </w:p>
    <w:p w14:paraId="02E81E9C" w14:textId="0389C728" w:rsidR="00E81978" w:rsidRPr="00A06D46" w:rsidRDefault="00564FA4" w:rsidP="00A06D46">
      <w:pPr>
        <w:jc w:val="both"/>
      </w:pPr>
      <w:r w:rsidRPr="00A06D46">
        <w:t>Alterar a palavra-passe é uma prática</w:t>
      </w:r>
      <w:r w:rsidR="000E1717" w:rsidRPr="00A06D46">
        <w:t xml:space="preserve"> importante para manter a sua conta segura. Após fazer o login irá encontrar-se na página inicial da aplicação onde terá uma </w:t>
      </w:r>
      <w:proofErr w:type="spellStart"/>
      <w:r w:rsidR="000E1717" w:rsidRPr="00A06D46">
        <w:t>barr</w:t>
      </w:r>
      <w:proofErr w:type="spellEnd"/>
      <w:r w:rsidR="000E1717" w:rsidRPr="00A06D46">
        <w:t xml:space="preserve"> de navegação com vários elementos. Para mudar a sua palavra-passe siga os seguintes passos:</w:t>
      </w:r>
    </w:p>
    <w:p w14:paraId="6F408EB7" w14:textId="41AB146F" w:rsidR="000E1717" w:rsidRPr="00A06D46" w:rsidRDefault="000E1717" w:rsidP="00A06D46">
      <w:pPr>
        <w:pStyle w:val="PargrafodaLista"/>
        <w:numPr>
          <w:ilvl w:val="0"/>
          <w:numId w:val="30"/>
        </w:numPr>
        <w:jc w:val="both"/>
      </w:pPr>
      <w:proofErr w:type="spellStart"/>
      <w:r w:rsidRPr="00A06D46">
        <w:t>Acesse</w:t>
      </w:r>
      <w:proofErr w:type="spellEnd"/>
      <w:r w:rsidRPr="00A06D46">
        <w:t xml:space="preserve"> a aplicação e faça login;</w:t>
      </w:r>
    </w:p>
    <w:p w14:paraId="7B7B3B9E" w14:textId="491F152E" w:rsidR="000E1717" w:rsidRPr="00A06D46" w:rsidRDefault="000E1717" w:rsidP="00A06D46">
      <w:pPr>
        <w:pStyle w:val="PargrafodaLista"/>
        <w:numPr>
          <w:ilvl w:val="0"/>
          <w:numId w:val="30"/>
        </w:numPr>
        <w:jc w:val="both"/>
      </w:pPr>
      <w:r w:rsidRPr="00A06D46">
        <w:t>Na barra de ferramentas escolha a opção Alterar Palavra Passe;</w:t>
      </w:r>
    </w:p>
    <w:p w14:paraId="6B124CD5" w14:textId="77777777" w:rsidR="000E1717" w:rsidRPr="00A06D46" w:rsidRDefault="000E1717" w:rsidP="00A06D46">
      <w:pPr>
        <w:pStyle w:val="PargrafodaLista"/>
        <w:numPr>
          <w:ilvl w:val="0"/>
          <w:numId w:val="30"/>
        </w:numPr>
        <w:jc w:val="both"/>
      </w:pPr>
      <w:r w:rsidRPr="00A06D46">
        <w:t xml:space="preserve">Será reencaminhado para outro ecrã onde deverá colocar a sua palavra passe </w:t>
      </w:r>
      <w:proofErr w:type="spellStart"/>
      <w:r w:rsidRPr="00A06D46">
        <w:t>actual</w:t>
      </w:r>
      <w:proofErr w:type="spellEnd"/>
      <w:r w:rsidRPr="00A06D46">
        <w:t>;</w:t>
      </w:r>
    </w:p>
    <w:p w14:paraId="650605EE" w14:textId="5B9FCC1D" w:rsidR="000E1717" w:rsidRPr="00A06D46" w:rsidRDefault="000E1717" w:rsidP="00A06D46">
      <w:pPr>
        <w:pStyle w:val="PargrafodaLista"/>
        <w:numPr>
          <w:ilvl w:val="0"/>
          <w:numId w:val="30"/>
        </w:numPr>
        <w:jc w:val="both"/>
      </w:pPr>
      <w:r w:rsidRPr="00A06D46">
        <w:t>E de seguida a palavra passe que escolheu e a sua confirmação</w:t>
      </w:r>
    </w:p>
    <w:p w14:paraId="5B38B77A" w14:textId="7048E524" w:rsidR="000E1717" w:rsidRPr="00A06D46" w:rsidRDefault="000E1717" w:rsidP="00A06D46">
      <w:pPr>
        <w:pStyle w:val="PargrafodaLista"/>
        <w:numPr>
          <w:ilvl w:val="0"/>
          <w:numId w:val="30"/>
        </w:numPr>
        <w:jc w:val="both"/>
      </w:pPr>
      <w:r w:rsidRPr="00A06D46">
        <w:t>Após preencher todos os campos, clicar no botão alterar palavra passe.</w:t>
      </w:r>
    </w:p>
    <w:p w14:paraId="7E98B65A" w14:textId="085F7EFE" w:rsidR="000E1717" w:rsidRPr="00A06D46" w:rsidRDefault="000E1717" w:rsidP="00A06D46">
      <w:pPr>
        <w:jc w:val="both"/>
      </w:pPr>
      <w:r w:rsidRPr="00A06D46">
        <w:t>Siga as seguintes dicas de segurança:</w:t>
      </w:r>
    </w:p>
    <w:p w14:paraId="1927EC76" w14:textId="19DDE29D" w:rsidR="000E1717" w:rsidRPr="00A06D46" w:rsidRDefault="000E1717" w:rsidP="00A06D46">
      <w:pPr>
        <w:pStyle w:val="PargrafodaLista"/>
        <w:numPr>
          <w:ilvl w:val="0"/>
          <w:numId w:val="29"/>
        </w:numPr>
        <w:jc w:val="both"/>
      </w:pPr>
      <w:r w:rsidRPr="00A06D46">
        <w:t>A palavra passe deve ter 8 caracteres ou mais;</w:t>
      </w:r>
    </w:p>
    <w:p w14:paraId="1779DA4C" w14:textId="142A4A2C" w:rsidR="000E1717" w:rsidRPr="00A06D46" w:rsidRDefault="000E1717" w:rsidP="00A06D46">
      <w:pPr>
        <w:pStyle w:val="PargrafodaLista"/>
        <w:numPr>
          <w:ilvl w:val="0"/>
          <w:numId w:val="29"/>
        </w:numPr>
        <w:jc w:val="both"/>
      </w:pPr>
      <w:r w:rsidRPr="00A06D46">
        <w:t>Para ser segura deve conter letras minúsculas, maiúsculas, números e caracteres especiais;</w:t>
      </w:r>
    </w:p>
    <w:p w14:paraId="1177E0C9" w14:textId="6BC0F45A" w:rsidR="000E1717" w:rsidRPr="00A06D46" w:rsidRDefault="000E1717" w:rsidP="00A06D46">
      <w:pPr>
        <w:pStyle w:val="PargrafodaLista"/>
        <w:numPr>
          <w:ilvl w:val="0"/>
          <w:numId w:val="29"/>
        </w:numPr>
        <w:jc w:val="both"/>
      </w:pPr>
      <w:r w:rsidRPr="00A06D46">
        <w:t>Não compartilhe a sua palavra-passe com ninguém;</w:t>
      </w:r>
    </w:p>
    <w:p w14:paraId="795351E8" w14:textId="7BC4064C" w:rsidR="000E1717" w:rsidRPr="00A06D46" w:rsidRDefault="000E1717" w:rsidP="00A06D46">
      <w:pPr>
        <w:pStyle w:val="PargrafodaLista"/>
        <w:numPr>
          <w:ilvl w:val="0"/>
          <w:numId w:val="29"/>
        </w:numPr>
        <w:jc w:val="both"/>
      </w:pPr>
      <w:r w:rsidRPr="00A06D46">
        <w:lastRenderedPageBreak/>
        <w:t>Evite usar a mesma palavra-passe em múltiplas contas;</w:t>
      </w:r>
    </w:p>
    <w:p w14:paraId="6F6FDD22" w14:textId="37506FE9" w:rsidR="000E1717" w:rsidRPr="00A06D46" w:rsidRDefault="000E1717" w:rsidP="00A06D46">
      <w:pPr>
        <w:pStyle w:val="PargrafodaLista"/>
        <w:numPr>
          <w:ilvl w:val="0"/>
          <w:numId w:val="29"/>
        </w:numPr>
        <w:jc w:val="both"/>
      </w:pPr>
      <w:r w:rsidRPr="00A06D46">
        <w:t>Altere a sua palavra-passe regularmente.</w:t>
      </w:r>
    </w:p>
    <w:p w14:paraId="7A9A9BEA" w14:textId="77777777" w:rsidR="00615B44" w:rsidRPr="00A06D46" w:rsidRDefault="00615B44" w:rsidP="00A06D46">
      <w:pPr>
        <w:ind w:firstLine="0"/>
        <w:jc w:val="both"/>
        <w:rPr>
          <w:noProof/>
        </w:rPr>
      </w:pPr>
    </w:p>
    <w:p w14:paraId="143D8467" w14:textId="0E865F89" w:rsidR="00615B44" w:rsidRPr="00A06D46" w:rsidRDefault="00615B44" w:rsidP="00A06D46">
      <w:pPr>
        <w:ind w:firstLine="0"/>
        <w:jc w:val="both"/>
      </w:pPr>
      <w:r w:rsidRPr="00A06D46">
        <w:rPr>
          <w:noProof/>
        </w:rPr>
        <w:drawing>
          <wp:inline distT="0" distB="0" distL="0" distR="0" wp14:anchorId="6C293DA1" wp14:editId="20E86564">
            <wp:extent cx="5958840" cy="2962910"/>
            <wp:effectExtent l="0" t="0" r="3810" b="8890"/>
            <wp:docPr id="14490648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4895" name=""/>
                    <pic:cNvPicPr/>
                  </pic:nvPicPr>
                  <pic:blipFill rotWithShape="1">
                    <a:blip r:embed="rId29"/>
                    <a:srcRect l="50159" t="7951" r="-130" b="3722"/>
                    <a:stretch/>
                  </pic:blipFill>
                  <pic:spPr bwMode="auto">
                    <a:xfrm>
                      <a:off x="0" y="0"/>
                      <a:ext cx="5965010" cy="2965978"/>
                    </a:xfrm>
                    <a:prstGeom prst="rect">
                      <a:avLst/>
                    </a:prstGeom>
                    <a:ln>
                      <a:noFill/>
                    </a:ln>
                    <a:extLst>
                      <a:ext uri="{53640926-AAD7-44D8-BBD7-CCE9431645EC}">
                        <a14:shadowObscured xmlns:a14="http://schemas.microsoft.com/office/drawing/2010/main"/>
                      </a:ext>
                    </a:extLst>
                  </pic:spPr>
                </pic:pic>
              </a:graphicData>
            </a:graphic>
          </wp:inline>
        </w:drawing>
      </w:r>
    </w:p>
    <w:p w14:paraId="19A10C59" w14:textId="77777777" w:rsidR="000E1717" w:rsidRPr="00A06D46" w:rsidRDefault="000E1717" w:rsidP="00A06D46">
      <w:pPr>
        <w:pStyle w:val="SemEspaamento"/>
        <w:ind w:left="1440"/>
        <w:jc w:val="both"/>
        <w:rPr>
          <w:lang w:val="pt-PT"/>
        </w:rPr>
      </w:pPr>
    </w:p>
    <w:p w14:paraId="1DEB0923" w14:textId="0C1269C8" w:rsidR="00355DCA" w:rsidRPr="00A06D46" w:rsidRDefault="00615B44" w:rsidP="00A06D46">
      <w:pPr>
        <w:pStyle w:val="Ttulo3"/>
        <w:jc w:val="both"/>
      </w:pPr>
      <w:bookmarkStart w:id="21" w:name="_Toc149421518"/>
      <w:r w:rsidRPr="00A06D46">
        <w:t>12</w:t>
      </w:r>
      <w:r w:rsidR="008B5FD6" w:rsidRPr="00A06D46">
        <w:t>.3</w:t>
      </w:r>
      <w:r w:rsidR="00564FA4" w:rsidRPr="00A06D46">
        <w:t xml:space="preserve"> Recuperar Palavra-Passe</w:t>
      </w:r>
      <w:bookmarkEnd w:id="21"/>
    </w:p>
    <w:p w14:paraId="5CCA3B9D" w14:textId="57E5D8EF" w:rsidR="00E81978" w:rsidRPr="00A06D46" w:rsidRDefault="00564FA4" w:rsidP="00A06D46">
      <w:pPr>
        <w:jc w:val="both"/>
      </w:pPr>
      <w:r w:rsidRPr="00A06D46">
        <w:t xml:space="preserve">Se o utilizador se esqueceu da password, não se preocupe. O Agile </w:t>
      </w:r>
      <w:proofErr w:type="spellStart"/>
      <w:r w:rsidRPr="00A06D46">
        <w:t>Wing</w:t>
      </w:r>
      <w:proofErr w:type="spellEnd"/>
      <w:r w:rsidRPr="00A06D46">
        <w:t xml:space="preserve"> oferece a opção de recuperação de password</w:t>
      </w:r>
      <w:r w:rsidR="00E62A75" w:rsidRPr="00A06D46">
        <w:t xml:space="preserve"> de forma a permitir que </w:t>
      </w:r>
      <w:proofErr w:type="spellStart"/>
      <w:r w:rsidR="00E62A75" w:rsidRPr="00A06D46">
        <w:t>recuoere</w:t>
      </w:r>
      <w:proofErr w:type="spellEnd"/>
      <w:r w:rsidR="00E62A75" w:rsidRPr="00A06D46">
        <w:t xml:space="preserve"> o </w:t>
      </w:r>
      <w:proofErr w:type="spellStart"/>
      <w:r w:rsidR="00E62A75" w:rsidRPr="00A06D46">
        <w:t>axcesso</w:t>
      </w:r>
      <w:proofErr w:type="spellEnd"/>
      <w:r w:rsidR="00E62A75" w:rsidRPr="00A06D46">
        <w:t xml:space="preserve"> a sua conta. Para conseguir recuperar acesso à sua conta siga os seguintes passos:</w:t>
      </w:r>
    </w:p>
    <w:p w14:paraId="1434C072" w14:textId="0D04E4A7" w:rsidR="00E62A75" w:rsidRPr="00A06D46" w:rsidRDefault="00E62A75" w:rsidP="00A06D46">
      <w:pPr>
        <w:pStyle w:val="PargrafodaLista"/>
        <w:numPr>
          <w:ilvl w:val="0"/>
          <w:numId w:val="29"/>
        </w:numPr>
        <w:jc w:val="both"/>
      </w:pPr>
      <w:r w:rsidRPr="00A06D46">
        <w:t xml:space="preserve">Aceder à </w:t>
      </w:r>
      <w:r w:rsidR="00A06D46" w:rsidRPr="00A06D46">
        <w:t>página</w:t>
      </w:r>
      <w:r w:rsidRPr="00A06D46">
        <w:t xml:space="preserve"> login;</w:t>
      </w:r>
    </w:p>
    <w:p w14:paraId="71AD17EF" w14:textId="71EB4C55" w:rsidR="00E62A75" w:rsidRPr="00A06D46" w:rsidRDefault="00E62A75" w:rsidP="00A06D46">
      <w:pPr>
        <w:pStyle w:val="PargrafodaLista"/>
        <w:numPr>
          <w:ilvl w:val="0"/>
          <w:numId w:val="29"/>
        </w:numPr>
        <w:jc w:val="both"/>
      </w:pPr>
      <w:r w:rsidRPr="00A06D46">
        <w:t>Colocar as credenciais;</w:t>
      </w:r>
    </w:p>
    <w:p w14:paraId="1E1F3CBF" w14:textId="195BA7BD" w:rsidR="00E62A75" w:rsidRPr="00A06D46" w:rsidRDefault="00E62A75" w:rsidP="00A06D46">
      <w:pPr>
        <w:pStyle w:val="PargrafodaLista"/>
        <w:numPr>
          <w:ilvl w:val="0"/>
          <w:numId w:val="29"/>
        </w:numPr>
        <w:jc w:val="both"/>
      </w:pPr>
      <w:r w:rsidRPr="00A06D46">
        <w:t>Ao clicar em Login se der errado irá aparecer a opção de recuperar palavra passe</w:t>
      </w:r>
      <w:r w:rsidR="00BB54D8" w:rsidRPr="00A06D46">
        <w:t>;</w:t>
      </w:r>
    </w:p>
    <w:p w14:paraId="3FDB9252" w14:textId="47B46C79" w:rsidR="00BB54D8" w:rsidRPr="00A06D46" w:rsidRDefault="00BB54D8" w:rsidP="00A06D46">
      <w:pPr>
        <w:pStyle w:val="PargrafodaLista"/>
        <w:numPr>
          <w:ilvl w:val="0"/>
          <w:numId w:val="29"/>
        </w:numPr>
        <w:jc w:val="both"/>
      </w:pPr>
      <w:r w:rsidRPr="00A06D46">
        <w:t>Clicar na opção recuperar palavra passe;</w:t>
      </w:r>
    </w:p>
    <w:p w14:paraId="22F3C035" w14:textId="2C09199B" w:rsidR="00BB54D8" w:rsidRPr="00A06D46" w:rsidRDefault="00BB54D8" w:rsidP="00A06D46">
      <w:pPr>
        <w:pStyle w:val="PargrafodaLista"/>
        <w:numPr>
          <w:ilvl w:val="0"/>
          <w:numId w:val="29"/>
        </w:numPr>
        <w:jc w:val="both"/>
      </w:pPr>
      <w:r w:rsidRPr="00A06D46">
        <w:t>Colocar as suas credenciais e nova palavra-passe;</w:t>
      </w:r>
    </w:p>
    <w:p w14:paraId="426C37BD" w14:textId="1FAD893E" w:rsidR="00BB54D8" w:rsidRPr="00A06D46" w:rsidRDefault="00BB54D8" w:rsidP="00A06D46">
      <w:pPr>
        <w:pStyle w:val="PargrafodaLista"/>
        <w:numPr>
          <w:ilvl w:val="0"/>
          <w:numId w:val="29"/>
        </w:numPr>
        <w:jc w:val="both"/>
      </w:pPr>
      <w:r w:rsidRPr="00A06D46">
        <w:lastRenderedPageBreak/>
        <w:t>Irá receber um email no qual deve clicar para autenticar as suas credenciais.</w:t>
      </w:r>
    </w:p>
    <w:p w14:paraId="6F8EE001" w14:textId="77777777" w:rsidR="006D68F2" w:rsidRPr="00A06D46" w:rsidRDefault="006D68F2" w:rsidP="00A06D46">
      <w:pPr>
        <w:pStyle w:val="PargrafodaLista"/>
        <w:ind w:left="1080"/>
        <w:jc w:val="both"/>
      </w:pPr>
    </w:p>
    <w:p w14:paraId="20DE4625" w14:textId="77319BBA" w:rsidR="00BB54D8" w:rsidRPr="00A06D46" w:rsidRDefault="008B5FD6" w:rsidP="00A06D46">
      <w:pPr>
        <w:pStyle w:val="Ttulo1"/>
        <w:ind w:left="360"/>
        <w:jc w:val="both"/>
      </w:pPr>
      <w:bookmarkStart w:id="22" w:name="_Toc149421519"/>
      <w:r w:rsidRPr="00A06D46">
        <w:t xml:space="preserve">II </w:t>
      </w:r>
      <w:r w:rsidR="00BB54D8" w:rsidRPr="00A06D46">
        <w:t>Utilização formadores</w:t>
      </w:r>
      <w:bookmarkEnd w:id="22"/>
    </w:p>
    <w:p w14:paraId="0FE6AFCF" w14:textId="77777777" w:rsidR="009C4808" w:rsidRPr="00A06D46" w:rsidRDefault="009C4808" w:rsidP="00A06D46">
      <w:pPr>
        <w:jc w:val="both"/>
      </w:pPr>
      <w:r w:rsidRPr="00A06D46">
        <w:t>A nossa plataforma oferece duas vertentes: uma dedicada ao planeamento e outra aos formadores. Para os formadores, disponibilizamos as seguintes funcionalidades:</w:t>
      </w:r>
    </w:p>
    <w:p w14:paraId="620AA7C4" w14:textId="5340DDCD" w:rsidR="00566A03" w:rsidRPr="00A06D46" w:rsidRDefault="00566A03" w:rsidP="00A06D46">
      <w:pPr>
        <w:jc w:val="both"/>
        <w:rPr>
          <w:b/>
          <w:bCs/>
        </w:rPr>
      </w:pPr>
      <w:r w:rsidRPr="00A06D46">
        <w:rPr>
          <w:b/>
          <w:bCs/>
        </w:rPr>
        <w:t xml:space="preserve">- </w:t>
      </w:r>
      <w:r w:rsidR="00B12C59" w:rsidRPr="00A06D46">
        <w:rPr>
          <w:b/>
          <w:bCs/>
        </w:rPr>
        <w:t>Preencher a disponibilidade</w:t>
      </w:r>
      <w:r w:rsidRPr="00A06D46">
        <w:rPr>
          <w:b/>
          <w:bCs/>
        </w:rPr>
        <w:t>:</w:t>
      </w:r>
    </w:p>
    <w:p w14:paraId="16C35152" w14:textId="60C0B6E2" w:rsidR="00566A03" w:rsidRPr="00A06D46" w:rsidRDefault="00566A03" w:rsidP="00A06D46">
      <w:pPr>
        <w:jc w:val="both"/>
      </w:pPr>
      <w:r w:rsidRPr="00A06D46">
        <w:t>Os formadores podem inserir a sua disponibilidade, permitindo uma gestão eficiente do tempo.</w:t>
      </w:r>
      <w:r w:rsidR="008E1E7A" w:rsidRPr="00A06D46">
        <w:t xml:space="preserve"> </w:t>
      </w:r>
      <w:r w:rsidRPr="00A06D46">
        <w:t>Além disso, têm a possibilidade de verificar a disponibilidade previamente definida.</w:t>
      </w:r>
    </w:p>
    <w:p w14:paraId="0F40CBC8" w14:textId="77777777" w:rsidR="00566A03" w:rsidRPr="00A06D46" w:rsidRDefault="00566A03" w:rsidP="00A06D46">
      <w:pPr>
        <w:jc w:val="both"/>
        <w:rPr>
          <w:b/>
          <w:bCs/>
        </w:rPr>
      </w:pPr>
      <w:r w:rsidRPr="00A06D46">
        <w:rPr>
          <w:b/>
          <w:bCs/>
        </w:rPr>
        <w:t xml:space="preserve">- </w:t>
      </w:r>
      <w:r w:rsidR="00B12C59" w:rsidRPr="00A06D46">
        <w:rPr>
          <w:b/>
          <w:bCs/>
        </w:rPr>
        <w:t xml:space="preserve">Alterar </w:t>
      </w:r>
      <w:r w:rsidRPr="00A06D46">
        <w:rPr>
          <w:b/>
          <w:bCs/>
        </w:rPr>
        <w:t>P</w:t>
      </w:r>
      <w:r w:rsidR="00B12C59" w:rsidRPr="00A06D46">
        <w:rPr>
          <w:b/>
          <w:bCs/>
        </w:rPr>
        <w:t>alavra-</w:t>
      </w:r>
      <w:r w:rsidRPr="00A06D46">
        <w:rPr>
          <w:b/>
          <w:bCs/>
        </w:rPr>
        <w:t>P</w:t>
      </w:r>
      <w:r w:rsidR="00B12C59" w:rsidRPr="00A06D46">
        <w:rPr>
          <w:b/>
          <w:bCs/>
        </w:rPr>
        <w:t>asse</w:t>
      </w:r>
      <w:r w:rsidRPr="00A06D46">
        <w:rPr>
          <w:b/>
          <w:bCs/>
        </w:rPr>
        <w:t>:</w:t>
      </w:r>
    </w:p>
    <w:p w14:paraId="6C9FA658" w14:textId="74FA0DF3" w:rsidR="00566A03" w:rsidRPr="00A06D46" w:rsidRDefault="00566A03" w:rsidP="00A06D46">
      <w:pPr>
        <w:jc w:val="both"/>
      </w:pPr>
      <w:r w:rsidRPr="00A06D46">
        <w:t>Para garantir a segurança da sua conta, os formadores podem alterar a sua palavra-passe sempre que necessário.</w:t>
      </w:r>
      <w:r w:rsidR="008E1E7A" w:rsidRPr="00A06D46">
        <w:t xml:space="preserve"> </w:t>
      </w:r>
      <w:r w:rsidRPr="00A06D46">
        <w:t>Recomendamos a alteração da palavra-passe a cada seis meses, usando uma combinação de números, caracteres especiais e letras maiúsculas e minúsculas.</w:t>
      </w:r>
    </w:p>
    <w:p w14:paraId="34FB189B" w14:textId="55D7DCB8" w:rsidR="00102695" w:rsidRPr="00A06D46" w:rsidRDefault="00566A03" w:rsidP="00A06D46">
      <w:pPr>
        <w:jc w:val="both"/>
      </w:pPr>
      <w:r w:rsidRPr="00A06D46">
        <w:t>Após a inserção de um novo formador no nosso sistema de planeamento, este receberá um email de autenticação. Apenas a partir desse momento terá acesso total à nossa plataforma.</w:t>
      </w:r>
    </w:p>
    <w:p w14:paraId="66D81B31" w14:textId="77777777" w:rsidR="008E1E7A" w:rsidRPr="00A06D46" w:rsidRDefault="008E1E7A" w:rsidP="00A06D46">
      <w:pPr>
        <w:jc w:val="both"/>
      </w:pPr>
    </w:p>
    <w:p w14:paraId="27F5FCC2" w14:textId="56023A6F" w:rsidR="006D68F2" w:rsidRPr="00A06D46" w:rsidRDefault="006D68F2" w:rsidP="00A06D46">
      <w:pPr>
        <w:pStyle w:val="Ttulo2"/>
        <w:numPr>
          <w:ilvl w:val="0"/>
          <w:numId w:val="21"/>
        </w:numPr>
        <w:jc w:val="both"/>
      </w:pPr>
      <w:bookmarkStart w:id="23" w:name="_Toc149421520"/>
      <w:r w:rsidRPr="00A06D46">
        <w:t>Login</w:t>
      </w:r>
      <w:bookmarkEnd w:id="23"/>
    </w:p>
    <w:p w14:paraId="202A8D39" w14:textId="77777777" w:rsidR="008E1E7A" w:rsidRPr="00A06D46" w:rsidRDefault="008E1E7A" w:rsidP="00A06D46">
      <w:pPr>
        <w:jc w:val="both"/>
      </w:pPr>
    </w:p>
    <w:p w14:paraId="66581072" w14:textId="215C5320" w:rsidR="008246BE" w:rsidRPr="00A06D46" w:rsidRDefault="008246BE" w:rsidP="00A06D46">
      <w:pPr>
        <w:pStyle w:val="Ttulo3"/>
        <w:jc w:val="both"/>
      </w:pPr>
      <w:bookmarkStart w:id="24" w:name="_Toc149421521"/>
      <w:r w:rsidRPr="00A06D46">
        <w:t>1.1 Primeiro login</w:t>
      </w:r>
      <w:bookmarkEnd w:id="24"/>
    </w:p>
    <w:p w14:paraId="716F929B" w14:textId="77777777" w:rsidR="00566A03" w:rsidRPr="00A06D46" w:rsidRDefault="00566A03" w:rsidP="00A06D46">
      <w:pPr>
        <w:jc w:val="both"/>
      </w:pPr>
      <w:r w:rsidRPr="00A06D46">
        <w:t>O primeiro acesso à plataforma por parte dos formadores ocorre após receberem um email de autenticação e deve seguir os seguintes passos:</w:t>
      </w:r>
    </w:p>
    <w:p w14:paraId="3423F487" w14:textId="5313FD1F" w:rsidR="00566A03" w:rsidRPr="00A06D46" w:rsidRDefault="00566A03" w:rsidP="00A06D46">
      <w:pPr>
        <w:pStyle w:val="PargrafodaLista"/>
        <w:numPr>
          <w:ilvl w:val="0"/>
          <w:numId w:val="30"/>
        </w:numPr>
        <w:jc w:val="both"/>
      </w:pPr>
      <w:r w:rsidRPr="00A06D46">
        <w:t>Abra o email recebido e clique no link fornecido.</w:t>
      </w:r>
    </w:p>
    <w:p w14:paraId="6268BDC0" w14:textId="6DE414D0" w:rsidR="00566A03" w:rsidRPr="00A06D46" w:rsidRDefault="00566A03" w:rsidP="00A06D46">
      <w:pPr>
        <w:pStyle w:val="PargrafodaLista"/>
        <w:numPr>
          <w:ilvl w:val="0"/>
          <w:numId w:val="30"/>
        </w:numPr>
        <w:jc w:val="both"/>
      </w:pPr>
      <w:r w:rsidRPr="00A06D46">
        <w:t>Será redirecionado para uma página onde poderá definir a sua palavra-passe. Digite a palavra-passe escolhida e guarde-a.</w:t>
      </w:r>
    </w:p>
    <w:p w14:paraId="2FB0F145" w14:textId="16906F1E" w:rsidR="00102695" w:rsidRPr="00A06D46" w:rsidRDefault="00566A03" w:rsidP="00A06D46">
      <w:pPr>
        <w:jc w:val="both"/>
      </w:pPr>
      <w:r w:rsidRPr="00A06D46">
        <w:lastRenderedPageBreak/>
        <w:t>Será, então, redirecionado para a nossa página principal.</w:t>
      </w:r>
      <w:r w:rsidR="008E1E7A" w:rsidRPr="00A06D46">
        <w:t xml:space="preserve"> </w:t>
      </w:r>
      <w:r w:rsidRPr="00A06D46">
        <w:t>Após este primeiro acesso, os formadores podem navegar na plataforma, preencher e verificar a disponibilidade que introduziram.</w:t>
      </w:r>
    </w:p>
    <w:p w14:paraId="5243A575" w14:textId="77777777" w:rsidR="00C35015" w:rsidRPr="00A06D46" w:rsidRDefault="00C35015" w:rsidP="00A06D46">
      <w:pPr>
        <w:ind w:firstLine="0"/>
        <w:jc w:val="both"/>
        <w:rPr>
          <w:noProof/>
        </w:rPr>
      </w:pPr>
    </w:p>
    <w:p w14:paraId="7F20CF6E" w14:textId="5BF49D4E" w:rsidR="00F03373" w:rsidRPr="00A06D46" w:rsidRDefault="0055523A" w:rsidP="00A06D46">
      <w:pPr>
        <w:ind w:firstLine="0"/>
        <w:jc w:val="both"/>
      </w:pPr>
      <w:r w:rsidRPr="00A06D46">
        <w:rPr>
          <w:noProof/>
        </w:rPr>
        <w:drawing>
          <wp:inline distT="0" distB="0" distL="0" distR="0" wp14:anchorId="42BAA3CB" wp14:editId="6BCE147B">
            <wp:extent cx="3985260" cy="1965960"/>
            <wp:effectExtent l="0" t="0" r="0" b="0"/>
            <wp:docPr id="181249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253" name=""/>
                    <pic:cNvPicPr/>
                  </pic:nvPicPr>
                  <pic:blipFill rotWithShape="1">
                    <a:blip r:embed="rId30"/>
                    <a:srcRect l="17179" t="19359" r="15770" b="18980"/>
                    <a:stretch/>
                  </pic:blipFill>
                  <pic:spPr bwMode="auto">
                    <a:xfrm>
                      <a:off x="0" y="0"/>
                      <a:ext cx="3985260" cy="1965960"/>
                    </a:xfrm>
                    <a:prstGeom prst="rect">
                      <a:avLst/>
                    </a:prstGeom>
                    <a:ln>
                      <a:noFill/>
                    </a:ln>
                    <a:extLst>
                      <a:ext uri="{53640926-AAD7-44D8-BBD7-CCE9431645EC}">
                        <a14:shadowObscured xmlns:a14="http://schemas.microsoft.com/office/drawing/2010/main"/>
                      </a:ext>
                    </a:extLst>
                  </pic:spPr>
                </pic:pic>
              </a:graphicData>
            </a:graphic>
          </wp:inline>
        </w:drawing>
      </w:r>
    </w:p>
    <w:p w14:paraId="082218F0" w14:textId="77777777" w:rsidR="008E1E7A" w:rsidRPr="00A06D46" w:rsidRDefault="008E1E7A" w:rsidP="00A06D46">
      <w:pPr>
        <w:jc w:val="both"/>
      </w:pPr>
    </w:p>
    <w:p w14:paraId="58DE9EF3" w14:textId="0618639D" w:rsidR="008246BE" w:rsidRPr="00A06D46" w:rsidRDefault="008246BE" w:rsidP="00A06D46">
      <w:pPr>
        <w:pStyle w:val="Ttulo3"/>
        <w:jc w:val="both"/>
      </w:pPr>
      <w:bookmarkStart w:id="25" w:name="_Toc149421522"/>
      <w:r w:rsidRPr="00A06D46">
        <w:t xml:space="preserve">1.2 </w:t>
      </w:r>
      <w:r w:rsidR="00566A03" w:rsidRPr="00A06D46">
        <w:t>Acessos Subsequentes</w:t>
      </w:r>
      <w:bookmarkEnd w:id="25"/>
    </w:p>
    <w:p w14:paraId="183E9656" w14:textId="77777777" w:rsidR="00566A03" w:rsidRPr="00A06D46" w:rsidRDefault="00566A03" w:rsidP="00A06D46">
      <w:pPr>
        <w:jc w:val="both"/>
      </w:pPr>
      <w:r w:rsidRPr="00A06D46">
        <w:t>Após o primeiro acesso, os formadores podem aceder à plataforma seguindo os seguintes passos:</w:t>
      </w:r>
    </w:p>
    <w:p w14:paraId="6A76A789" w14:textId="3B2D6406" w:rsidR="00566A03" w:rsidRPr="00A06D46" w:rsidRDefault="00566A03" w:rsidP="00A06D46">
      <w:pPr>
        <w:pStyle w:val="PargrafodaLista"/>
        <w:numPr>
          <w:ilvl w:val="0"/>
          <w:numId w:val="22"/>
        </w:numPr>
        <w:jc w:val="both"/>
      </w:pPr>
      <w:r w:rsidRPr="00A06D46">
        <w:t xml:space="preserve">Abra o nosso software Agile </w:t>
      </w:r>
      <w:proofErr w:type="spellStart"/>
      <w:r w:rsidRPr="00A06D46">
        <w:t>Wing</w:t>
      </w:r>
      <w:proofErr w:type="spellEnd"/>
      <w:r w:rsidRPr="00A06D46">
        <w:t xml:space="preserve"> no seu dispositivo.</w:t>
      </w:r>
    </w:p>
    <w:p w14:paraId="65062376" w14:textId="5DAB1E84" w:rsidR="00566A03" w:rsidRPr="00A06D46" w:rsidRDefault="00566A03" w:rsidP="00A06D46">
      <w:pPr>
        <w:pStyle w:val="PargrafodaLista"/>
        <w:numPr>
          <w:ilvl w:val="0"/>
          <w:numId w:val="22"/>
        </w:numPr>
        <w:jc w:val="both"/>
      </w:pPr>
      <w:r w:rsidRPr="00A06D46">
        <w:t>Será direcionado para a tela de login, onde deverá inserir as suas credenciais de utilizador (nome de utilizador e palavra-passe).</w:t>
      </w:r>
    </w:p>
    <w:p w14:paraId="1A9D3D35" w14:textId="40F3EA83" w:rsidR="00102695" w:rsidRPr="00A06D46" w:rsidRDefault="00566A03" w:rsidP="00A06D46">
      <w:pPr>
        <w:pStyle w:val="PargrafodaLista"/>
        <w:numPr>
          <w:ilvl w:val="0"/>
          <w:numId w:val="22"/>
        </w:numPr>
        <w:jc w:val="both"/>
      </w:pPr>
      <w:r w:rsidRPr="00A06D46">
        <w:t>Após inserir as suas credenciais, clique no botão de login.</w:t>
      </w:r>
    </w:p>
    <w:p w14:paraId="5392C858" w14:textId="77777777" w:rsidR="0055523A" w:rsidRPr="00A06D46" w:rsidRDefault="0055523A" w:rsidP="00A06D46">
      <w:pPr>
        <w:ind w:firstLine="0"/>
        <w:jc w:val="both"/>
      </w:pPr>
    </w:p>
    <w:p w14:paraId="318A1E59" w14:textId="1ABB047E" w:rsidR="0055523A" w:rsidRPr="00A06D46" w:rsidRDefault="0055523A" w:rsidP="00A06D46">
      <w:pPr>
        <w:ind w:firstLine="0"/>
        <w:jc w:val="both"/>
      </w:pPr>
      <w:r w:rsidRPr="00A06D46">
        <w:rPr>
          <w:noProof/>
        </w:rPr>
        <w:lastRenderedPageBreak/>
        <w:drawing>
          <wp:inline distT="0" distB="0" distL="0" distR="0" wp14:anchorId="13A8062E" wp14:editId="3001D33A">
            <wp:extent cx="5807251" cy="2613660"/>
            <wp:effectExtent l="0" t="0" r="3175" b="0"/>
            <wp:docPr id="1643604502" name="Imagem 164360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9420" name=""/>
                    <pic:cNvPicPr/>
                  </pic:nvPicPr>
                  <pic:blipFill rotWithShape="1">
                    <a:blip r:embed="rId28"/>
                    <a:srcRect l="3206" t="14818" r="3076" b="6553"/>
                    <a:stretch/>
                  </pic:blipFill>
                  <pic:spPr bwMode="auto">
                    <a:xfrm>
                      <a:off x="0" y="0"/>
                      <a:ext cx="5807981" cy="2613989"/>
                    </a:xfrm>
                    <a:prstGeom prst="rect">
                      <a:avLst/>
                    </a:prstGeom>
                    <a:ln>
                      <a:noFill/>
                    </a:ln>
                    <a:extLst>
                      <a:ext uri="{53640926-AAD7-44D8-BBD7-CCE9431645EC}">
                        <a14:shadowObscured xmlns:a14="http://schemas.microsoft.com/office/drawing/2010/main"/>
                      </a:ext>
                    </a:extLst>
                  </pic:spPr>
                </pic:pic>
              </a:graphicData>
            </a:graphic>
          </wp:inline>
        </w:drawing>
      </w:r>
    </w:p>
    <w:p w14:paraId="00F6EE11" w14:textId="77777777" w:rsidR="00566A03" w:rsidRPr="00A06D46" w:rsidRDefault="00566A03" w:rsidP="00A06D46">
      <w:pPr>
        <w:pStyle w:val="PargrafodaLista"/>
        <w:ind w:left="1440"/>
        <w:jc w:val="both"/>
      </w:pPr>
    </w:p>
    <w:p w14:paraId="1D54239B" w14:textId="02B49722" w:rsidR="008246BE" w:rsidRPr="00A06D46" w:rsidRDefault="008246BE" w:rsidP="00A06D46">
      <w:pPr>
        <w:pStyle w:val="Ttulo3"/>
        <w:jc w:val="both"/>
      </w:pPr>
      <w:bookmarkStart w:id="26" w:name="_Toc149421523"/>
      <w:r w:rsidRPr="00A06D46">
        <w:t>1.</w:t>
      </w:r>
      <w:r w:rsidR="00102695" w:rsidRPr="00A06D46">
        <w:t>3</w:t>
      </w:r>
      <w:r w:rsidRPr="00A06D46">
        <w:t xml:space="preserve"> Alterar palavra-passe</w:t>
      </w:r>
      <w:bookmarkEnd w:id="26"/>
    </w:p>
    <w:p w14:paraId="045C1697" w14:textId="77777777" w:rsidR="00566A03" w:rsidRPr="00A06D46" w:rsidRDefault="008246BE" w:rsidP="00A06D46">
      <w:pPr>
        <w:jc w:val="both"/>
      </w:pPr>
      <w:r w:rsidRPr="00A06D46">
        <w:tab/>
      </w:r>
      <w:r w:rsidR="00566A03" w:rsidRPr="00A06D46">
        <w:t>Alterar a palavra-passe é fundamental para manter a segurança da sua conta. Após o login, estará na página inicial da aplicação, onde encontrará uma barra de navegação com várias opções. Para alterar a sua palavra-passe, siga estes passos:</w:t>
      </w:r>
    </w:p>
    <w:p w14:paraId="067CA95E" w14:textId="4565C0E2" w:rsidR="00566A03" w:rsidRPr="00A06D46" w:rsidRDefault="00566A03" w:rsidP="00A06D46">
      <w:pPr>
        <w:pStyle w:val="PargrafodaLista"/>
        <w:numPr>
          <w:ilvl w:val="0"/>
          <w:numId w:val="23"/>
        </w:numPr>
        <w:jc w:val="both"/>
      </w:pPr>
      <w:proofErr w:type="spellStart"/>
      <w:r w:rsidRPr="00A06D46">
        <w:t>Acesse</w:t>
      </w:r>
      <w:proofErr w:type="spellEnd"/>
      <w:r w:rsidRPr="00A06D46">
        <w:t xml:space="preserve"> a aplicação e faça login.</w:t>
      </w:r>
    </w:p>
    <w:p w14:paraId="777A2CD3" w14:textId="45E9B3D8" w:rsidR="00566A03" w:rsidRPr="00A06D46" w:rsidRDefault="00566A03" w:rsidP="00A06D46">
      <w:pPr>
        <w:pStyle w:val="PargrafodaLista"/>
        <w:numPr>
          <w:ilvl w:val="0"/>
          <w:numId w:val="23"/>
        </w:numPr>
        <w:jc w:val="both"/>
      </w:pPr>
      <w:r w:rsidRPr="00A06D46">
        <w:t>Na barra de ferramentas, selecione a opção "Alterar Palavra-passe".</w:t>
      </w:r>
    </w:p>
    <w:p w14:paraId="251684E7" w14:textId="30824AFA" w:rsidR="00566A03" w:rsidRPr="00A06D46" w:rsidRDefault="00566A03" w:rsidP="00A06D46">
      <w:pPr>
        <w:pStyle w:val="PargrafodaLista"/>
        <w:numPr>
          <w:ilvl w:val="0"/>
          <w:numId w:val="23"/>
        </w:numPr>
        <w:jc w:val="both"/>
      </w:pPr>
      <w:r w:rsidRPr="00A06D46">
        <w:t>Será redirecionado para outra página onde deverá inserir a sua palavra-passe atual.</w:t>
      </w:r>
    </w:p>
    <w:p w14:paraId="6BF55B45" w14:textId="74D6C215" w:rsidR="00566A03" w:rsidRPr="00A06D46" w:rsidRDefault="00566A03" w:rsidP="00A06D46">
      <w:pPr>
        <w:pStyle w:val="PargrafodaLista"/>
        <w:numPr>
          <w:ilvl w:val="0"/>
          <w:numId w:val="23"/>
        </w:numPr>
        <w:jc w:val="both"/>
      </w:pPr>
      <w:r w:rsidRPr="00A06D46">
        <w:t>Em seguida, insira a nova palavra-passe e a sua confirmação.</w:t>
      </w:r>
    </w:p>
    <w:p w14:paraId="3EBB5F9A" w14:textId="75C835F9" w:rsidR="00566A03" w:rsidRPr="00A06D46" w:rsidRDefault="00566A03" w:rsidP="00A06D46">
      <w:pPr>
        <w:pStyle w:val="PargrafodaLista"/>
        <w:numPr>
          <w:ilvl w:val="0"/>
          <w:numId w:val="23"/>
        </w:numPr>
        <w:jc w:val="both"/>
      </w:pPr>
      <w:r w:rsidRPr="00A06D46">
        <w:t>Após preencher todos os campos, clique no botão "Alterar Palavra-passe".</w:t>
      </w:r>
    </w:p>
    <w:p w14:paraId="1DCBEB07" w14:textId="77777777" w:rsidR="0044503B" w:rsidRPr="00A06D46" w:rsidRDefault="0044503B" w:rsidP="00A06D46">
      <w:pPr>
        <w:ind w:firstLine="0"/>
        <w:jc w:val="both"/>
      </w:pPr>
    </w:p>
    <w:p w14:paraId="354F6266" w14:textId="77777777" w:rsidR="00566A03" w:rsidRPr="00A06D46" w:rsidRDefault="00566A03" w:rsidP="00A06D46">
      <w:pPr>
        <w:jc w:val="both"/>
      </w:pPr>
      <w:r w:rsidRPr="00A06D46">
        <w:t>Siga estas dicas de segurança:</w:t>
      </w:r>
    </w:p>
    <w:p w14:paraId="35A014AF" w14:textId="77777777" w:rsidR="00566A03" w:rsidRPr="00A06D46" w:rsidRDefault="00566A03" w:rsidP="00A06D46">
      <w:pPr>
        <w:pStyle w:val="PargrafodaLista"/>
        <w:numPr>
          <w:ilvl w:val="0"/>
          <w:numId w:val="24"/>
        </w:numPr>
        <w:jc w:val="both"/>
      </w:pPr>
      <w:r w:rsidRPr="00A06D46">
        <w:t>A palavra-passe deve conter 8 caracteres ou mais.</w:t>
      </w:r>
    </w:p>
    <w:p w14:paraId="59465098" w14:textId="77777777" w:rsidR="00566A03" w:rsidRPr="00A06D46" w:rsidRDefault="00566A03" w:rsidP="00A06D46">
      <w:pPr>
        <w:pStyle w:val="PargrafodaLista"/>
        <w:numPr>
          <w:ilvl w:val="0"/>
          <w:numId w:val="24"/>
        </w:numPr>
        <w:jc w:val="both"/>
      </w:pPr>
      <w:r w:rsidRPr="00A06D46">
        <w:t>Para ser segura, deve incluir letras minúsculas, maiúsculas, números e caracteres especiais.</w:t>
      </w:r>
    </w:p>
    <w:p w14:paraId="798EBAF2" w14:textId="77777777" w:rsidR="00566A03" w:rsidRPr="00A06D46" w:rsidRDefault="00566A03" w:rsidP="00A06D46">
      <w:pPr>
        <w:pStyle w:val="PargrafodaLista"/>
        <w:numPr>
          <w:ilvl w:val="0"/>
          <w:numId w:val="24"/>
        </w:numPr>
        <w:jc w:val="both"/>
      </w:pPr>
      <w:r w:rsidRPr="00A06D46">
        <w:lastRenderedPageBreak/>
        <w:t>Não partilhe a sua palavra-passe com ninguém.</w:t>
      </w:r>
    </w:p>
    <w:p w14:paraId="73A6CD0C" w14:textId="77777777" w:rsidR="00566A03" w:rsidRPr="00A06D46" w:rsidRDefault="00566A03" w:rsidP="00A06D46">
      <w:pPr>
        <w:pStyle w:val="PargrafodaLista"/>
        <w:numPr>
          <w:ilvl w:val="0"/>
          <w:numId w:val="24"/>
        </w:numPr>
        <w:jc w:val="both"/>
      </w:pPr>
      <w:r w:rsidRPr="00A06D46">
        <w:t>Evite usar a mesma palavra-passe em várias contas.</w:t>
      </w:r>
    </w:p>
    <w:p w14:paraId="192BA665" w14:textId="61153E5E" w:rsidR="008246BE" w:rsidRPr="00A06D46" w:rsidRDefault="00566A03" w:rsidP="00A06D46">
      <w:pPr>
        <w:pStyle w:val="PargrafodaLista"/>
        <w:numPr>
          <w:ilvl w:val="0"/>
          <w:numId w:val="24"/>
        </w:numPr>
        <w:jc w:val="both"/>
      </w:pPr>
      <w:r w:rsidRPr="00A06D46">
        <w:t>Altere a sua palavra-passe regularmente.</w:t>
      </w:r>
    </w:p>
    <w:p w14:paraId="3563603A" w14:textId="77777777" w:rsidR="0044503B" w:rsidRPr="00A06D46" w:rsidRDefault="0044503B" w:rsidP="00A06D46">
      <w:pPr>
        <w:ind w:firstLine="0"/>
        <w:jc w:val="both"/>
      </w:pPr>
    </w:p>
    <w:p w14:paraId="23C5CD6B" w14:textId="77777777" w:rsidR="00C35015" w:rsidRPr="00A06D46" w:rsidRDefault="00C35015" w:rsidP="00A06D46">
      <w:pPr>
        <w:ind w:firstLine="0"/>
        <w:jc w:val="both"/>
        <w:rPr>
          <w:noProof/>
        </w:rPr>
      </w:pPr>
    </w:p>
    <w:p w14:paraId="514907D1" w14:textId="7999FE82" w:rsidR="0044503B" w:rsidRPr="00A06D46" w:rsidRDefault="0044503B" w:rsidP="00A06D46">
      <w:pPr>
        <w:ind w:firstLine="0"/>
        <w:jc w:val="both"/>
      </w:pPr>
      <w:r w:rsidRPr="00A06D46">
        <w:rPr>
          <w:noProof/>
        </w:rPr>
        <w:drawing>
          <wp:inline distT="0" distB="0" distL="0" distR="0" wp14:anchorId="7DF6D06C" wp14:editId="47FABFB9">
            <wp:extent cx="5897880" cy="3001010"/>
            <wp:effectExtent l="0" t="0" r="7620" b="8890"/>
            <wp:docPr id="1512836429" name="Imagem 151283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4895" name=""/>
                    <pic:cNvPicPr/>
                  </pic:nvPicPr>
                  <pic:blipFill rotWithShape="1">
                    <a:blip r:embed="rId29"/>
                    <a:srcRect l="50160" t="6814" r="384" b="3723"/>
                    <a:stretch/>
                  </pic:blipFill>
                  <pic:spPr bwMode="auto">
                    <a:xfrm>
                      <a:off x="0" y="0"/>
                      <a:ext cx="5897880" cy="3001010"/>
                    </a:xfrm>
                    <a:prstGeom prst="rect">
                      <a:avLst/>
                    </a:prstGeom>
                    <a:ln>
                      <a:noFill/>
                    </a:ln>
                    <a:extLst>
                      <a:ext uri="{53640926-AAD7-44D8-BBD7-CCE9431645EC}">
                        <a14:shadowObscured xmlns:a14="http://schemas.microsoft.com/office/drawing/2010/main"/>
                      </a:ext>
                    </a:extLst>
                  </pic:spPr>
                </pic:pic>
              </a:graphicData>
            </a:graphic>
          </wp:inline>
        </w:drawing>
      </w:r>
    </w:p>
    <w:p w14:paraId="19C7E2C7" w14:textId="77777777" w:rsidR="00566A03" w:rsidRPr="00A06D46" w:rsidRDefault="00566A03" w:rsidP="00A06D46">
      <w:pPr>
        <w:pStyle w:val="SemEspaamento"/>
        <w:ind w:left="720"/>
        <w:jc w:val="both"/>
        <w:rPr>
          <w:kern w:val="24"/>
          <w:lang w:val="pt-PT"/>
        </w:rPr>
      </w:pPr>
    </w:p>
    <w:p w14:paraId="3A9B1E2C" w14:textId="485D80EB" w:rsidR="008246BE" w:rsidRPr="00A06D46" w:rsidRDefault="008246BE" w:rsidP="00A06D46">
      <w:pPr>
        <w:pStyle w:val="Ttulo3"/>
        <w:jc w:val="both"/>
      </w:pPr>
      <w:bookmarkStart w:id="27" w:name="_Toc149421524"/>
      <w:r w:rsidRPr="00A06D46">
        <w:t>1.</w:t>
      </w:r>
      <w:r w:rsidR="00566A03" w:rsidRPr="00A06D46">
        <w:t>4</w:t>
      </w:r>
      <w:r w:rsidRPr="00A06D46">
        <w:t xml:space="preserve"> Recuperar Palavra-Passe</w:t>
      </w:r>
      <w:bookmarkEnd w:id="27"/>
    </w:p>
    <w:p w14:paraId="4A578B85" w14:textId="77777777" w:rsidR="00566A03" w:rsidRPr="00A06D46" w:rsidRDefault="00566A03" w:rsidP="00A06D46">
      <w:pPr>
        <w:jc w:val="both"/>
      </w:pPr>
      <w:r w:rsidRPr="00A06D46">
        <w:t xml:space="preserve">Se se esquecer da sua palavra-passe, não há motivo para preocupação. O Agile </w:t>
      </w:r>
      <w:proofErr w:type="spellStart"/>
      <w:r w:rsidRPr="00A06D46">
        <w:t>Wing</w:t>
      </w:r>
      <w:proofErr w:type="spellEnd"/>
      <w:r w:rsidRPr="00A06D46">
        <w:t xml:space="preserve"> oferece a opção de recuperação de palavra-passe para que possa recuperar o acesso à sua conta. Para recuperar o acesso à sua conta, siga estes passos:</w:t>
      </w:r>
    </w:p>
    <w:p w14:paraId="0A90697D" w14:textId="53E3F4AA" w:rsidR="00566A03" w:rsidRPr="00A06D46" w:rsidRDefault="00566A03" w:rsidP="00A06D46">
      <w:pPr>
        <w:pStyle w:val="PargrafodaLista"/>
        <w:numPr>
          <w:ilvl w:val="0"/>
          <w:numId w:val="25"/>
        </w:numPr>
        <w:jc w:val="both"/>
      </w:pPr>
      <w:r w:rsidRPr="00A06D46">
        <w:t>Aceda à página de login.</w:t>
      </w:r>
    </w:p>
    <w:p w14:paraId="612B9E4D" w14:textId="5F718C95" w:rsidR="00566A03" w:rsidRPr="00A06D46" w:rsidRDefault="00566A03" w:rsidP="00A06D46">
      <w:pPr>
        <w:pStyle w:val="PargrafodaLista"/>
        <w:numPr>
          <w:ilvl w:val="0"/>
          <w:numId w:val="25"/>
        </w:numPr>
        <w:jc w:val="both"/>
      </w:pPr>
      <w:r w:rsidRPr="00A06D46">
        <w:t>Insira as suas credenciais.</w:t>
      </w:r>
    </w:p>
    <w:p w14:paraId="6164CB29" w14:textId="4824E5BF" w:rsidR="00566A03" w:rsidRPr="00A06D46" w:rsidRDefault="00566A03" w:rsidP="00A06D46">
      <w:pPr>
        <w:pStyle w:val="PargrafodaLista"/>
        <w:numPr>
          <w:ilvl w:val="0"/>
          <w:numId w:val="25"/>
        </w:numPr>
        <w:jc w:val="both"/>
      </w:pPr>
      <w:r w:rsidRPr="00A06D46">
        <w:t>Se o login falhar, aparecerá a opção "Recuperar Palavra-passe".</w:t>
      </w:r>
    </w:p>
    <w:p w14:paraId="72D2BFE7" w14:textId="658EC2E6" w:rsidR="00566A03" w:rsidRPr="00A06D46" w:rsidRDefault="00566A03" w:rsidP="00A06D46">
      <w:pPr>
        <w:pStyle w:val="PargrafodaLista"/>
        <w:numPr>
          <w:ilvl w:val="0"/>
          <w:numId w:val="25"/>
        </w:numPr>
        <w:jc w:val="both"/>
      </w:pPr>
      <w:r w:rsidRPr="00A06D46">
        <w:t>Clique na opção "Recuperar Palavra-passe".</w:t>
      </w:r>
    </w:p>
    <w:p w14:paraId="1A190339" w14:textId="24CAA943" w:rsidR="00566A03" w:rsidRPr="00A06D46" w:rsidRDefault="00566A03" w:rsidP="00A06D46">
      <w:pPr>
        <w:pStyle w:val="PargrafodaLista"/>
        <w:numPr>
          <w:ilvl w:val="0"/>
          <w:numId w:val="25"/>
        </w:numPr>
        <w:jc w:val="both"/>
      </w:pPr>
      <w:r w:rsidRPr="00A06D46">
        <w:lastRenderedPageBreak/>
        <w:t>Insira as suas credenciais e defina uma nova palavra-passe.</w:t>
      </w:r>
    </w:p>
    <w:p w14:paraId="11B8A871" w14:textId="19D6E74D" w:rsidR="008246BE" w:rsidRPr="00A06D46" w:rsidRDefault="00566A03" w:rsidP="00A06D46">
      <w:pPr>
        <w:pStyle w:val="PargrafodaLista"/>
        <w:numPr>
          <w:ilvl w:val="0"/>
          <w:numId w:val="25"/>
        </w:numPr>
        <w:jc w:val="both"/>
      </w:pPr>
      <w:r w:rsidRPr="00A06D46">
        <w:t>Receberá um email de autenticação; clique no link para confirmar as suas credenciais.</w:t>
      </w:r>
    </w:p>
    <w:p w14:paraId="14A75278" w14:textId="77777777" w:rsidR="008E1E7A" w:rsidRPr="00A06D46" w:rsidRDefault="008E1E7A" w:rsidP="00A06D46">
      <w:pPr>
        <w:pStyle w:val="PargrafodaLista"/>
        <w:ind w:left="1080"/>
        <w:jc w:val="both"/>
      </w:pPr>
    </w:p>
    <w:p w14:paraId="391C0C13" w14:textId="711F15D7" w:rsidR="008246BE" w:rsidRPr="00A06D46" w:rsidRDefault="00102695" w:rsidP="00A06D46">
      <w:pPr>
        <w:pStyle w:val="Ttulo2"/>
        <w:numPr>
          <w:ilvl w:val="0"/>
          <w:numId w:val="21"/>
        </w:numPr>
        <w:jc w:val="both"/>
      </w:pPr>
      <w:bookmarkStart w:id="28" w:name="_Toc149421525"/>
      <w:r w:rsidRPr="00A06D46">
        <w:t>Disponibilidade</w:t>
      </w:r>
      <w:bookmarkEnd w:id="28"/>
    </w:p>
    <w:p w14:paraId="01A5C610" w14:textId="77777777" w:rsidR="008E1E7A" w:rsidRPr="00A06D46" w:rsidRDefault="008E1E7A" w:rsidP="00A06D46">
      <w:pPr>
        <w:jc w:val="both"/>
      </w:pPr>
      <w:r w:rsidRPr="00A06D46">
        <w:t>Para permitir um planeamento eficaz das aulas, é essencial que os formadores forneçam informações sobre a sua disponibilidade. Com o objetivo de simplificar o processo para ambas as partes, desenvolvemos a área de utilizador (formador) na nossa plataforma. Aqui, os formadores podem inserir a sua disponibilidade, que será posteriormente utilizada no planeamento.</w:t>
      </w:r>
    </w:p>
    <w:p w14:paraId="4FAC1646" w14:textId="77777777" w:rsidR="008E1E7A" w:rsidRPr="00A06D46" w:rsidRDefault="008E1E7A" w:rsidP="00A06D46">
      <w:pPr>
        <w:jc w:val="both"/>
      </w:pPr>
    </w:p>
    <w:p w14:paraId="598FA4D0" w14:textId="77777777" w:rsidR="008E1E7A" w:rsidRPr="00A06D46" w:rsidRDefault="008E1E7A" w:rsidP="00A06D46">
      <w:pPr>
        <w:jc w:val="both"/>
      </w:pPr>
      <w:r w:rsidRPr="00A06D46">
        <w:t>Para verificar e inserir a sua disponibilidade, siga estes passos:</w:t>
      </w:r>
    </w:p>
    <w:p w14:paraId="53CB3AEF" w14:textId="7126B1A1" w:rsidR="008E1E7A" w:rsidRPr="00A06D46" w:rsidRDefault="008E1E7A" w:rsidP="00A06D46">
      <w:pPr>
        <w:pStyle w:val="PargrafodaLista"/>
        <w:numPr>
          <w:ilvl w:val="0"/>
          <w:numId w:val="26"/>
        </w:numPr>
        <w:jc w:val="both"/>
      </w:pPr>
      <w:proofErr w:type="spellStart"/>
      <w:r w:rsidRPr="00A06D46">
        <w:t>Acesse</w:t>
      </w:r>
      <w:proofErr w:type="spellEnd"/>
      <w:r w:rsidRPr="00A06D46">
        <w:t xml:space="preserve"> a plataforma.</w:t>
      </w:r>
    </w:p>
    <w:p w14:paraId="36A0D265" w14:textId="0E8C62E1" w:rsidR="008E1E7A" w:rsidRPr="00A06D46" w:rsidRDefault="008E1E7A" w:rsidP="00A06D46">
      <w:pPr>
        <w:pStyle w:val="PargrafodaLista"/>
        <w:numPr>
          <w:ilvl w:val="0"/>
          <w:numId w:val="26"/>
        </w:numPr>
        <w:jc w:val="both"/>
      </w:pPr>
      <w:r w:rsidRPr="00A06D46">
        <w:t>Na barra de ferramentas, selecione a primeira opção, "Preencher Disponibilidade".</w:t>
      </w:r>
    </w:p>
    <w:p w14:paraId="52B431ED" w14:textId="2CC357B3" w:rsidR="008E1E7A" w:rsidRPr="00A06D46" w:rsidRDefault="008E1E7A" w:rsidP="00A06D46">
      <w:pPr>
        <w:pStyle w:val="PargrafodaLista"/>
        <w:numPr>
          <w:ilvl w:val="0"/>
          <w:numId w:val="26"/>
        </w:numPr>
        <w:jc w:val="both"/>
      </w:pPr>
      <w:r w:rsidRPr="00A06D46">
        <w:t>Será direcionado para uma tela com dois calendários: um pequeno, que exibe todos os dias, e um maior, que apresenta uma visão semanal.</w:t>
      </w:r>
    </w:p>
    <w:p w14:paraId="65EC24A4" w14:textId="512661F7" w:rsidR="008E1E7A" w:rsidRPr="00A06D46" w:rsidRDefault="008E1E7A" w:rsidP="00A06D46">
      <w:pPr>
        <w:pStyle w:val="PargrafodaLista"/>
        <w:numPr>
          <w:ilvl w:val="0"/>
          <w:numId w:val="26"/>
        </w:numPr>
        <w:jc w:val="both"/>
      </w:pPr>
      <w:r w:rsidRPr="00A06D46">
        <w:t>Clique num dos quadrados correspondentes ao dia que deseja preencher.</w:t>
      </w:r>
    </w:p>
    <w:p w14:paraId="2F4695B9" w14:textId="3478BBFD" w:rsidR="008E1E7A" w:rsidRPr="00A06D46" w:rsidRDefault="008E1E7A" w:rsidP="00A06D46">
      <w:pPr>
        <w:pStyle w:val="PargrafodaLista"/>
        <w:numPr>
          <w:ilvl w:val="0"/>
          <w:numId w:val="26"/>
        </w:numPr>
        <w:jc w:val="both"/>
      </w:pPr>
      <w:r w:rsidRPr="00A06D46">
        <w:t>Será encaminhado para uma nova tela onde deverá preencher os seguintes campos:</w:t>
      </w:r>
    </w:p>
    <w:p w14:paraId="41EAB47F" w14:textId="77777777" w:rsidR="008E1E7A" w:rsidRPr="00A06D46" w:rsidRDefault="008E1E7A" w:rsidP="00A06D46">
      <w:pPr>
        <w:pStyle w:val="PargrafodaLista"/>
        <w:numPr>
          <w:ilvl w:val="0"/>
          <w:numId w:val="27"/>
        </w:numPr>
        <w:jc w:val="both"/>
      </w:pPr>
      <w:r w:rsidRPr="00A06D46">
        <w:t>Data (início e fim);</w:t>
      </w:r>
    </w:p>
    <w:p w14:paraId="641B4141" w14:textId="77777777" w:rsidR="008E1E7A" w:rsidRPr="00A06D46" w:rsidRDefault="008E1E7A" w:rsidP="00A06D46">
      <w:pPr>
        <w:pStyle w:val="PargrafodaLista"/>
        <w:numPr>
          <w:ilvl w:val="0"/>
          <w:numId w:val="27"/>
        </w:numPr>
        <w:jc w:val="both"/>
      </w:pPr>
      <w:r w:rsidRPr="00A06D46">
        <w:t>Bloco de horas (início e fim);</w:t>
      </w:r>
    </w:p>
    <w:p w14:paraId="04A341A5" w14:textId="77777777" w:rsidR="008E1E7A" w:rsidRPr="00A06D46" w:rsidRDefault="008E1E7A" w:rsidP="00A06D46">
      <w:pPr>
        <w:pStyle w:val="PargrafodaLista"/>
        <w:numPr>
          <w:ilvl w:val="0"/>
          <w:numId w:val="27"/>
        </w:numPr>
        <w:jc w:val="both"/>
      </w:pPr>
      <w:r w:rsidRPr="00A06D46">
        <w:t>Escolha o tipo de disponibilidade.</w:t>
      </w:r>
    </w:p>
    <w:p w14:paraId="061A010E" w14:textId="533258D7" w:rsidR="008E1E7A" w:rsidRPr="00A06D46" w:rsidRDefault="008E1E7A" w:rsidP="00A06D46">
      <w:pPr>
        <w:pStyle w:val="PargrafodaLista"/>
        <w:numPr>
          <w:ilvl w:val="0"/>
          <w:numId w:val="26"/>
        </w:numPr>
        <w:jc w:val="both"/>
      </w:pPr>
      <w:r w:rsidRPr="00A06D46">
        <w:t>Clique no botão "Criar" para submeter a disponibilidade.</w:t>
      </w:r>
    </w:p>
    <w:p w14:paraId="2EA72CB6" w14:textId="0D796580" w:rsidR="008E1E7A" w:rsidRPr="00A06D46" w:rsidRDefault="008E1E7A" w:rsidP="00A06D46">
      <w:pPr>
        <w:pStyle w:val="PargrafodaLista"/>
        <w:numPr>
          <w:ilvl w:val="0"/>
          <w:numId w:val="26"/>
        </w:numPr>
        <w:jc w:val="both"/>
      </w:pPr>
      <w:r w:rsidRPr="00A06D46">
        <w:t>Os dias criados aparecerão na lista de marcações.</w:t>
      </w:r>
    </w:p>
    <w:p w14:paraId="139D4A14" w14:textId="77777777" w:rsidR="00C35015" w:rsidRPr="00A06D46" w:rsidRDefault="00C35015" w:rsidP="00A06D46">
      <w:pPr>
        <w:ind w:left="720" w:firstLine="0"/>
        <w:jc w:val="both"/>
      </w:pPr>
    </w:p>
    <w:p w14:paraId="5E6B058D" w14:textId="00EA552A" w:rsidR="008E1E7A" w:rsidRPr="00A06D46" w:rsidRDefault="008E1E7A" w:rsidP="00A06D46">
      <w:pPr>
        <w:pStyle w:val="PargrafodaLista"/>
        <w:numPr>
          <w:ilvl w:val="0"/>
          <w:numId w:val="26"/>
        </w:numPr>
        <w:jc w:val="both"/>
      </w:pPr>
      <w:r w:rsidRPr="00A06D46">
        <w:lastRenderedPageBreak/>
        <w:t>Na lista, selecione o dia e escolha a disponibilidade, caso esteja correta, clicando no quadrado apresentado.</w:t>
      </w:r>
    </w:p>
    <w:p w14:paraId="4AC0DE58" w14:textId="619201C9" w:rsidR="008E1E7A" w:rsidRPr="00A06D46" w:rsidRDefault="008E1E7A" w:rsidP="00A06D46">
      <w:pPr>
        <w:pStyle w:val="PargrafodaLista"/>
        <w:numPr>
          <w:ilvl w:val="0"/>
          <w:numId w:val="26"/>
        </w:numPr>
        <w:jc w:val="both"/>
      </w:pPr>
      <w:r w:rsidRPr="00A06D46">
        <w:t>Para concluir e publicar o horário, clique em "Publicar". Caso contrário, clique em "Apagar" para recomeçar.</w:t>
      </w:r>
    </w:p>
    <w:p w14:paraId="328530B3" w14:textId="5FD5BE85" w:rsidR="00423F2C" w:rsidRPr="00A06D46" w:rsidRDefault="00423F2C" w:rsidP="00A06D46">
      <w:pPr>
        <w:pStyle w:val="PargrafodaLista"/>
        <w:numPr>
          <w:ilvl w:val="0"/>
          <w:numId w:val="26"/>
        </w:numPr>
        <w:jc w:val="both"/>
      </w:pPr>
      <w:r w:rsidRPr="00A06D46">
        <w:t>Para verificar a disponibilidade dirija-se à página “Preencher Disponibilidade”, no maior calendário poderá verificar dias, horas e tipo de disponibilidade inseridas.</w:t>
      </w:r>
    </w:p>
    <w:p w14:paraId="6781C0C5" w14:textId="77777777" w:rsidR="008E1E7A" w:rsidRPr="00A06D46" w:rsidRDefault="008E1E7A" w:rsidP="00A06D46">
      <w:pPr>
        <w:jc w:val="both"/>
      </w:pPr>
    </w:p>
    <w:p w14:paraId="641EB3ED" w14:textId="77777777" w:rsidR="008E1E7A" w:rsidRPr="00A06D46" w:rsidRDefault="008E1E7A" w:rsidP="00A06D46">
      <w:pPr>
        <w:jc w:val="both"/>
      </w:pPr>
      <w:r w:rsidRPr="00A06D46">
        <w:t>Tenha em consideração algumas informações importantes relativas à disponibilidade:</w:t>
      </w:r>
    </w:p>
    <w:p w14:paraId="08E982C3" w14:textId="77777777" w:rsidR="008E1E7A" w:rsidRPr="00A06D46" w:rsidRDefault="008E1E7A" w:rsidP="00A06D46">
      <w:pPr>
        <w:ind w:firstLine="0"/>
        <w:jc w:val="both"/>
      </w:pPr>
    </w:p>
    <w:p w14:paraId="014A2964" w14:textId="77777777" w:rsidR="008E1E7A" w:rsidRPr="00A06D46" w:rsidRDefault="008E1E7A" w:rsidP="00A06D46">
      <w:pPr>
        <w:pStyle w:val="PargrafodaLista"/>
        <w:numPr>
          <w:ilvl w:val="0"/>
          <w:numId w:val="28"/>
        </w:numPr>
        <w:jc w:val="both"/>
      </w:pPr>
      <w:r w:rsidRPr="00A06D46">
        <w:t>Pode definir a disponibilidade para um único dia ou para vários dias, o mesmo se aplica às horas.</w:t>
      </w:r>
    </w:p>
    <w:p w14:paraId="3D030E4E" w14:textId="6C90F920" w:rsidR="009C4808" w:rsidRPr="00A06D46" w:rsidRDefault="008E1E7A" w:rsidP="00A06D46">
      <w:pPr>
        <w:pStyle w:val="PargrafodaLista"/>
        <w:numPr>
          <w:ilvl w:val="0"/>
          <w:numId w:val="28"/>
        </w:numPr>
        <w:jc w:val="both"/>
      </w:pPr>
      <w:r w:rsidRPr="00A06D46">
        <w:t>Após a publicação da disponibilidade, esta não poderá ser alterada</w:t>
      </w:r>
      <w:r w:rsidR="009C4808" w:rsidRPr="00A06D46">
        <w:t xml:space="preserve">, para tal deve contactar os serviços administrativos de forma a que estes possam </w:t>
      </w:r>
      <w:r w:rsidRPr="00A06D46">
        <w:t>verificar</w:t>
      </w:r>
      <w:r w:rsidR="009C4808" w:rsidRPr="00A06D46">
        <w:t xml:space="preserve"> o seu pedido.</w:t>
      </w:r>
    </w:p>
    <w:p w14:paraId="71F8E43D" w14:textId="4179B126" w:rsidR="009C4808" w:rsidRPr="00A06D46" w:rsidRDefault="00C35015" w:rsidP="00A06D46">
      <w:pPr>
        <w:ind w:firstLine="0"/>
        <w:jc w:val="both"/>
      </w:pPr>
      <w:r w:rsidRPr="00A06D46">
        <w:rPr>
          <w:noProof/>
        </w:rPr>
        <w:drawing>
          <wp:inline distT="0" distB="0" distL="0" distR="0" wp14:anchorId="748DDFE9" wp14:editId="1BCA7D3C">
            <wp:extent cx="5875020" cy="2891155"/>
            <wp:effectExtent l="0" t="0" r="0" b="4445"/>
            <wp:docPr id="1774561182" name="Imagem 177456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6049" name=""/>
                    <pic:cNvPicPr/>
                  </pic:nvPicPr>
                  <pic:blipFill rotWithShape="1">
                    <a:blip r:embed="rId26"/>
                    <a:srcRect t="9321" r="1154"/>
                    <a:stretch/>
                  </pic:blipFill>
                  <pic:spPr bwMode="auto">
                    <a:xfrm>
                      <a:off x="0" y="0"/>
                      <a:ext cx="5875020" cy="2891155"/>
                    </a:xfrm>
                    <a:prstGeom prst="rect">
                      <a:avLst/>
                    </a:prstGeom>
                    <a:ln>
                      <a:noFill/>
                    </a:ln>
                    <a:extLst>
                      <a:ext uri="{53640926-AAD7-44D8-BBD7-CCE9431645EC}">
                        <a14:shadowObscured xmlns:a14="http://schemas.microsoft.com/office/drawing/2010/main"/>
                      </a:ext>
                    </a:extLst>
                  </pic:spPr>
                </pic:pic>
              </a:graphicData>
            </a:graphic>
          </wp:inline>
        </w:drawing>
      </w:r>
    </w:p>
    <w:p w14:paraId="782E6A5D" w14:textId="16FC8005" w:rsidR="008246BE" w:rsidRDefault="0055523A" w:rsidP="00A06D46">
      <w:pPr>
        <w:ind w:firstLine="0"/>
        <w:jc w:val="both"/>
      </w:pPr>
      <w:r w:rsidRPr="00A06D46">
        <w:rPr>
          <w:noProof/>
        </w:rPr>
        <w:lastRenderedPageBreak/>
        <w:drawing>
          <wp:inline distT="0" distB="0" distL="0" distR="0" wp14:anchorId="63391147" wp14:editId="39694803">
            <wp:extent cx="5996940" cy="2555875"/>
            <wp:effectExtent l="0" t="0" r="3810" b="0"/>
            <wp:docPr id="1395147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7678" name=""/>
                    <pic:cNvPicPr/>
                  </pic:nvPicPr>
                  <pic:blipFill rotWithShape="1">
                    <a:blip r:embed="rId31"/>
                    <a:srcRect t="19837" r="-897"/>
                    <a:stretch/>
                  </pic:blipFill>
                  <pic:spPr bwMode="auto">
                    <a:xfrm>
                      <a:off x="0" y="0"/>
                      <a:ext cx="5996940" cy="2555875"/>
                    </a:xfrm>
                    <a:prstGeom prst="rect">
                      <a:avLst/>
                    </a:prstGeom>
                    <a:ln>
                      <a:noFill/>
                    </a:ln>
                    <a:extLst>
                      <a:ext uri="{53640926-AAD7-44D8-BBD7-CCE9431645EC}">
                        <a14:shadowObscured xmlns:a14="http://schemas.microsoft.com/office/drawing/2010/main"/>
                      </a:ext>
                    </a:extLst>
                  </pic:spPr>
                </pic:pic>
              </a:graphicData>
            </a:graphic>
          </wp:inline>
        </w:drawing>
      </w:r>
    </w:p>
    <w:p w14:paraId="3B8FC09F" w14:textId="77777777" w:rsidR="00A06D46" w:rsidRDefault="00A06D46" w:rsidP="00A06D46">
      <w:pPr>
        <w:ind w:firstLine="0"/>
        <w:jc w:val="both"/>
      </w:pPr>
    </w:p>
    <w:p w14:paraId="7BF34D27" w14:textId="77777777" w:rsidR="00A06D46" w:rsidRDefault="00A06D46" w:rsidP="00A06D46">
      <w:pPr>
        <w:ind w:firstLine="0"/>
        <w:jc w:val="both"/>
      </w:pPr>
    </w:p>
    <w:p w14:paraId="21965EAD" w14:textId="426ABA69" w:rsidR="00A06D46" w:rsidRDefault="00A06D46" w:rsidP="00A06D46">
      <w:pPr>
        <w:pStyle w:val="Ttulo1"/>
        <w:ind w:left="360"/>
        <w:jc w:val="both"/>
      </w:pPr>
      <w:bookmarkStart w:id="29" w:name="_Toc149421526"/>
      <w:r>
        <w:t>III. Conclusão</w:t>
      </w:r>
      <w:bookmarkEnd w:id="29"/>
    </w:p>
    <w:p w14:paraId="48D90E9A" w14:textId="7514F18A" w:rsidR="00A06D46" w:rsidRDefault="00A06D46" w:rsidP="00A06D46">
      <w:pPr>
        <w:jc w:val="both"/>
      </w:pPr>
      <w:r>
        <w:t xml:space="preserve">Neste Manual de Utilização do Software Agile </w:t>
      </w:r>
      <w:proofErr w:type="spellStart"/>
      <w:r>
        <w:t>Wing</w:t>
      </w:r>
      <w:proofErr w:type="spellEnd"/>
      <w:r>
        <w:t>, fornecemos informações abrangentes e instruções detalhadas para utilizadores. Este manual foi projetado para garantir que os utilizadores, sejam eles do departamento de planeamento ou formadores, tenham uma experiência produtiva e satisfatória ao utilizar a plataforma.</w:t>
      </w:r>
    </w:p>
    <w:p w14:paraId="2F78AF95" w14:textId="77777777" w:rsidR="00A06D46" w:rsidRDefault="00A06D46" w:rsidP="00A06D46">
      <w:pPr>
        <w:jc w:val="both"/>
      </w:pPr>
      <w:r>
        <w:t xml:space="preserve">O Agile </w:t>
      </w:r>
      <w:proofErr w:type="spellStart"/>
      <w:r>
        <w:t>Wing</w:t>
      </w:r>
      <w:proofErr w:type="spellEnd"/>
      <w:r>
        <w:t xml:space="preserve"> é uma ferramenta valiosa que permite a colaboração eficaz entre a administração, planeamento e formadores, melhorando a organização e coordenação das atividades educacionais. Os utilizadores de planeamento podem gerir grupos pedagógicos, áreas de formação, cursos, </w:t>
      </w:r>
      <w:proofErr w:type="spellStart"/>
      <w:r>
        <w:t>UFCDs</w:t>
      </w:r>
      <w:proofErr w:type="spellEnd"/>
      <w:r>
        <w:t>, turmas, blocos de horários e tipos de utilizadores, ao passo que os formadores podem registar as suas disponibilidades e garantir que a sua informação de perfil esteja atualizada. O processo de login, a recuperação de palavra-passe e a alteração de palavra-passe também foram explicados para facilitar o acesso à plataforma.</w:t>
      </w:r>
    </w:p>
    <w:p w14:paraId="43F4AF5C" w14:textId="77777777" w:rsidR="00A06D46" w:rsidRDefault="00A06D46" w:rsidP="00A06D46">
      <w:pPr>
        <w:jc w:val="both"/>
      </w:pPr>
    </w:p>
    <w:p w14:paraId="79DBF349" w14:textId="77777777" w:rsidR="00A06D46" w:rsidRDefault="00A06D46" w:rsidP="00A06D46">
      <w:pPr>
        <w:jc w:val="both"/>
      </w:pPr>
    </w:p>
    <w:p w14:paraId="061120CC" w14:textId="77777777" w:rsidR="00A06D46" w:rsidRDefault="00A06D46" w:rsidP="00A06D46">
      <w:pPr>
        <w:jc w:val="both"/>
      </w:pPr>
      <w:r>
        <w:lastRenderedPageBreak/>
        <w:t xml:space="preserve">Esperamos que este manual tenha sido uma ferramenta útil para os utilizadores do Agile </w:t>
      </w:r>
      <w:proofErr w:type="spellStart"/>
      <w:r>
        <w:t>Wing</w:t>
      </w:r>
      <w:proofErr w:type="spellEnd"/>
      <w:r>
        <w:t>, permitindo-lhes aproveitar ao máximo as funcionalidades desta plataforma. Estamos empenhados em fornecer um sistema eficiente e eficaz para melhorar a gestão educacional na ATEC e, ao fazê-lo, contribuir para o sucesso dos nossos utilizadores.</w:t>
      </w:r>
    </w:p>
    <w:p w14:paraId="2F5C2F75" w14:textId="77777777" w:rsidR="00A06D46" w:rsidRDefault="00A06D46" w:rsidP="00A06D46">
      <w:pPr>
        <w:jc w:val="both"/>
      </w:pPr>
      <w:r>
        <w:t xml:space="preserve">Se tiver alguma dúvida ou precisar de assistência adicional, não hesite em contactar a nossa equipa de suporte. Obrigado por escolher o Agile </w:t>
      </w:r>
      <w:proofErr w:type="spellStart"/>
      <w:r>
        <w:t>Wing</w:t>
      </w:r>
      <w:proofErr w:type="spellEnd"/>
      <w:r>
        <w:t xml:space="preserve"> e por fazer parte da nossa comunidade de utilizadores.</w:t>
      </w:r>
    </w:p>
    <w:p w14:paraId="7E95660E" w14:textId="77777777" w:rsidR="00A06D46" w:rsidRDefault="00A06D46" w:rsidP="00A06D46">
      <w:pPr>
        <w:jc w:val="both"/>
      </w:pPr>
    </w:p>
    <w:p w14:paraId="44791D06" w14:textId="77777777" w:rsidR="00A06D46" w:rsidRDefault="00A06D46" w:rsidP="00A06D46">
      <w:pPr>
        <w:jc w:val="both"/>
      </w:pPr>
      <w:r>
        <w:t>Atenciosamente,</w:t>
      </w:r>
    </w:p>
    <w:p w14:paraId="755B456B" w14:textId="77777777" w:rsidR="00A06D46" w:rsidRDefault="00A06D46" w:rsidP="00A06D46">
      <w:pPr>
        <w:jc w:val="both"/>
      </w:pPr>
    </w:p>
    <w:p w14:paraId="149C1F52" w14:textId="49831CB2" w:rsidR="00A06D46" w:rsidRPr="008E1E7A" w:rsidRDefault="00A06D46" w:rsidP="00A06D46">
      <w:pPr>
        <w:jc w:val="both"/>
      </w:pPr>
      <w:r>
        <w:t xml:space="preserve">A Equipa do Agile </w:t>
      </w:r>
      <w:proofErr w:type="spellStart"/>
      <w:r>
        <w:t>Wing</w:t>
      </w:r>
      <w:proofErr w:type="spellEnd"/>
    </w:p>
    <w:p w14:paraId="4350B447" w14:textId="6A116642" w:rsidR="00E81978" w:rsidRDefault="00E81978" w:rsidP="00BB54D8">
      <w:pPr>
        <w:pStyle w:val="SectionTitle"/>
      </w:pPr>
    </w:p>
    <w:sectPr w:rsidR="00E81978" w:rsidSect="00174378">
      <w:headerReference w:type="default" r:id="rId32"/>
      <w:headerReference w:type="first" r:id="rId33"/>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088CA" w14:textId="77777777" w:rsidR="00DA3BC5" w:rsidRPr="008E1E7A" w:rsidRDefault="00DA3BC5">
      <w:pPr>
        <w:spacing w:line="240" w:lineRule="auto"/>
      </w:pPr>
      <w:r w:rsidRPr="008E1E7A">
        <w:separator/>
      </w:r>
    </w:p>
    <w:p w14:paraId="4D7CA03F" w14:textId="77777777" w:rsidR="00DA3BC5" w:rsidRPr="008E1E7A" w:rsidRDefault="00DA3BC5"/>
  </w:endnote>
  <w:endnote w:type="continuationSeparator" w:id="0">
    <w:p w14:paraId="7CD4F51B" w14:textId="77777777" w:rsidR="00DA3BC5" w:rsidRPr="008E1E7A" w:rsidRDefault="00DA3BC5">
      <w:pPr>
        <w:spacing w:line="240" w:lineRule="auto"/>
      </w:pPr>
      <w:r w:rsidRPr="008E1E7A">
        <w:continuationSeparator/>
      </w:r>
    </w:p>
    <w:p w14:paraId="10CC0B71" w14:textId="77777777" w:rsidR="00DA3BC5" w:rsidRPr="008E1E7A" w:rsidRDefault="00DA3B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9DFB4" w14:textId="77777777" w:rsidR="00DA3BC5" w:rsidRPr="008E1E7A" w:rsidRDefault="00DA3BC5">
      <w:pPr>
        <w:spacing w:line="240" w:lineRule="auto"/>
      </w:pPr>
      <w:r w:rsidRPr="008E1E7A">
        <w:separator/>
      </w:r>
    </w:p>
    <w:p w14:paraId="2137CF6A" w14:textId="77777777" w:rsidR="00DA3BC5" w:rsidRPr="008E1E7A" w:rsidRDefault="00DA3BC5"/>
  </w:footnote>
  <w:footnote w:type="continuationSeparator" w:id="0">
    <w:p w14:paraId="6DD2AC25" w14:textId="77777777" w:rsidR="00DA3BC5" w:rsidRPr="008E1E7A" w:rsidRDefault="00DA3BC5">
      <w:pPr>
        <w:spacing w:line="240" w:lineRule="auto"/>
      </w:pPr>
      <w:r w:rsidRPr="008E1E7A">
        <w:continuationSeparator/>
      </w:r>
    </w:p>
    <w:p w14:paraId="46230073" w14:textId="77777777" w:rsidR="00DA3BC5" w:rsidRPr="008E1E7A" w:rsidRDefault="00DA3B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C64B0" w14:textId="16698B55" w:rsidR="00E81978" w:rsidRPr="008E1E7A" w:rsidRDefault="00000000">
    <w:pPr>
      <w:pStyle w:val="Cabealho"/>
    </w:pPr>
    <w:sdt>
      <w:sdtPr>
        <w:rPr>
          <w:rStyle w:val="Forte"/>
          <w:sz w:val="16"/>
          <w:szCs w:val="16"/>
        </w:rPr>
        <w:alias w:val="Running head"/>
        <w:tag w:val=""/>
        <w:id w:val="12739865"/>
        <w:placeholder>
          <w:docPart w:val="A817B32DC29B4299B983C935E731C98C"/>
        </w:placeholder>
        <w:dataBinding w:prefixMappings="xmlns:ns0='http://schemas.microsoft.com/office/2006/coverPageProps' " w:xpath="/ns0:CoverPageProperties[1]/ns0:Abstract[1]" w:storeItemID="{55AF091B-3C7A-41E3-B477-F2FDAA23CFDA}"/>
        <w15:appearance w15:val="hidden"/>
        <w:text/>
      </w:sdtPr>
      <w:sdtEndPr>
        <w:rPr>
          <w:rStyle w:val="Tipodeletrapredefinidodopargrafo"/>
          <w:caps w:val="0"/>
        </w:rPr>
      </w:sdtEndPr>
      <w:sdtContent>
        <w:r w:rsidR="00F91D4B" w:rsidRPr="00F91D4B">
          <w:rPr>
            <w:rStyle w:val="Forte"/>
            <w:sz w:val="16"/>
            <w:szCs w:val="16"/>
          </w:rPr>
          <w:t>Agile WING</w:t>
        </w:r>
      </w:sdtContent>
    </w:sdt>
    <w:r w:rsidR="005D3A03" w:rsidRPr="008E1E7A">
      <w:rPr>
        <w:rStyle w:val="Forte"/>
      </w:rPr>
      <w:ptab w:relativeTo="margin" w:alignment="right" w:leader="none"/>
    </w:r>
    <w:r w:rsidR="005D3A03" w:rsidRPr="008E1E7A">
      <w:rPr>
        <w:rStyle w:val="Forte"/>
      </w:rPr>
      <w:fldChar w:fldCharType="begin"/>
    </w:r>
    <w:r w:rsidR="005D3A03" w:rsidRPr="008E1E7A">
      <w:rPr>
        <w:rStyle w:val="Forte"/>
      </w:rPr>
      <w:instrText xml:space="preserve"> PAGE   \* MERGEFORMAT </w:instrText>
    </w:r>
    <w:r w:rsidR="005D3A03" w:rsidRPr="008E1E7A">
      <w:rPr>
        <w:rStyle w:val="Forte"/>
      </w:rPr>
      <w:fldChar w:fldCharType="separate"/>
    </w:r>
    <w:r w:rsidR="000D3F41" w:rsidRPr="008E1E7A">
      <w:rPr>
        <w:rStyle w:val="Forte"/>
      </w:rPr>
      <w:t>8</w:t>
    </w:r>
    <w:r w:rsidR="005D3A03" w:rsidRPr="008E1E7A">
      <w:rPr>
        <w:rStyle w:val="Fort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32E4" w14:textId="3792CDEF" w:rsidR="00E81978" w:rsidRPr="00084D8B" w:rsidRDefault="00000000">
    <w:pPr>
      <w:pStyle w:val="Cabealho"/>
      <w:rPr>
        <w:rStyle w:val="Forte"/>
        <w:lang w:val="en-US"/>
      </w:rPr>
    </w:pPr>
    <w:sdt>
      <w:sdtPr>
        <w:rPr>
          <w:rStyle w:val="Forte"/>
          <w:sz w:val="18"/>
          <w:szCs w:val="18"/>
        </w:rPr>
        <w:alias w:val="Running head"/>
        <w:tag w:val=""/>
        <w:id w:val="-696842620"/>
        <w:placeholder>
          <w:docPart w:val="DDB325600823439F9B6BD31DCD7AB142"/>
        </w:placeholder>
        <w:dataBinding w:prefixMappings="xmlns:ns0='http://schemas.microsoft.com/office/2006/coverPageProps' " w:xpath="/ns0:CoverPageProperties[1]/ns0:Abstract[1]" w:storeItemID="{55AF091B-3C7A-41E3-B477-F2FDAA23CFDA}"/>
        <w15:appearance w15:val="hidden"/>
        <w:text/>
      </w:sdtPr>
      <w:sdtEndPr>
        <w:rPr>
          <w:rStyle w:val="Tipodeletrapredefinidodopargrafo"/>
          <w:caps w:val="0"/>
        </w:rPr>
      </w:sdtEndPr>
      <w:sdtContent>
        <w:r w:rsidR="00F91D4B" w:rsidRPr="00F91D4B">
          <w:rPr>
            <w:rStyle w:val="Forte"/>
            <w:sz w:val="18"/>
            <w:szCs w:val="18"/>
          </w:rPr>
          <w:t>Agile WING</w:t>
        </w:r>
      </w:sdtContent>
    </w:sdt>
    <w:r w:rsidR="005D3A03" w:rsidRPr="008E1E7A">
      <w:rPr>
        <w:rStyle w:val="Forte"/>
      </w:rPr>
      <w:ptab w:relativeTo="margin" w:alignment="right" w:leader="none"/>
    </w:r>
    <w:r w:rsidR="005D3A03" w:rsidRPr="008E1E7A">
      <w:rPr>
        <w:rStyle w:val="Forte"/>
      </w:rPr>
      <w:fldChar w:fldCharType="begin"/>
    </w:r>
    <w:r w:rsidR="005D3A03" w:rsidRPr="00084D8B">
      <w:rPr>
        <w:rStyle w:val="Forte"/>
        <w:lang w:val="en-US"/>
      </w:rPr>
      <w:instrText xml:space="preserve"> PAGE   \* MERGEFORMAT </w:instrText>
    </w:r>
    <w:r w:rsidR="005D3A03" w:rsidRPr="008E1E7A">
      <w:rPr>
        <w:rStyle w:val="Forte"/>
      </w:rPr>
      <w:fldChar w:fldCharType="separate"/>
    </w:r>
    <w:r w:rsidR="000D3F41" w:rsidRPr="00084D8B">
      <w:rPr>
        <w:rStyle w:val="Forte"/>
        <w:lang w:val="en-US"/>
      </w:rPr>
      <w:t>1</w:t>
    </w:r>
    <w:r w:rsidR="005D3A03" w:rsidRPr="008E1E7A">
      <w:rPr>
        <w:rStyle w:val="Fort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numerada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numerada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numerada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numerada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mmarc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mmarc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mmarc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mmarc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numerad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mmarcas"/>
      <w:lvlText w:val=""/>
      <w:lvlJc w:val="left"/>
      <w:pPr>
        <w:tabs>
          <w:tab w:val="num" w:pos="1080"/>
        </w:tabs>
        <w:ind w:left="1080" w:hanging="360"/>
      </w:pPr>
      <w:rPr>
        <w:rFonts w:ascii="Symbol" w:hAnsi="Symbol" w:hint="default"/>
      </w:rPr>
    </w:lvl>
  </w:abstractNum>
  <w:abstractNum w:abstractNumId="10" w15:restartNumberingAfterBreak="0">
    <w:nsid w:val="039A5449"/>
    <w:multiLevelType w:val="hybridMultilevel"/>
    <w:tmpl w:val="82380F04"/>
    <w:lvl w:ilvl="0" w:tplc="DB4C8D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B740463"/>
    <w:multiLevelType w:val="hybridMultilevel"/>
    <w:tmpl w:val="A956BA7A"/>
    <w:lvl w:ilvl="0" w:tplc="F50EAD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BF56C50"/>
    <w:multiLevelType w:val="hybridMultilevel"/>
    <w:tmpl w:val="E4CE5FF4"/>
    <w:lvl w:ilvl="0" w:tplc="7BF01A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E5336EA"/>
    <w:multiLevelType w:val="hybridMultilevel"/>
    <w:tmpl w:val="5CB86774"/>
    <w:lvl w:ilvl="0" w:tplc="C6CAB0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F67058D"/>
    <w:multiLevelType w:val="hybridMultilevel"/>
    <w:tmpl w:val="3F92122E"/>
    <w:lvl w:ilvl="0" w:tplc="C220C3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1FE002C"/>
    <w:multiLevelType w:val="hybridMultilevel"/>
    <w:tmpl w:val="26CCA408"/>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A29AB"/>
    <w:multiLevelType w:val="hybridMultilevel"/>
    <w:tmpl w:val="78EA133C"/>
    <w:lvl w:ilvl="0" w:tplc="D83049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6881D29"/>
    <w:multiLevelType w:val="hybridMultilevel"/>
    <w:tmpl w:val="F2D67B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524B98"/>
    <w:multiLevelType w:val="hybridMultilevel"/>
    <w:tmpl w:val="7624D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8D551D4"/>
    <w:multiLevelType w:val="hybridMultilevel"/>
    <w:tmpl w:val="0B9EF568"/>
    <w:lvl w:ilvl="0" w:tplc="76482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8E672BE"/>
    <w:multiLevelType w:val="hybridMultilevel"/>
    <w:tmpl w:val="F0ACA5EA"/>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9795AB3"/>
    <w:multiLevelType w:val="hybridMultilevel"/>
    <w:tmpl w:val="EBB40E1E"/>
    <w:lvl w:ilvl="0" w:tplc="436E4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C952DCC"/>
    <w:multiLevelType w:val="hybridMultilevel"/>
    <w:tmpl w:val="18E44594"/>
    <w:lvl w:ilvl="0" w:tplc="EAAC8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DFB704E"/>
    <w:multiLevelType w:val="hybridMultilevel"/>
    <w:tmpl w:val="B8CAD54C"/>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E822598"/>
    <w:multiLevelType w:val="hybridMultilevel"/>
    <w:tmpl w:val="7C5C33C2"/>
    <w:lvl w:ilvl="0" w:tplc="51CEDE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6B5559"/>
    <w:multiLevelType w:val="hybridMultilevel"/>
    <w:tmpl w:val="4694294A"/>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5804FB7"/>
    <w:multiLevelType w:val="hybridMultilevel"/>
    <w:tmpl w:val="3C9448E8"/>
    <w:lvl w:ilvl="0" w:tplc="92F89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B033E0B"/>
    <w:multiLevelType w:val="hybridMultilevel"/>
    <w:tmpl w:val="80361A0C"/>
    <w:lvl w:ilvl="0" w:tplc="4E8815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B727A8A"/>
    <w:multiLevelType w:val="hybridMultilevel"/>
    <w:tmpl w:val="5B006FB6"/>
    <w:lvl w:ilvl="0" w:tplc="C5248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B743F16"/>
    <w:multiLevelType w:val="hybridMultilevel"/>
    <w:tmpl w:val="EC121766"/>
    <w:lvl w:ilvl="0" w:tplc="76B2F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1221376"/>
    <w:multiLevelType w:val="hybridMultilevel"/>
    <w:tmpl w:val="2F985956"/>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1C75EC6"/>
    <w:multiLevelType w:val="hybridMultilevel"/>
    <w:tmpl w:val="B12C69D0"/>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34E697B"/>
    <w:multiLevelType w:val="hybridMultilevel"/>
    <w:tmpl w:val="39FE1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8475D6"/>
    <w:multiLevelType w:val="hybridMultilevel"/>
    <w:tmpl w:val="E724FF4E"/>
    <w:lvl w:ilvl="0" w:tplc="F836E1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6BC01DE"/>
    <w:multiLevelType w:val="hybridMultilevel"/>
    <w:tmpl w:val="45F08A44"/>
    <w:lvl w:ilvl="0" w:tplc="1A9652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8D6382A"/>
    <w:multiLevelType w:val="hybridMultilevel"/>
    <w:tmpl w:val="7FB01E3A"/>
    <w:lvl w:ilvl="0" w:tplc="1B9227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FF153C5"/>
    <w:multiLevelType w:val="hybridMultilevel"/>
    <w:tmpl w:val="92AC71DC"/>
    <w:lvl w:ilvl="0" w:tplc="2E76B24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BE6DF2"/>
    <w:multiLevelType w:val="hybridMultilevel"/>
    <w:tmpl w:val="BC383D9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EE385E"/>
    <w:multiLevelType w:val="hybridMultilevel"/>
    <w:tmpl w:val="5CB039E0"/>
    <w:lvl w:ilvl="0" w:tplc="81507C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FAD53D1"/>
    <w:multiLevelType w:val="hybridMultilevel"/>
    <w:tmpl w:val="40E4B9AA"/>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5927E0B"/>
    <w:multiLevelType w:val="hybridMultilevel"/>
    <w:tmpl w:val="FCBA09F6"/>
    <w:lvl w:ilvl="0" w:tplc="82A2F5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6053718"/>
    <w:multiLevelType w:val="multilevel"/>
    <w:tmpl w:val="DDEC45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575C3E16"/>
    <w:multiLevelType w:val="hybridMultilevel"/>
    <w:tmpl w:val="806E70E0"/>
    <w:lvl w:ilvl="0" w:tplc="9AA88A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AAC33A4"/>
    <w:multiLevelType w:val="hybridMultilevel"/>
    <w:tmpl w:val="D3B69F3C"/>
    <w:lvl w:ilvl="0" w:tplc="CF629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AD56D39"/>
    <w:multiLevelType w:val="hybridMultilevel"/>
    <w:tmpl w:val="55BC88FA"/>
    <w:lvl w:ilvl="0" w:tplc="4970BA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B69186B"/>
    <w:multiLevelType w:val="hybridMultilevel"/>
    <w:tmpl w:val="D47C570E"/>
    <w:lvl w:ilvl="0" w:tplc="A8C62E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C7F3AC6"/>
    <w:multiLevelType w:val="hybridMultilevel"/>
    <w:tmpl w:val="E67E3728"/>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E802B88"/>
    <w:multiLevelType w:val="hybridMultilevel"/>
    <w:tmpl w:val="AF4C68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026669B"/>
    <w:multiLevelType w:val="hybridMultilevel"/>
    <w:tmpl w:val="BE2899BA"/>
    <w:lvl w:ilvl="0" w:tplc="562C70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72C41DB"/>
    <w:multiLevelType w:val="hybridMultilevel"/>
    <w:tmpl w:val="58005C7E"/>
    <w:lvl w:ilvl="0" w:tplc="07F470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1E23043"/>
    <w:multiLevelType w:val="hybridMultilevel"/>
    <w:tmpl w:val="79B6BB28"/>
    <w:lvl w:ilvl="0" w:tplc="21AAD4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3A60B54"/>
    <w:multiLevelType w:val="hybridMultilevel"/>
    <w:tmpl w:val="42089518"/>
    <w:lvl w:ilvl="0" w:tplc="6B7013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4787A9D"/>
    <w:multiLevelType w:val="hybridMultilevel"/>
    <w:tmpl w:val="46B4C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8843004">
    <w:abstractNumId w:val="9"/>
  </w:num>
  <w:num w:numId="2" w16cid:durableId="321278649">
    <w:abstractNumId w:val="7"/>
  </w:num>
  <w:num w:numId="3" w16cid:durableId="1652517607">
    <w:abstractNumId w:val="6"/>
  </w:num>
  <w:num w:numId="4" w16cid:durableId="615985384">
    <w:abstractNumId w:val="5"/>
  </w:num>
  <w:num w:numId="5" w16cid:durableId="44837555">
    <w:abstractNumId w:val="4"/>
  </w:num>
  <w:num w:numId="6" w16cid:durableId="1609048640">
    <w:abstractNumId w:val="8"/>
  </w:num>
  <w:num w:numId="7" w16cid:durableId="494298613">
    <w:abstractNumId w:val="3"/>
  </w:num>
  <w:num w:numId="8" w16cid:durableId="2047637193">
    <w:abstractNumId w:val="2"/>
  </w:num>
  <w:num w:numId="9" w16cid:durableId="995956590">
    <w:abstractNumId w:val="1"/>
  </w:num>
  <w:num w:numId="10" w16cid:durableId="1078750101">
    <w:abstractNumId w:val="0"/>
  </w:num>
  <w:num w:numId="11" w16cid:durableId="394593547">
    <w:abstractNumId w:val="36"/>
  </w:num>
  <w:num w:numId="12" w16cid:durableId="1876501990">
    <w:abstractNumId w:val="46"/>
  </w:num>
  <w:num w:numId="13" w16cid:durableId="877548883">
    <w:abstractNumId w:val="18"/>
  </w:num>
  <w:num w:numId="14" w16cid:durableId="1003553284">
    <w:abstractNumId w:val="49"/>
  </w:num>
  <w:num w:numId="15" w16cid:durableId="212818437">
    <w:abstractNumId w:val="38"/>
  </w:num>
  <w:num w:numId="16" w16cid:durableId="121120642">
    <w:abstractNumId w:val="13"/>
  </w:num>
  <w:num w:numId="17" w16cid:durableId="402678890">
    <w:abstractNumId w:val="34"/>
  </w:num>
  <w:num w:numId="18" w16cid:durableId="1404839792">
    <w:abstractNumId w:val="12"/>
  </w:num>
  <w:num w:numId="19" w16cid:durableId="1313175330">
    <w:abstractNumId w:val="48"/>
  </w:num>
  <w:num w:numId="20" w16cid:durableId="966929499">
    <w:abstractNumId w:val="45"/>
  </w:num>
  <w:num w:numId="21" w16cid:durableId="1290086559">
    <w:abstractNumId w:val="24"/>
  </w:num>
  <w:num w:numId="22" w16cid:durableId="1877885793">
    <w:abstractNumId w:val="21"/>
  </w:num>
  <w:num w:numId="23" w16cid:durableId="172230274">
    <w:abstractNumId w:val="28"/>
  </w:num>
  <w:num w:numId="24" w16cid:durableId="429662112">
    <w:abstractNumId w:val="52"/>
  </w:num>
  <w:num w:numId="25" w16cid:durableId="1456871763">
    <w:abstractNumId w:val="40"/>
  </w:num>
  <w:num w:numId="26" w16cid:durableId="222447252">
    <w:abstractNumId w:val="43"/>
  </w:num>
  <w:num w:numId="27" w16cid:durableId="666595569">
    <w:abstractNumId w:val="17"/>
  </w:num>
  <w:num w:numId="28" w16cid:durableId="840320339">
    <w:abstractNumId w:val="32"/>
  </w:num>
  <w:num w:numId="29" w16cid:durableId="1627927023">
    <w:abstractNumId w:val="47"/>
  </w:num>
  <w:num w:numId="30" w16cid:durableId="1727947957">
    <w:abstractNumId w:val="26"/>
  </w:num>
  <w:num w:numId="31" w16cid:durableId="596792870">
    <w:abstractNumId w:val="19"/>
  </w:num>
  <w:num w:numId="32" w16cid:durableId="950746622">
    <w:abstractNumId w:val="22"/>
  </w:num>
  <w:num w:numId="33" w16cid:durableId="1901164506">
    <w:abstractNumId w:val="29"/>
  </w:num>
  <w:num w:numId="34" w16cid:durableId="1741363254">
    <w:abstractNumId w:val="11"/>
  </w:num>
  <w:num w:numId="35" w16cid:durableId="1563326491">
    <w:abstractNumId w:val="10"/>
  </w:num>
  <w:num w:numId="36" w16cid:durableId="115177310">
    <w:abstractNumId w:val="44"/>
  </w:num>
  <w:num w:numId="37" w16cid:durableId="730930962">
    <w:abstractNumId w:val="41"/>
  </w:num>
  <w:num w:numId="38" w16cid:durableId="790053476">
    <w:abstractNumId w:val="51"/>
  </w:num>
  <w:num w:numId="39" w16cid:durableId="963386586">
    <w:abstractNumId w:val="33"/>
  </w:num>
  <w:num w:numId="40" w16cid:durableId="341784004">
    <w:abstractNumId w:val="14"/>
  </w:num>
  <w:num w:numId="41" w16cid:durableId="1944989875">
    <w:abstractNumId w:val="35"/>
  </w:num>
  <w:num w:numId="42" w16cid:durableId="644238703">
    <w:abstractNumId w:val="16"/>
  </w:num>
  <w:num w:numId="43" w16cid:durableId="192302499">
    <w:abstractNumId w:val="27"/>
  </w:num>
  <w:num w:numId="44" w16cid:durableId="886527857">
    <w:abstractNumId w:val="42"/>
  </w:num>
  <w:num w:numId="45" w16cid:durableId="349839911">
    <w:abstractNumId w:val="20"/>
  </w:num>
  <w:num w:numId="46" w16cid:durableId="63185221">
    <w:abstractNumId w:val="30"/>
  </w:num>
  <w:num w:numId="47" w16cid:durableId="1473255466">
    <w:abstractNumId w:val="50"/>
  </w:num>
  <w:num w:numId="48" w16cid:durableId="57244897">
    <w:abstractNumId w:val="25"/>
  </w:num>
  <w:num w:numId="49" w16cid:durableId="446631697">
    <w:abstractNumId w:val="39"/>
  </w:num>
  <w:num w:numId="50" w16cid:durableId="658391186">
    <w:abstractNumId w:val="31"/>
  </w:num>
  <w:num w:numId="51" w16cid:durableId="1263685565">
    <w:abstractNumId w:val="23"/>
  </w:num>
  <w:num w:numId="52" w16cid:durableId="233051844">
    <w:abstractNumId w:val="15"/>
  </w:num>
  <w:num w:numId="53" w16cid:durableId="315495627">
    <w:abstractNumId w:val="3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ACC"/>
    <w:rsid w:val="00060CEA"/>
    <w:rsid w:val="00084D8B"/>
    <w:rsid w:val="000C3DDC"/>
    <w:rsid w:val="000D3F41"/>
    <w:rsid w:val="000D4ACC"/>
    <w:rsid w:val="000E1717"/>
    <w:rsid w:val="000E6F70"/>
    <w:rsid w:val="0010158B"/>
    <w:rsid w:val="00102695"/>
    <w:rsid w:val="00102E37"/>
    <w:rsid w:val="00146F02"/>
    <w:rsid w:val="001501AE"/>
    <w:rsid w:val="00174378"/>
    <w:rsid w:val="00197675"/>
    <w:rsid w:val="00276943"/>
    <w:rsid w:val="002A26FF"/>
    <w:rsid w:val="002C2832"/>
    <w:rsid w:val="003042EF"/>
    <w:rsid w:val="00355DCA"/>
    <w:rsid w:val="003A1681"/>
    <w:rsid w:val="003A1E4B"/>
    <w:rsid w:val="003E15EA"/>
    <w:rsid w:val="00413BCA"/>
    <w:rsid w:val="00423F2C"/>
    <w:rsid w:val="0044503B"/>
    <w:rsid w:val="004879FA"/>
    <w:rsid w:val="005139B1"/>
    <w:rsid w:val="00551A02"/>
    <w:rsid w:val="005534FA"/>
    <w:rsid w:val="0055523A"/>
    <w:rsid w:val="00564FA4"/>
    <w:rsid w:val="00566A03"/>
    <w:rsid w:val="00584175"/>
    <w:rsid w:val="005D3A03"/>
    <w:rsid w:val="00604922"/>
    <w:rsid w:val="006122B8"/>
    <w:rsid w:val="00615B44"/>
    <w:rsid w:val="006400FE"/>
    <w:rsid w:val="00672DC0"/>
    <w:rsid w:val="0069514B"/>
    <w:rsid w:val="006C164B"/>
    <w:rsid w:val="006D68F2"/>
    <w:rsid w:val="0071485E"/>
    <w:rsid w:val="008002C0"/>
    <w:rsid w:val="008246BE"/>
    <w:rsid w:val="00835CBB"/>
    <w:rsid w:val="008416A9"/>
    <w:rsid w:val="0088205E"/>
    <w:rsid w:val="008B5FD6"/>
    <w:rsid w:val="008C5323"/>
    <w:rsid w:val="008E1E7A"/>
    <w:rsid w:val="008F0AA1"/>
    <w:rsid w:val="00901C08"/>
    <w:rsid w:val="00917CF6"/>
    <w:rsid w:val="009A6A3B"/>
    <w:rsid w:val="009C4808"/>
    <w:rsid w:val="00A06D46"/>
    <w:rsid w:val="00A40586"/>
    <w:rsid w:val="00A409EF"/>
    <w:rsid w:val="00A43FC1"/>
    <w:rsid w:val="00A60A76"/>
    <w:rsid w:val="00A61155"/>
    <w:rsid w:val="00AA194D"/>
    <w:rsid w:val="00AA5622"/>
    <w:rsid w:val="00AD2FD1"/>
    <w:rsid w:val="00AD67E6"/>
    <w:rsid w:val="00AE71C1"/>
    <w:rsid w:val="00B12C59"/>
    <w:rsid w:val="00B21AD7"/>
    <w:rsid w:val="00B823AA"/>
    <w:rsid w:val="00BA45DB"/>
    <w:rsid w:val="00BB54D8"/>
    <w:rsid w:val="00BD315B"/>
    <w:rsid w:val="00BF4184"/>
    <w:rsid w:val="00C01C80"/>
    <w:rsid w:val="00C0601E"/>
    <w:rsid w:val="00C31D30"/>
    <w:rsid w:val="00C35015"/>
    <w:rsid w:val="00C36FB0"/>
    <w:rsid w:val="00C86138"/>
    <w:rsid w:val="00CD6E39"/>
    <w:rsid w:val="00CF53AC"/>
    <w:rsid w:val="00CF6E91"/>
    <w:rsid w:val="00D5054B"/>
    <w:rsid w:val="00D84DBC"/>
    <w:rsid w:val="00D85B68"/>
    <w:rsid w:val="00D912FB"/>
    <w:rsid w:val="00DA3BC5"/>
    <w:rsid w:val="00E07D7B"/>
    <w:rsid w:val="00E6004D"/>
    <w:rsid w:val="00E62A75"/>
    <w:rsid w:val="00E81978"/>
    <w:rsid w:val="00E836BA"/>
    <w:rsid w:val="00EB2764"/>
    <w:rsid w:val="00EB424F"/>
    <w:rsid w:val="00EB7457"/>
    <w:rsid w:val="00EF01E0"/>
    <w:rsid w:val="00F02EEF"/>
    <w:rsid w:val="00F03373"/>
    <w:rsid w:val="00F058BF"/>
    <w:rsid w:val="00F379B7"/>
    <w:rsid w:val="00F525FA"/>
    <w:rsid w:val="00F8136C"/>
    <w:rsid w:val="00F83C67"/>
    <w:rsid w:val="00F91D4B"/>
    <w:rsid w:val="00FD5D2D"/>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FF5E3F"/>
  <w15:docId w15:val="{D0042F13-D472-4EB6-9298-C4699C25C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6A9"/>
    <w:rPr>
      <w:kern w:val="24"/>
      <w:lang w:val="pt-PT"/>
    </w:rPr>
  </w:style>
  <w:style w:type="paragraph" w:styleId="Ttulo1">
    <w:name w:val="heading 1"/>
    <w:basedOn w:val="Normal"/>
    <w:next w:val="Normal"/>
    <w:link w:val="Ttulo1Carte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arte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arter"/>
    <w:uiPriority w:val="4"/>
    <w:unhideWhenUsed/>
    <w:qFormat/>
    <w:rsid w:val="00C31D30"/>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ter"/>
    <w:uiPriority w:val="4"/>
    <w:unhideWhenUsed/>
    <w:qFormat/>
    <w:rsid w:val="00C31D30"/>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ter"/>
    <w:uiPriority w:val="4"/>
    <w:unhideWhenUsed/>
    <w:qFormat/>
    <w:rsid w:val="00C31D30"/>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te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te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te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te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Cabealho">
    <w:name w:val="header"/>
    <w:basedOn w:val="Normal"/>
    <w:link w:val="CabealhoCarter"/>
    <w:uiPriority w:val="99"/>
    <w:unhideWhenUsed/>
    <w:qFormat/>
    <w:pPr>
      <w:spacing w:line="240" w:lineRule="auto"/>
      <w:ind w:firstLine="0"/>
    </w:pPr>
  </w:style>
  <w:style w:type="character" w:customStyle="1" w:styleId="CabealhoCarter">
    <w:name w:val="Cabeçalho Caráter"/>
    <w:basedOn w:val="Tipodeletrapredefinidodopargrafo"/>
    <w:link w:val="Cabealho"/>
    <w:uiPriority w:val="99"/>
    <w:rPr>
      <w:kern w:val="24"/>
    </w:rPr>
  </w:style>
  <w:style w:type="character" w:styleId="Forte">
    <w:name w:val="Strong"/>
    <w:basedOn w:val="Tipodeletrapredefinidodopargrafo"/>
    <w:uiPriority w:val="22"/>
    <w:unhideWhenUsed/>
    <w:qFormat/>
    <w:rPr>
      <w:b w:val="0"/>
      <w:bCs w:val="0"/>
      <w:caps/>
      <w:smallCaps w:val="0"/>
    </w:rPr>
  </w:style>
  <w:style w:type="character" w:styleId="TextodoMarcadordePosio">
    <w:name w:val="Placeholder Text"/>
    <w:basedOn w:val="Tipodeletrapredefinidodopargrafo"/>
    <w:uiPriority w:val="99"/>
    <w:semiHidden/>
    <w:rsid w:val="005D3A03"/>
    <w:rPr>
      <w:color w:val="404040" w:themeColor="text1" w:themeTint="BF"/>
    </w:rPr>
  </w:style>
  <w:style w:type="paragraph" w:styleId="SemEspaamento">
    <w:name w:val="No Spacing"/>
    <w:aliases w:val="No Indent"/>
    <w:uiPriority w:val="3"/>
    <w:qFormat/>
    <w:pPr>
      <w:ind w:firstLine="0"/>
    </w:pPr>
  </w:style>
  <w:style w:type="character" w:customStyle="1" w:styleId="Ttulo1Carter">
    <w:name w:val="Título 1 Caráter"/>
    <w:basedOn w:val="Tipodeletrapredefinidodopargrafo"/>
    <w:link w:val="Ttulo1"/>
    <w:uiPriority w:val="4"/>
    <w:rPr>
      <w:rFonts w:asciiTheme="majorHAnsi" w:eastAsiaTheme="majorEastAsia" w:hAnsiTheme="majorHAnsi" w:cstheme="majorBidi"/>
      <w:b/>
      <w:bCs/>
      <w:kern w:val="24"/>
    </w:rPr>
  </w:style>
  <w:style w:type="character" w:customStyle="1" w:styleId="Ttulo2Carter">
    <w:name w:val="Título 2 Caráter"/>
    <w:basedOn w:val="Tipodeletrapredefinidodopargrafo"/>
    <w:link w:val="Ttulo2"/>
    <w:uiPriority w:val="4"/>
    <w:rPr>
      <w:rFonts w:asciiTheme="majorHAnsi" w:eastAsiaTheme="majorEastAsia" w:hAnsiTheme="majorHAnsi" w:cstheme="majorBidi"/>
      <w:b/>
      <w:bCs/>
      <w:kern w:val="24"/>
    </w:rPr>
  </w:style>
  <w:style w:type="paragraph" w:styleId="Ttulo">
    <w:name w:val="Title"/>
    <w:basedOn w:val="Normal"/>
    <w:link w:val="TtuloCarter"/>
    <w:qFormat/>
    <w:pPr>
      <w:spacing w:before="2400"/>
      <w:ind w:firstLine="0"/>
      <w:contextualSpacing/>
      <w:jc w:val="center"/>
    </w:pPr>
    <w:rPr>
      <w:rFonts w:asciiTheme="majorHAnsi" w:eastAsiaTheme="majorEastAsia" w:hAnsiTheme="majorHAnsi" w:cstheme="majorBidi"/>
    </w:rPr>
  </w:style>
  <w:style w:type="character" w:customStyle="1" w:styleId="TtuloCarter">
    <w:name w:val="Título Caráter"/>
    <w:basedOn w:val="Tipodeletrapredefinidodopargrafo"/>
    <w:link w:val="Ttulo"/>
    <w:rsid w:val="008C5323"/>
    <w:rPr>
      <w:rFonts w:asciiTheme="majorHAnsi" w:eastAsiaTheme="majorEastAsia" w:hAnsiTheme="majorHAnsi" w:cstheme="majorBidi"/>
      <w:kern w:val="24"/>
    </w:rPr>
  </w:style>
  <w:style w:type="character" w:styleId="nfase">
    <w:name w:val="Emphasis"/>
    <w:basedOn w:val="Tipodeletrapredefinidodopargrafo"/>
    <w:uiPriority w:val="4"/>
    <w:unhideWhenUsed/>
    <w:qFormat/>
    <w:rPr>
      <w:i/>
      <w:iCs/>
    </w:rPr>
  </w:style>
  <w:style w:type="character" w:customStyle="1" w:styleId="Ttulo3Carter">
    <w:name w:val="Título 3 Caráter"/>
    <w:basedOn w:val="Tipodeletrapredefinidodopargrafo"/>
    <w:link w:val="Ttulo3"/>
    <w:uiPriority w:val="4"/>
    <w:rsid w:val="00C31D30"/>
    <w:rPr>
      <w:rFonts w:asciiTheme="majorHAnsi" w:eastAsiaTheme="majorEastAsia" w:hAnsiTheme="majorHAnsi" w:cstheme="majorBidi"/>
      <w:b/>
      <w:bCs/>
      <w:kern w:val="24"/>
    </w:rPr>
  </w:style>
  <w:style w:type="character" w:customStyle="1" w:styleId="Ttulo4Carter">
    <w:name w:val="Título 4 Caráter"/>
    <w:basedOn w:val="Tipodeletrapredefinidodopargrafo"/>
    <w:link w:val="Ttulo4"/>
    <w:uiPriority w:val="4"/>
    <w:rsid w:val="00C31D30"/>
    <w:rPr>
      <w:rFonts w:asciiTheme="majorHAnsi" w:eastAsiaTheme="majorEastAsia" w:hAnsiTheme="majorHAnsi" w:cstheme="majorBidi"/>
      <w:b/>
      <w:bCs/>
      <w:i/>
      <w:iCs/>
      <w:kern w:val="24"/>
    </w:rPr>
  </w:style>
  <w:style w:type="character" w:customStyle="1" w:styleId="Ttulo5Carter">
    <w:name w:val="Título 5 Caráter"/>
    <w:basedOn w:val="Tipodeletrapredefinidodopargrafo"/>
    <w:link w:val="Ttulo5"/>
    <w:uiPriority w:val="4"/>
    <w:rsid w:val="00C31D30"/>
    <w:rPr>
      <w:rFonts w:asciiTheme="majorHAnsi" w:eastAsiaTheme="majorEastAsia" w:hAnsiTheme="majorHAnsi" w:cstheme="majorBidi"/>
      <w:i/>
      <w:iCs/>
      <w:kern w:val="24"/>
    </w:rPr>
  </w:style>
  <w:style w:type="paragraph" w:styleId="Textodebalo">
    <w:name w:val="Balloon Text"/>
    <w:basedOn w:val="Normal"/>
    <w:link w:val="TextodebaloCarter"/>
    <w:uiPriority w:val="99"/>
    <w:semiHidden/>
    <w:unhideWhenUsed/>
    <w:rsid w:val="00FF2002"/>
    <w:pPr>
      <w:spacing w:line="240" w:lineRule="auto"/>
      <w:ind w:firstLine="0"/>
    </w:pPr>
    <w:rPr>
      <w:rFonts w:ascii="Segoe UI" w:hAnsi="Segoe UI" w:cs="Segoe UI"/>
      <w:sz w:val="22"/>
      <w:szCs w:val="18"/>
    </w:rPr>
  </w:style>
  <w:style w:type="character" w:customStyle="1" w:styleId="TextodebaloCarter">
    <w:name w:val="Texto de balão Caráter"/>
    <w:basedOn w:val="Tipodeletrapredefinidodopargrafo"/>
    <w:link w:val="Textodebalo"/>
    <w:uiPriority w:val="99"/>
    <w:semiHidden/>
    <w:rsid w:val="00FF2002"/>
    <w:rPr>
      <w:rFonts w:ascii="Segoe UI" w:hAnsi="Segoe UI" w:cs="Segoe UI"/>
      <w:kern w:val="24"/>
      <w:sz w:val="22"/>
      <w:szCs w:val="18"/>
    </w:rPr>
  </w:style>
  <w:style w:type="paragraph" w:styleId="Bibliografia">
    <w:name w:val="Bibliography"/>
    <w:basedOn w:val="Normal"/>
    <w:next w:val="Normal"/>
    <w:uiPriority w:val="37"/>
    <w:unhideWhenUsed/>
    <w:qFormat/>
    <w:pPr>
      <w:ind w:left="720" w:hanging="720"/>
    </w:pPr>
  </w:style>
  <w:style w:type="paragraph" w:styleId="Textodebloco">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Corpodetexto">
    <w:name w:val="Body Text"/>
    <w:basedOn w:val="Normal"/>
    <w:link w:val="CorpodetextoCarter"/>
    <w:uiPriority w:val="99"/>
    <w:semiHidden/>
    <w:unhideWhenUsed/>
    <w:pPr>
      <w:spacing w:after="120"/>
      <w:ind w:firstLine="0"/>
    </w:pPr>
  </w:style>
  <w:style w:type="character" w:customStyle="1" w:styleId="CorpodetextoCarter">
    <w:name w:val="Corpo de texto Caráter"/>
    <w:basedOn w:val="Tipodeletrapredefinidodopargrafo"/>
    <w:link w:val="Corpodetexto"/>
    <w:uiPriority w:val="99"/>
    <w:semiHidden/>
    <w:rPr>
      <w:kern w:val="24"/>
    </w:rPr>
  </w:style>
  <w:style w:type="paragraph" w:styleId="Corpodetexto2">
    <w:name w:val="Body Text 2"/>
    <w:basedOn w:val="Normal"/>
    <w:link w:val="Corpodetexto2Carter"/>
    <w:uiPriority w:val="99"/>
    <w:semiHidden/>
    <w:unhideWhenUsed/>
    <w:pPr>
      <w:spacing w:after="120"/>
      <w:ind w:firstLine="0"/>
    </w:pPr>
  </w:style>
  <w:style w:type="character" w:customStyle="1" w:styleId="Corpodetexto2Carter">
    <w:name w:val="Corpo de texto 2 Caráter"/>
    <w:basedOn w:val="Tipodeletrapredefinidodopargrafo"/>
    <w:link w:val="Corpodetexto2"/>
    <w:uiPriority w:val="99"/>
    <w:semiHidden/>
    <w:rPr>
      <w:kern w:val="24"/>
    </w:rPr>
  </w:style>
  <w:style w:type="paragraph" w:styleId="Corpodetexto3">
    <w:name w:val="Body Text 3"/>
    <w:basedOn w:val="Normal"/>
    <w:link w:val="Corpodetexto3Carter"/>
    <w:uiPriority w:val="99"/>
    <w:semiHidden/>
    <w:unhideWhenUsed/>
    <w:rsid w:val="00FF2002"/>
    <w:pPr>
      <w:spacing w:after="120"/>
      <w:ind w:firstLine="0"/>
    </w:pPr>
    <w:rPr>
      <w:sz w:val="22"/>
      <w:szCs w:val="16"/>
    </w:rPr>
  </w:style>
  <w:style w:type="character" w:customStyle="1" w:styleId="Corpodetexto3Carter">
    <w:name w:val="Corpo de texto 3 Caráter"/>
    <w:basedOn w:val="Tipodeletrapredefinidodopargrafo"/>
    <w:link w:val="Corpodetexto3"/>
    <w:uiPriority w:val="99"/>
    <w:semiHidden/>
    <w:rsid w:val="00FF2002"/>
    <w:rPr>
      <w:kern w:val="24"/>
      <w:sz w:val="22"/>
      <w:szCs w:val="16"/>
    </w:rPr>
  </w:style>
  <w:style w:type="paragraph" w:styleId="Primeiroavanodecorpodetexto">
    <w:name w:val="Body Text First Indent"/>
    <w:basedOn w:val="Corpodetexto"/>
    <w:link w:val="PrimeiroavanodecorpodetextoCarter"/>
    <w:uiPriority w:val="99"/>
    <w:semiHidden/>
    <w:unhideWhenUsed/>
    <w:pPr>
      <w:spacing w:after="0"/>
    </w:pPr>
  </w:style>
  <w:style w:type="character" w:customStyle="1" w:styleId="PrimeiroavanodecorpodetextoCarter">
    <w:name w:val="Primeiro avanço de corpo de texto Caráter"/>
    <w:basedOn w:val="CorpodetextoCarter"/>
    <w:link w:val="Primeiroavanodecorpodetexto"/>
    <w:uiPriority w:val="99"/>
    <w:semiHidden/>
    <w:rPr>
      <w:kern w:val="24"/>
    </w:rPr>
  </w:style>
  <w:style w:type="paragraph" w:styleId="Avanodecorpodetexto">
    <w:name w:val="Body Text Indent"/>
    <w:basedOn w:val="Normal"/>
    <w:link w:val="AvanodecorpodetextoCarter"/>
    <w:uiPriority w:val="99"/>
    <w:semiHidden/>
    <w:unhideWhenUsed/>
    <w:pPr>
      <w:spacing w:after="120"/>
      <w:ind w:left="360" w:firstLine="0"/>
    </w:pPr>
  </w:style>
  <w:style w:type="character" w:customStyle="1" w:styleId="AvanodecorpodetextoCarter">
    <w:name w:val="Avanço de corpo de texto Caráter"/>
    <w:basedOn w:val="Tipodeletrapredefinidodopargrafo"/>
    <w:link w:val="Avanodecorpodetexto"/>
    <w:uiPriority w:val="99"/>
    <w:semiHidden/>
    <w:rPr>
      <w:kern w:val="24"/>
    </w:rPr>
  </w:style>
  <w:style w:type="paragraph" w:styleId="Primeiroavanodecorpodetexto2">
    <w:name w:val="Body Text First Indent 2"/>
    <w:basedOn w:val="Avanodecorpodetexto"/>
    <w:link w:val="Primeiroavanodecorpodetexto2Carter"/>
    <w:uiPriority w:val="99"/>
    <w:semiHidden/>
    <w:unhideWhenUsed/>
    <w:pPr>
      <w:spacing w:after="0"/>
    </w:pPr>
  </w:style>
  <w:style w:type="character" w:customStyle="1" w:styleId="Primeiroavanodecorpodetexto2Carter">
    <w:name w:val="Primeiro avanço de corpo de texto 2 Caráter"/>
    <w:basedOn w:val="AvanodecorpodetextoCarter"/>
    <w:link w:val="Primeiroavanodecorpodetexto2"/>
    <w:uiPriority w:val="99"/>
    <w:semiHidden/>
    <w:rPr>
      <w:kern w:val="24"/>
    </w:rPr>
  </w:style>
  <w:style w:type="paragraph" w:styleId="Avanodecorpodetexto2">
    <w:name w:val="Body Text Indent 2"/>
    <w:basedOn w:val="Normal"/>
    <w:link w:val="Avanodecorpodetexto2Carter"/>
    <w:uiPriority w:val="99"/>
    <w:semiHidden/>
    <w:unhideWhenUsed/>
    <w:pPr>
      <w:spacing w:after="120"/>
      <w:ind w:left="360" w:firstLine="0"/>
    </w:pPr>
  </w:style>
  <w:style w:type="character" w:customStyle="1" w:styleId="Avanodecorpodetexto2Carter">
    <w:name w:val="Avanço de corpo de texto 2 Caráter"/>
    <w:basedOn w:val="Tipodeletrapredefinidodopargrafo"/>
    <w:link w:val="Avanodecorpodetexto2"/>
    <w:uiPriority w:val="99"/>
    <w:semiHidden/>
    <w:rPr>
      <w:kern w:val="24"/>
    </w:rPr>
  </w:style>
  <w:style w:type="paragraph" w:styleId="Avanodecorpodetexto3">
    <w:name w:val="Body Text Indent 3"/>
    <w:basedOn w:val="Normal"/>
    <w:link w:val="Avanodecorpodetexto3Carter"/>
    <w:uiPriority w:val="99"/>
    <w:semiHidden/>
    <w:unhideWhenUsed/>
    <w:rsid w:val="00FF2002"/>
    <w:pPr>
      <w:spacing w:after="120"/>
      <w:ind w:left="360" w:firstLine="0"/>
    </w:pPr>
    <w:rPr>
      <w:sz w:val="22"/>
      <w:szCs w:val="16"/>
    </w:rPr>
  </w:style>
  <w:style w:type="character" w:customStyle="1" w:styleId="Avanodecorpodetexto3Carter">
    <w:name w:val="Avanço de corpo de texto 3 Caráter"/>
    <w:basedOn w:val="Tipodeletrapredefinidodopargrafo"/>
    <w:link w:val="Avanodecorpodetexto3"/>
    <w:uiPriority w:val="99"/>
    <w:semiHidden/>
    <w:rsid w:val="00FF2002"/>
    <w:rPr>
      <w:kern w:val="24"/>
      <w:sz w:val="22"/>
      <w:szCs w:val="16"/>
    </w:rPr>
  </w:style>
  <w:style w:type="paragraph" w:styleId="Legenda">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Rematedecarta">
    <w:name w:val="Closing"/>
    <w:basedOn w:val="Normal"/>
    <w:link w:val="RematedecartaCarter"/>
    <w:uiPriority w:val="99"/>
    <w:semiHidden/>
    <w:unhideWhenUsed/>
    <w:pPr>
      <w:spacing w:line="240" w:lineRule="auto"/>
      <w:ind w:left="4320" w:firstLine="0"/>
    </w:pPr>
  </w:style>
  <w:style w:type="character" w:customStyle="1" w:styleId="RematedecartaCarter">
    <w:name w:val="Remate de carta Caráter"/>
    <w:basedOn w:val="Tipodeletrapredefinidodopargrafo"/>
    <w:link w:val="Rematedecarta"/>
    <w:uiPriority w:val="99"/>
    <w:semiHidden/>
    <w:rPr>
      <w:kern w:val="24"/>
    </w:rPr>
  </w:style>
  <w:style w:type="paragraph" w:styleId="Textodecomentrio">
    <w:name w:val="annotation text"/>
    <w:basedOn w:val="Normal"/>
    <w:link w:val="TextodecomentrioCarter"/>
    <w:uiPriority w:val="99"/>
    <w:semiHidden/>
    <w:unhideWhenUsed/>
    <w:rsid w:val="00FF2002"/>
    <w:pPr>
      <w:spacing w:line="240" w:lineRule="auto"/>
      <w:ind w:firstLine="0"/>
    </w:pPr>
    <w:rPr>
      <w:sz w:val="22"/>
      <w:szCs w:val="20"/>
    </w:rPr>
  </w:style>
  <w:style w:type="character" w:customStyle="1" w:styleId="TextodecomentrioCarter">
    <w:name w:val="Texto de comentário Caráter"/>
    <w:basedOn w:val="Tipodeletrapredefinidodopargrafo"/>
    <w:link w:val="Textodecomentrio"/>
    <w:uiPriority w:val="99"/>
    <w:semiHidden/>
    <w:rsid w:val="00FF2002"/>
    <w:rPr>
      <w:kern w:val="24"/>
      <w:sz w:val="22"/>
      <w:szCs w:val="20"/>
    </w:rPr>
  </w:style>
  <w:style w:type="paragraph" w:styleId="Assuntodecomentrio">
    <w:name w:val="annotation subject"/>
    <w:basedOn w:val="Textodecomentrio"/>
    <w:next w:val="Textodecomentrio"/>
    <w:link w:val="AssuntodecomentrioCarter"/>
    <w:uiPriority w:val="99"/>
    <w:semiHidden/>
    <w:unhideWhenUsed/>
    <w:rPr>
      <w:b/>
      <w:bCs/>
    </w:rPr>
  </w:style>
  <w:style w:type="character" w:customStyle="1" w:styleId="AssuntodecomentrioCarter">
    <w:name w:val="Assunto de comentário Caráter"/>
    <w:basedOn w:val="TextodecomentrioCarter"/>
    <w:link w:val="Assuntodecomentrio"/>
    <w:uiPriority w:val="99"/>
    <w:semiHidden/>
    <w:rPr>
      <w:b/>
      <w:bCs/>
      <w:kern w:val="24"/>
      <w:sz w:val="20"/>
      <w:szCs w:val="20"/>
    </w:rPr>
  </w:style>
  <w:style w:type="paragraph" w:styleId="Data">
    <w:name w:val="Date"/>
    <w:basedOn w:val="Normal"/>
    <w:next w:val="Normal"/>
    <w:link w:val="DataCarter"/>
    <w:uiPriority w:val="99"/>
    <w:semiHidden/>
    <w:unhideWhenUsed/>
    <w:pPr>
      <w:ind w:firstLine="0"/>
    </w:pPr>
  </w:style>
  <w:style w:type="character" w:customStyle="1" w:styleId="DataCarter">
    <w:name w:val="Data Caráter"/>
    <w:basedOn w:val="Tipodeletrapredefinidodopargrafo"/>
    <w:link w:val="Data"/>
    <w:uiPriority w:val="99"/>
    <w:semiHidden/>
    <w:rPr>
      <w:kern w:val="24"/>
    </w:rPr>
  </w:style>
  <w:style w:type="paragraph" w:styleId="Mapadodocumento">
    <w:name w:val="Document Map"/>
    <w:basedOn w:val="Normal"/>
    <w:link w:val="MapadodocumentoCarter"/>
    <w:uiPriority w:val="99"/>
    <w:semiHidden/>
    <w:unhideWhenUsed/>
    <w:rsid w:val="00FF2002"/>
    <w:pPr>
      <w:spacing w:line="240" w:lineRule="auto"/>
      <w:ind w:firstLine="0"/>
    </w:pPr>
    <w:rPr>
      <w:rFonts w:ascii="Segoe UI" w:hAnsi="Segoe UI" w:cs="Segoe UI"/>
      <w:sz w:val="22"/>
      <w:szCs w:val="16"/>
    </w:rPr>
  </w:style>
  <w:style w:type="character" w:customStyle="1" w:styleId="MapadodocumentoCarter">
    <w:name w:val="Mapa do documento Caráter"/>
    <w:basedOn w:val="Tipodeletrapredefinidodopargrafo"/>
    <w:link w:val="Mapadodocumento"/>
    <w:uiPriority w:val="99"/>
    <w:semiHidden/>
    <w:rsid w:val="00FF2002"/>
    <w:rPr>
      <w:rFonts w:ascii="Segoe UI" w:hAnsi="Segoe UI" w:cs="Segoe UI"/>
      <w:kern w:val="24"/>
      <w:sz w:val="22"/>
      <w:szCs w:val="16"/>
    </w:rPr>
  </w:style>
  <w:style w:type="paragraph" w:styleId="Assinaturadecorreioeletrnico">
    <w:name w:val="E-mail Signature"/>
    <w:basedOn w:val="Normal"/>
    <w:link w:val="AssinaturadecorreioeletrnicoCarter"/>
    <w:uiPriority w:val="99"/>
    <w:semiHidden/>
    <w:unhideWhenUsed/>
    <w:pPr>
      <w:spacing w:line="240" w:lineRule="auto"/>
      <w:ind w:firstLine="0"/>
    </w:pPr>
  </w:style>
  <w:style w:type="character" w:customStyle="1" w:styleId="AssinaturadecorreioeletrnicoCarter">
    <w:name w:val="Assinatura de correio eletrónico Caráter"/>
    <w:basedOn w:val="Tipodeletrapredefinidodopargrafo"/>
    <w:link w:val="Assinaturadecorreioeletrnico"/>
    <w:uiPriority w:val="99"/>
    <w:semiHidden/>
    <w:rPr>
      <w:kern w:val="24"/>
    </w:rPr>
  </w:style>
  <w:style w:type="paragraph" w:styleId="Textodenotaderodap">
    <w:name w:val="footnote text"/>
    <w:basedOn w:val="Normal"/>
    <w:link w:val="TextodenotaderodapCarter"/>
    <w:uiPriority w:val="99"/>
    <w:semiHidden/>
    <w:unhideWhenUsed/>
    <w:rsid w:val="00FF2002"/>
    <w:pPr>
      <w:spacing w:line="240" w:lineRule="auto"/>
    </w:pPr>
    <w:rPr>
      <w:sz w:val="22"/>
      <w:szCs w:val="20"/>
    </w:rPr>
  </w:style>
  <w:style w:type="character" w:customStyle="1" w:styleId="TextodenotaderodapCarter">
    <w:name w:val="Texto de nota de rodapé Caráter"/>
    <w:basedOn w:val="Tipodeletrapredefinidodopargrafo"/>
    <w:link w:val="Textodenotaderodap"/>
    <w:uiPriority w:val="99"/>
    <w:semiHidden/>
    <w:rsid w:val="00FF2002"/>
    <w:rPr>
      <w:kern w:val="24"/>
      <w:sz w:val="22"/>
      <w:szCs w:val="20"/>
    </w:rPr>
  </w:style>
  <w:style w:type="paragraph" w:styleId="Destinatrio">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etent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Rodap">
    <w:name w:val="footer"/>
    <w:basedOn w:val="Normal"/>
    <w:link w:val="RodapCarter"/>
    <w:uiPriority w:val="99"/>
    <w:unhideWhenUsed/>
    <w:rsid w:val="008002C0"/>
    <w:pPr>
      <w:spacing w:line="240" w:lineRule="auto"/>
      <w:ind w:firstLine="0"/>
    </w:pPr>
  </w:style>
  <w:style w:type="character" w:customStyle="1" w:styleId="RodapCarter">
    <w:name w:val="Rodapé Caráter"/>
    <w:basedOn w:val="Tipodeletrapredefinidodopargrafo"/>
    <w:link w:val="Rodap"/>
    <w:uiPriority w:val="99"/>
    <w:rsid w:val="008002C0"/>
    <w:rPr>
      <w:kern w:val="24"/>
    </w:rPr>
  </w:style>
  <w:style w:type="table" w:styleId="TabelacomGrelha">
    <w:name w:val="Table Grid"/>
    <w:basedOn w:val="Tabe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elhaClara">
    <w:name w:val="Grid Table Light"/>
    <w:basedOn w:val="Tabe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ter">
    <w:name w:val="Título 6 Caráter"/>
    <w:basedOn w:val="Tipodeletrapredefinidodopargrafo"/>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ter">
    <w:name w:val="Título 7 Caráter"/>
    <w:basedOn w:val="Tipodeletrapredefinidodopargrafo"/>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ter">
    <w:name w:val="Título 8 Caráter"/>
    <w:basedOn w:val="Tipodeletrapredefinidodopargrafo"/>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ter">
    <w:name w:val="Título 9 Caráter"/>
    <w:basedOn w:val="Tipodeletrapredefinidodopargrafo"/>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EndereoHTML">
    <w:name w:val="HTML Address"/>
    <w:basedOn w:val="Normal"/>
    <w:link w:val="EndereoHTMLCarter"/>
    <w:uiPriority w:val="99"/>
    <w:semiHidden/>
    <w:unhideWhenUsed/>
    <w:pPr>
      <w:spacing w:line="240" w:lineRule="auto"/>
      <w:ind w:firstLine="0"/>
    </w:pPr>
    <w:rPr>
      <w:i/>
      <w:iCs/>
    </w:rPr>
  </w:style>
  <w:style w:type="character" w:customStyle="1" w:styleId="EndereoHTMLCarter">
    <w:name w:val="Endereço HTML Caráter"/>
    <w:basedOn w:val="Tipodeletrapredefinidodopargrafo"/>
    <w:link w:val="EndereoHTML"/>
    <w:uiPriority w:val="99"/>
    <w:semiHidden/>
    <w:rPr>
      <w:i/>
      <w:iCs/>
      <w:kern w:val="24"/>
    </w:rPr>
  </w:style>
  <w:style w:type="paragraph" w:styleId="HTMLpr-formatado">
    <w:name w:val="HTML Preformatted"/>
    <w:basedOn w:val="Normal"/>
    <w:link w:val="HTMLpr-formatadoCarter"/>
    <w:uiPriority w:val="99"/>
    <w:semiHidden/>
    <w:unhideWhenUsed/>
    <w:rsid w:val="00FF2002"/>
    <w:pPr>
      <w:spacing w:line="240" w:lineRule="auto"/>
      <w:ind w:firstLine="0"/>
    </w:pPr>
    <w:rPr>
      <w:rFonts w:ascii="Consolas" w:hAnsi="Consolas" w:cs="Consolas"/>
      <w:sz w:val="22"/>
      <w:szCs w:val="20"/>
    </w:rPr>
  </w:style>
  <w:style w:type="character" w:customStyle="1" w:styleId="HTMLpr-formatadoCarter">
    <w:name w:val="HTML pré-formatado Caráter"/>
    <w:basedOn w:val="Tipodeletrapredefinidodopargrafo"/>
    <w:link w:val="HTMLpr-formatado"/>
    <w:uiPriority w:val="99"/>
    <w:semiHidden/>
    <w:rsid w:val="00FF2002"/>
    <w:rPr>
      <w:rFonts w:ascii="Consolas" w:hAnsi="Consolas" w:cs="Consolas"/>
      <w:kern w:val="24"/>
      <w:sz w:val="22"/>
      <w:szCs w:val="20"/>
    </w:rPr>
  </w:style>
  <w:style w:type="paragraph" w:styleId="ndiceremissivo1">
    <w:name w:val="index 1"/>
    <w:basedOn w:val="Normal"/>
    <w:next w:val="Normal"/>
    <w:autoRedefine/>
    <w:uiPriority w:val="99"/>
    <w:semiHidden/>
    <w:unhideWhenUsed/>
    <w:pPr>
      <w:spacing w:line="240" w:lineRule="auto"/>
      <w:ind w:left="240" w:firstLine="0"/>
    </w:pPr>
  </w:style>
  <w:style w:type="paragraph" w:styleId="ndiceremissivo2">
    <w:name w:val="index 2"/>
    <w:basedOn w:val="Normal"/>
    <w:next w:val="Normal"/>
    <w:autoRedefine/>
    <w:uiPriority w:val="99"/>
    <w:semiHidden/>
    <w:unhideWhenUsed/>
    <w:pPr>
      <w:spacing w:line="240" w:lineRule="auto"/>
      <w:ind w:left="480" w:firstLine="0"/>
    </w:pPr>
  </w:style>
  <w:style w:type="paragraph" w:styleId="ndiceremissivo3">
    <w:name w:val="index 3"/>
    <w:basedOn w:val="Normal"/>
    <w:next w:val="Normal"/>
    <w:autoRedefine/>
    <w:uiPriority w:val="99"/>
    <w:semiHidden/>
    <w:unhideWhenUsed/>
    <w:pPr>
      <w:spacing w:line="240" w:lineRule="auto"/>
      <w:ind w:left="720" w:firstLine="0"/>
    </w:pPr>
  </w:style>
  <w:style w:type="paragraph" w:styleId="ndiceremissivo4">
    <w:name w:val="index 4"/>
    <w:basedOn w:val="Normal"/>
    <w:next w:val="Normal"/>
    <w:autoRedefine/>
    <w:uiPriority w:val="99"/>
    <w:semiHidden/>
    <w:unhideWhenUsed/>
    <w:pPr>
      <w:spacing w:line="240" w:lineRule="auto"/>
      <w:ind w:left="960" w:firstLine="0"/>
    </w:pPr>
  </w:style>
  <w:style w:type="paragraph" w:styleId="ndiceremissivo5">
    <w:name w:val="index 5"/>
    <w:basedOn w:val="Normal"/>
    <w:next w:val="Normal"/>
    <w:autoRedefine/>
    <w:uiPriority w:val="99"/>
    <w:semiHidden/>
    <w:unhideWhenUsed/>
    <w:pPr>
      <w:spacing w:line="240" w:lineRule="auto"/>
      <w:ind w:left="1200" w:firstLine="0"/>
    </w:pPr>
  </w:style>
  <w:style w:type="paragraph" w:styleId="ndiceremissivo6">
    <w:name w:val="index 6"/>
    <w:basedOn w:val="Normal"/>
    <w:next w:val="Normal"/>
    <w:autoRedefine/>
    <w:uiPriority w:val="99"/>
    <w:semiHidden/>
    <w:unhideWhenUsed/>
    <w:pPr>
      <w:spacing w:line="240" w:lineRule="auto"/>
      <w:ind w:left="1440" w:firstLine="0"/>
    </w:pPr>
  </w:style>
  <w:style w:type="paragraph" w:styleId="ndiceremissivo7">
    <w:name w:val="index 7"/>
    <w:basedOn w:val="Normal"/>
    <w:next w:val="Normal"/>
    <w:autoRedefine/>
    <w:uiPriority w:val="99"/>
    <w:semiHidden/>
    <w:unhideWhenUsed/>
    <w:pPr>
      <w:spacing w:line="240" w:lineRule="auto"/>
      <w:ind w:left="1680" w:firstLine="0"/>
    </w:pPr>
  </w:style>
  <w:style w:type="paragraph" w:styleId="ndiceremissivo8">
    <w:name w:val="index 8"/>
    <w:basedOn w:val="Normal"/>
    <w:next w:val="Normal"/>
    <w:autoRedefine/>
    <w:uiPriority w:val="99"/>
    <w:semiHidden/>
    <w:unhideWhenUsed/>
    <w:pPr>
      <w:spacing w:line="240" w:lineRule="auto"/>
      <w:ind w:left="1920" w:firstLine="0"/>
    </w:pPr>
  </w:style>
  <w:style w:type="paragraph" w:styleId="ndiceremissivo9">
    <w:name w:val="index 9"/>
    <w:basedOn w:val="Normal"/>
    <w:next w:val="Normal"/>
    <w:autoRedefine/>
    <w:uiPriority w:val="99"/>
    <w:semiHidden/>
    <w:unhideWhenUsed/>
    <w:pPr>
      <w:spacing w:line="240" w:lineRule="auto"/>
      <w:ind w:left="2160" w:firstLine="0"/>
    </w:pPr>
  </w:style>
  <w:style w:type="paragraph" w:styleId="Cabealhodendiceremissivo">
    <w:name w:val="index heading"/>
    <w:basedOn w:val="Normal"/>
    <w:next w:val="ndiceremissivo1"/>
    <w:uiPriority w:val="99"/>
    <w:semiHidden/>
    <w:unhideWhenUsed/>
    <w:pPr>
      <w:ind w:firstLine="0"/>
    </w:pPr>
    <w:rPr>
      <w:rFonts w:asciiTheme="majorHAnsi" w:eastAsiaTheme="majorEastAsia" w:hAnsiTheme="majorHAnsi" w:cstheme="majorBidi"/>
      <w:b/>
      <w:bCs/>
    </w:rPr>
  </w:style>
  <w:style w:type="paragraph" w:styleId="CitaoIntensa">
    <w:name w:val="Intense Quote"/>
    <w:basedOn w:val="Normal"/>
    <w:next w:val="Normal"/>
    <w:link w:val="CitaoIntensaCarte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oIntensaCarter">
    <w:name w:val="Citação Intensa Caráter"/>
    <w:basedOn w:val="Tipodeletrapredefinidodopargrafo"/>
    <w:link w:val="CitaoIntens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mmarcas">
    <w:name w:val="List Bullet"/>
    <w:basedOn w:val="Normal"/>
    <w:uiPriority w:val="9"/>
    <w:unhideWhenUsed/>
    <w:qFormat/>
    <w:pPr>
      <w:numPr>
        <w:numId w:val="1"/>
      </w:numPr>
      <w:contextualSpacing/>
    </w:pPr>
  </w:style>
  <w:style w:type="paragraph" w:styleId="Listacommarcas2">
    <w:name w:val="List Bullet 2"/>
    <w:basedOn w:val="Normal"/>
    <w:uiPriority w:val="99"/>
    <w:semiHidden/>
    <w:unhideWhenUsed/>
    <w:pPr>
      <w:numPr>
        <w:numId w:val="2"/>
      </w:numPr>
      <w:ind w:firstLine="0"/>
      <w:contextualSpacing/>
    </w:pPr>
  </w:style>
  <w:style w:type="paragraph" w:styleId="Listacommarcas3">
    <w:name w:val="List Bullet 3"/>
    <w:basedOn w:val="Normal"/>
    <w:uiPriority w:val="99"/>
    <w:semiHidden/>
    <w:unhideWhenUsed/>
    <w:pPr>
      <w:numPr>
        <w:numId w:val="3"/>
      </w:numPr>
      <w:ind w:firstLine="0"/>
      <w:contextualSpacing/>
    </w:pPr>
  </w:style>
  <w:style w:type="paragraph" w:styleId="Listacommarcas4">
    <w:name w:val="List Bullet 4"/>
    <w:basedOn w:val="Normal"/>
    <w:uiPriority w:val="99"/>
    <w:semiHidden/>
    <w:unhideWhenUsed/>
    <w:pPr>
      <w:numPr>
        <w:numId w:val="4"/>
      </w:numPr>
      <w:ind w:firstLine="0"/>
      <w:contextualSpacing/>
    </w:pPr>
  </w:style>
  <w:style w:type="paragraph" w:styleId="Listacommarcas5">
    <w:name w:val="List Bullet 5"/>
    <w:basedOn w:val="Normal"/>
    <w:uiPriority w:val="99"/>
    <w:semiHidden/>
    <w:unhideWhenUsed/>
    <w:pPr>
      <w:numPr>
        <w:numId w:val="5"/>
      </w:numPr>
      <w:ind w:firstLine="0"/>
      <w:contextualSpacing/>
    </w:pPr>
  </w:style>
  <w:style w:type="paragraph" w:styleId="Listadecont">
    <w:name w:val="List Continue"/>
    <w:basedOn w:val="Normal"/>
    <w:uiPriority w:val="99"/>
    <w:semiHidden/>
    <w:unhideWhenUsed/>
    <w:pPr>
      <w:spacing w:after="120"/>
      <w:ind w:left="360" w:firstLine="0"/>
      <w:contextualSpacing/>
    </w:pPr>
  </w:style>
  <w:style w:type="paragraph" w:styleId="Listadecont2">
    <w:name w:val="List Continue 2"/>
    <w:basedOn w:val="Normal"/>
    <w:uiPriority w:val="99"/>
    <w:semiHidden/>
    <w:unhideWhenUsed/>
    <w:pPr>
      <w:spacing w:after="120"/>
      <w:ind w:left="720" w:firstLine="0"/>
      <w:contextualSpacing/>
    </w:pPr>
  </w:style>
  <w:style w:type="paragraph" w:styleId="Listadecont3">
    <w:name w:val="List Continue 3"/>
    <w:basedOn w:val="Normal"/>
    <w:uiPriority w:val="99"/>
    <w:semiHidden/>
    <w:unhideWhenUsed/>
    <w:pPr>
      <w:spacing w:after="120"/>
      <w:ind w:left="1080" w:firstLine="0"/>
      <w:contextualSpacing/>
    </w:pPr>
  </w:style>
  <w:style w:type="paragraph" w:styleId="Listadecont4">
    <w:name w:val="List Continue 4"/>
    <w:basedOn w:val="Normal"/>
    <w:uiPriority w:val="99"/>
    <w:semiHidden/>
    <w:unhideWhenUsed/>
    <w:pPr>
      <w:spacing w:after="120"/>
      <w:ind w:left="1440" w:firstLine="0"/>
      <w:contextualSpacing/>
    </w:pPr>
  </w:style>
  <w:style w:type="paragraph" w:styleId="Listadecont5">
    <w:name w:val="List Continue 5"/>
    <w:basedOn w:val="Normal"/>
    <w:uiPriority w:val="99"/>
    <w:semiHidden/>
    <w:unhideWhenUsed/>
    <w:pPr>
      <w:spacing w:after="120"/>
      <w:ind w:left="1800" w:firstLine="0"/>
      <w:contextualSpacing/>
    </w:pPr>
  </w:style>
  <w:style w:type="paragraph" w:styleId="Listanumerada">
    <w:name w:val="List Number"/>
    <w:basedOn w:val="Normal"/>
    <w:uiPriority w:val="9"/>
    <w:unhideWhenUsed/>
    <w:qFormat/>
    <w:pPr>
      <w:numPr>
        <w:numId w:val="6"/>
      </w:numPr>
      <w:contextualSpacing/>
    </w:pPr>
  </w:style>
  <w:style w:type="paragraph" w:styleId="Listanumerada2">
    <w:name w:val="List Number 2"/>
    <w:basedOn w:val="Normal"/>
    <w:uiPriority w:val="99"/>
    <w:semiHidden/>
    <w:unhideWhenUsed/>
    <w:pPr>
      <w:numPr>
        <w:numId w:val="7"/>
      </w:numPr>
      <w:ind w:firstLine="0"/>
      <w:contextualSpacing/>
    </w:pPr>
  </w:style>
  <w:style w:type="paragraph" w:styleId="Listanumerada3">
    <w:name w:val="List Number 3"/>
    <w:basedOn w:val="Normal"/>
    <w:uiPriority w:val="99"/>
    <w:semiHidden/>
    <w:unhideWhenUsed/>
    <w:pPr>
      <w:numPr>
        <w:numId w:val="8"/>
      </w:numPr>
      <w:ind w:firstLine="0"/>
      <w:contextualSpacing/>
    </w:pPr>
  </w:style>
  <w:style w:type="paragraph" w:styleId="Listanumerada4">
    <w:name w:val="List Number 4"/>
    <w:basedOn w:val="Normal"/>
    <w:uiPriority w:val="99"/>
    <w:semiHidden/>
    <w:unhideWhenUsed/>
    <w:pPr>
      <w:numPr>
        <w:numId w:val="9"/>
      </w:numPr>
      <w:ind w:firstLine="0"/>
      <w:contextualSpacing/>
    </w:pPr>
  </w:style>
  <w:style w:type="paragraph" w:styleId="Listanumerada5">
    <w:name w:val="List Number 5"/>
    <w:basedOn w:val="Normal"/>
    <w:uiPriority w:val="99"/>
    <w:semiHidden/>
    <w:unhideWhenUsed/>
    <w:pPr>
      <w:numPr>
        <w:numId w:val="10"/>
      </w:numPr>
      <w:ind w:firstLine="0"/>
      <w:contextualSpacing/>
    </w:pPr>
  </w:style>
  <w:style w:type="paragraph" w:styleId="PargrafodaLista">
    <w:name w:val="List Paragraph"/>
    <w:basedOn w:val="Normal"/>
    <w:uiPriority w:val="34"/>
    <w:unhideWhenUsed/>
    <w:qFormat/>
    <w:pPr>
      <w:ind w:left="720" w:firstLine="0"/>
      <w:contextualSpacing/>
    </w:pPr>
  </w:style>
  <w:style w:type="paragraph" w:styleId="Textodemacro">
    <w:name w:val="macro"/>
    <w:link w:val="TextodemacroCarte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demacroCarter">
    <w:name w:val="Texto de macro Caráter"/>
    <w:basedOn w:val="Tipodeletrapredefinidodopargrafo"/>
    <w:link w:val="Textodemacro"/>
    <w:uiPriority w:val="99"/>
    <w:semiHidden/>
    <w:rsid w:val="00FF2002"/>
    <w:rPr>
      <w:rFonts w:ascii="Consolas" w:hAnsi="Consolas" w:cs="Consolas"/>
      <w:kern w:val="24"/>
      <w:sz w:val="22"/>
      <w:szCs w:val="20"/>
    </w:rPr>
  </w:style>
  <w:style w:type="paragraph" w:styleId="Cabealhodamensagem">
    <w:name w:val="Message Header"/>
    <w:basedOn w:val="Normal"/>
    <w:link w:val="CabealhodamensagemCarte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CabealhodamensagemCarter">
    <w:name w:val="Cabeçalho da mensagem Caráter"/>
    <w:basedOn w:val="Tipodeletrapredefinidodopargrafo"/>
    <w:link w:val="Cabealhodamensagem"/>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Avanonormal">
    <w:name w:val="Normal Indent"/>
    <w:basedOn w:val="Normal"/>
    <w:uiPriority w:val="99"/>
    <w:semiHidden/>
    <w:unhideWhenUsed/>
    <w:pPr>
      <w:ind w:left="720" w:firstLine="0"/>
    </w:pPr>
  </w:style>
  <w:style w:type="paragraph" w:styleId="Cabealhodanota">
    <w:name w:val="Note Heading"/>
    <w:basedOn w:val="Normal"/>
    <w:next w:val="Normal"/>
    <w:link w:val="CabealhodanotaCarter"/>
    <w:uiPriority w:val="99"/>
    <w:semiHidden/>
    <w:unhideWhenUsed/>
    <w:pPr>
      <w:spacing w:line="240" w:lineRule="auto"/>
      <w:ind w:firstLine="0"/>
    </w:pPr>
  </w:style>
  <w:style w:type="character" w:customStyle="1" w:styleId="CabealhodanotaCarter">
    <w:name w:val="Cabeçalho da nota Caráter"/>
    <w:basedOn w:val="Tipodeletrapredefinidodopargrafo"/>
    <w:link w:val="Cabealhodanota"/>
    <w:uiPriority w:val="99"/>
    <w:semiHidden/>
    <w:rPr>
      <w:kern w:val="24"/>
    </w:rPr>
  </w:style>
  <w:style w:type="paragraph" w:styleId="Textosimples">
    <w:name w:val="Plain Text"/>
    <w:basedOn w:val="Normal"/>
    <w:link w:val="TextosimplesCarter"/>
    <w:uiPriority w:val="99"/>
    <w:semiHidden/>
    <w:unhideWhenUsed/>
    <w:rsid w:val="00FF2002"/>
    <w:pPr>
      <w:spacing w:line="240" w:lineRule="auto"/>
      <w:ind w:firstLine="0"/>
    </w:pPr>
    <w:rPr>
      <w:rFonts w:ascii="Consolas" w:hAnsi="Consolas" w:cs="Consolas"/>
      <w:sz w:val="22"/>
      <w:szCs w:val="21"/>
    </w:rPr>
  </w:style>
  <w:style w:type="character" w:customStyle="1" w:styleId="TextosimplesCarter">
    <w:name w:val="Texto simples Caráter"/>
    <w:basedOn w:val="Tipodeletrapredefinidodopargrafo"/>
    <w:link w:val="Textosimples"/>
    <w:uiPriority w:val="99"/>
    <w:semiHidden/>
    <w:rsid w:val="00FF2002"/>
    <w:rPr>
      <w:rFonts w:ascii="Consolas" w:hAnsi="Consolas" w:cs="Consolas"/>
      <w:kern w:val="24"/>
      <w:sz w:val="22"/>
      <w:szCs w:val="21"/>
    </w:rPr>
  </w:style>
  <w:style w:type="paragraph" w:styleId="Citao">
    <w:name w:val="Quote"/>
    <w:basedOn w:val="Normal"/>
    <w:next w:val="Normal"/>
    <w:link w:val="CitaoCarter"/>
    <w:uiPriority w:val="29"/>
    <w:semiHidden/>
    <w:unhideWhenUsed/>
    <w:qFormat/>
    <w:pPr>
      <w:spacing w:before="200" w:after="160"/>
      <w:ind w:left="864" w:right="864" w:firstLine="0"/>
      <w:jc w:val="center"/>
    </w:pPr>
    <w:rPr>
      <w:i/>
      <w:iCs/>
      <w:color w:val="404040" w:themeColor="text1" w:themeTint="BF"/>
    </w:rPr>
  </w:style>
  <w:style w:type="character" w:customStyle="1" w:styleId="CitaoCarter">
    <w:name w:val="Citação Caráter"/>
    <w:basedOn w:val="Tipodeletrapredefinidodopargrafo"/>
    <w:link w:val="Citao"/>
    <w:uiPriority w:val="29"/>
    <w:semiHidden/>
    <w:rPr>
      <w:i/>
      <w:iCs/>
      <w:color w:val="404040" w:themeColor="text1" w:themeTint="BF"/>
      <w:kern w:val="24"/>
    </w:rPr>
  </w:style>
  <w:style w:type="paragraph" w:styleId="Inciodecarta">
    <w:name w:val="Salutation"/>
    <w:basedOn w:val="Normal"/>
    <w:next w:val="Normal"/>
    <w:link w:val="InciodecartaCarter"/>
    <w:uiPriority w:val="99"/>
    <w:semiHidden/>
    <w:unhideWhenUsed/>
    <w:pPr>
      <w:ind w:firstLine="0"/>
    </w:pPr>
  </w:style>
  <w:style w:type="character" w:customStyle="1" w:styleId="InciodecartaCarter">
    <w:name w:val="Início de carta Caráter"/>
    <w:basedOn w:val="Tipodeletrapredefinidodopargrafo"/>
    <w:link w:val="Inciodecarta"/>
    <w:uiPriority w:val="99"/>
    <w:semiHidden/>
    <w:rPr>
      <w:kern w:val="24"/>
    </w:rPr>
  </w:style>
  <w:style w:type="paragraph" w:styleId="Assinatura">
    <w:name w:val="Signature"/>
    <w:basedOn w:val="Normal"/>
    <w:link w:val="AssinaturaCarter"/>
    <w:uiPriority w:val="99"/>
    <w:semiHidden/>
    <w:unhideWhenUsed/>
    <w:pPr>
      <w:spacing w:line="240" w:lineRule="auto"/>
      <w:ind w:left="4320" w:firstLine="0"/>
    </w:pPr>
  </w:style>
  <w:style w:type="character" w:customStyle="1" w:styleId="AssinaturaCarter">
    <w:name w:val="Assinatura Caráter"/>
    <w:basedOn w:val="Tipodeletrapredefinidodopargrafo"/>
    <w:link w:val="Assinatura"/>
    <w:uiPriority w:val="99"/>
    <w:semiHidden/>
    <w:rPr>
      <w:kern w:val="24"/>
    </w:rPr>
  </w:style>
  <w:style w:type="paragraph" w:styleId="ndicedeautoridades">
    <w:name w:val="table of authorities"/>
    <w:basedOn w:val="Normal"/>
    <w:next w:val="Normal"/>
    <w:uiPriority w:val="99"/>
    <w:semiHidden/>
    <w:unhideWhenUsed/>
    <w:pPr>
      <w:ind w:left="240" w:firstLine="0"/>
    </w:pPr>
  </w:style>
  <w:style w:type="paragraph" w:styleId="ndicedeilustraes">
    <w:name w:val="table of figures"/>
    <w:basedOn w:val="Normal"/>
    <w:next w:val="Normal"/>
    <w:uiPriority w:val="99"/>
    <w:semiHidden/>
    <w:unhideWhenUsed/>
    <w:pPr>
      <w:ind w:firstLine="0"/>
    </w:pPr>
  </w:style>
  <w:style w:type="paragraph" w:styleId="Cabealhodendicedeautoridades">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ndice4">
    <w:name w:val="toc 4"/>
    <w:basedOn w:val="Normal"/>
    <w:next w:val="Normal"/>
    <w:autoRedefine/>
    <w:uiPriority w:val="39"/>
    <w:semiHidden/>
    <w:unhideWhenUsed/>
    <w:pPr>
      <w:spacing w:after="100"/>
      <w:ind w:left="720" w:firstLine="0"/>
    </w:pPr>
  </w:style>
  <w:style w:type="paragraph" w:styleId="ndice5">
    <w:name w:val="toc 5"/>
    <w:basedOn w:val="Normal"/>
    <w:next w:val="Normal"/>
    <w:autoRedefine/>
    <w:uiPriority w:val="39"/>
    <w:semiHidden/>
    <w:unhideWhenUsed/>
    <w:pPr>
      <w:spacing w:after="100"/>
      <w:ind w:left="960" w:firstLine="0"/>
    </w:pPr>
  </w:style>
  <w:style w:type="paragraph" w:styleId="ndice6">
    <w:name w:val="toc 6"/>
    <w:basedOn w:val="Normal"/>
    <w:next w:val="Normal"/>
    <w:autoRedefine/>
    <w:uiPriority w:val="39"/>
    <w:semiHidden/>
    <w:unhideWhenUsed/>
    <w:pPr>
      <w:spacing w:after="100"/>
      <w:ind w:left="1200" w:firstLine="0"/>
    </w:pPr>
  </w:style>
  <w:style w:type="paragraph" w:styleId="ndice7">
    <w:name w:val="toc 7"/>
    <w:basedOn w:val="Normal"/>
    <w:next w:val="Normal"/>
    <w:autoRedefine/>
    <w:uiPriority w:val="39"/>
    <w:semiHidden/>
    <w:unhideWhenUsed/>
    <w:pPr>
      <w:spacing w:after="100"/>
      <w:ind w:left="1440" w:firstLine="0"/>
    </w:pPr>
  </w:style>
  <w:style w:type="paragraph" w:styleId="ndice8">
    <w:name w:val="toc 8"/>
    <w:basedOn w:val="Normal"/>
    <w:next w:val="Normal"/>
    <w:autoRedefine/>
    <w:uiPriority w:val="39"/>
    <w:semiHidden/>
    <w:unhideWhenUsed/>
    <w:pPr>
      <w:spacing w:after="100"/>
      <w:ind w:left="1680" w:firstLine="0"/>
    </w:pPr>
  </w:style>
  <w:style w:type="paragraph" w:styleId="ndice9">
    <w:name w:val="toc 9"/>
    <w:basedOn w:val="Normal"/>
    <w:next w:val="Normal"/>
    <w:autoRedefine/>
    <w:uiPriority w:val="39"/>
    <w:semiHidden/>
    <w:unhideWhenUsed/>
    <w:pPr>
      <w:spacing w:after="100"/>
      <w:ind w:left="1920" w:firstLine="0"/>
    </w:pPr>
  </w:style>
  <w:style w:type="character" w:styleId="Refdenotadefim">
    <w:name w:val="endnote reference"/>
    <w:basedOn w:val="Tipodeletrapredefinidodopargrafo"/>
    <w:uiPriority w:val="99"/>
    <w:semiHidden/>
    <w:unhideWhenUsed/>
    <w:rPr>
      <w:vertAlign w:val="superscript"/>
    </w:rPr>
  </w:style>
  <w:style w:type="character" w:styleId="Refdenotaderodap">
    <w:name w:val="footnote reference"/>
    <w:basedOn w:val="Tipodeletrapredefinidodopargrafo"/>
    <w:uiPriority w:val="5"/>
    <w:unhideWhenUsed/>
    <w:qFormat/>
    <w:rPr>
      <w:vertAlign w:val="superscript"/>
    </w:rPr>
  </w:style>
  <w:style w:type="table" w:customStyle="1" w:styleId="APAReport">
    <w:name w:val="APA Report"/>
    <w:basedOn w:val="Tabe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SimplesTabela1">
    <w:name w:val="Plain Table 1"/>
    <w:basedOn w:val="Tabe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rio">
    <w:name w:val="annotation reference"/>
    <w:basedOn w:val="Tipodeletrapredefinidodopargrafo"/>
    <w:uiPriority w:val="99"/>
    <w:semiHidden/>
    <w:unhideWhenUsed/>
    <w:rsid w:val="00FF2002"/>
    <w:rPr>
      <w:sz w:val="22"/>
      <w:szCs w:val="16"/>
    </w:rPr>
  </w:style>
  <w:style w:type="paragraph" w:styleId="Textodenotadefim">
    <w:name w:val="endnote text"/>
    <w:basedOn w:val="Normal"/>
    <w:link w:val="TextodenotadefimCarter"/>
    <w:uiPriority w:val="99"/>
    <w:semiHidden/>
    <w:unhideWhenUsed/>
    <w:qFormat/>
    <w:rsid w:val="00FF2002"/>
    <w:pPr>
      <w:spacing w:line="240" w:lineRule="auto"/>
    </w:pPr>
    <w:rPr>
      <w:sz w:val="22"/>
      <w:szCs w:val="20"/>
    </w:rPr>
  </w:style>
  <w:style w:type="character" w:customStyle="1" w:styleId="TextodenotadefimCarter">
    <w:name w:val="Texto de nota de fim Caráter"/>
    <w:basedOn w:val="Tipodeletrapredefinidodopargrafo"/>
    <w:link w:val="Textodenotadefim"/>
    <w:uiPriority w:val="99"/>
    <w:semiHidden/>
    <w:rsid w:val="00FF2002"/>
    <w:rPr>
      <w:kern w:val="24"/>
      <w:sz w:val="22"/>
      <w:szCs w:val="20"/>
    </w:rPr>
  </w:style>
  <w:style w:type="character" w:styleId="CdigoHTML">
    <w:name w:val="HTML Code"/>
    <w:basedOn w:val="Tipodeletrapredefinidodopargrafo"/>
    <w:uiPriority w:val="99"/>
    <w:semiHidden/>
    <w:unhideWhenUsed/>
    <w:rsid w:val="00FF2002"/>
    <w:rPr>
      <w:rFonts w:ascii="Consolas" w:hAnsi="Consolas"/>
      <w:sz w:val="22"/>
      <w:szCs w:val="20"/>
    </w:rPr>
  </w:style>
  <w:style w:type="character" w:styleId="TecladoHTML">
    <w:name w:val="HTML Keyboard"/>
    <w:basedOn w:val="Tipodeletrapredefinidodopargrafo"/>
    <w:uiPriority w:val="99"/>
    <w:semiHidden/>
    <w:unhideWhenUsed/>
    <w:rsid w:val="00FF2002"/>
    <w:rPr>
      <w:rFonts w:ascii="Consolas" w:hAnsi="Consolas"/>
      <w:sz w:val="22"/>
      <w:szCs w:val="20"/>
    </w:rPr>
  </w:style>
  <w:style w:type="character" w:styleId="MquinadeescreverHTML">
    <w:name w:val="HTML Typewriter"/>
    <w:basedOn w:val="Tipodeletrapredefinidodopargrafo"/>
    <w:uiPriority w:val="99"/>
    <w:semiHidden/>
    <w:unhideWhenUsed/>
    <w:rsid w:val="00FF2002"/>
    <w:rPr>
      <w:rFonts w:ascii="Consolas" w:hAnsi="Consolas"/>
      <w:sz w:val="22"/>
      <w:szCs w:val="20"/>
    </w:rPr>
  </w:style>
  <w:style w:type="character" w:styleId="nfaseIntensa">
    <w:name w:val="Intense Emphasis"/>
    <w:basedOn w:val="Tipodeletrapredefinidodopargrafo"/>
    <w:uiPriority w:val="21"/>
    <w:semiHidden/>
    <w:unhideWhenUsed/>
    <w:qFormat/>
    <w:rsid w:val="005D3A03"/>
    <w:rPr>
      <w:i/>
      <w:iCs/>
      <w:color w:val="373737" w:themeColor="accent1" w:themeShade="40"/>
    </w:rPr>
  </w:style>
  <w:style w:type="character" w:styleId="RefernciaIntensa">
    <w:name w:val="Intense Reference"/>
    <w:basedOn w:val="Tipodeletrapredefinidodopargrafo"/>
    <w:uiPriority w:val="32"/>
    <w:semiHidden/>
    <w:unhideWhenUsed/>
    <w:qFormat/>
    <w:rsid w:val="00BA45DB"/>
    <w:rPr>
      <w:b/>
      <w:bCs/>
      <w:caps w:val="0"/>
      <w:smallCaps/>
      <w:color w:val="595959" w:themeColor="text1" w:themeTint="A6"/>
      <w:spacing w:val="5"/>
    </w:rPr>
  </w:style>
  <w:style w:type="paragraph" w:styleId="Cabealhodondice">
    <w:name w:val="TOC Heading"/>
    <w:basedOn w:val="Ttulo1"/>
    <w:next w:val="Normal"/>
    <w:uiPriority w:val="39"/>
    <w:unhideWhenUsed/>
    <w:qFormat/>
    <w:rsid w:val="009A6A3B"/>
    <w:pPr>
      <w:spacing w:before="240"/>
      <w:ind w:firstLine="720"/>
      <w:jc w:val="left"/>
      <w:outlineLvl w:val="9"/>
    </w:pPr>
    <w:rPr>
      <w:bCs w:val="0"/>
      <w:szCs w:val="32"/>
    </w:rPr>
  </w:style>
  <w:style w:type="character" w:styleId="Hiperligaovisitada">
    <w:name w:val="FollowedHyperlink"/>
    <w:basedOn w:val="Tipodeletrapredefinidodopargrafo"/>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ndice1">
    <w:name w:val="toc 1"/>
    <w:basedOn w:val="Normal"/>
    <w:next w:val="Normal"/>
    <w:autoRedefine/>
    <w:uiPriority w:val="39"/>
    <w:unhideWhenUsed/>
    <w:rsid w:val="00BB54D8"/>
    <w:pPr>
      <w:spacing w:after="100"/>
    </w:pPr>
  </w:style>
  <w:style w:type="paragraph" w:styleId="ndice2">
    <w:name w:val="toc 2"/>
    <w:basedOn w:val="Normal"/>
    <w:next w:val="Normal"/>
    <w:autoRedefine/>
    <w:uiPriority w:val="39"/>
    <w:unhideWhenUsed/>
    <w:rsid w:val="00BB54D8"/>
    <w:pPr>
      <w:spacing w:after="100"/>
      <w:ind w:left="240"/>
    </w:pPr>
  </w:style>
  <w:style w:type="paragraph" w:styleId="ndice3">
    <w:name w:val="toc 3"/>
    <w:basedOn w:val="Normal"/>
    <w:next w:val="Normal"/>
    <w:autoRedefine/>
    <w:uiPriority w:val="39"/>
    <w:unhideWhenUsed/>
    <w:rsid w:val="00BB54D8"/>
    <w:pPr>
      <w:spacing w:after="100"/>
      <w:ind w:left="480"/>
    </w:pPr>
  </w:style>
  <w:style w:type="character" w:styleId="Hiperligao">
    <w:name w:val="Hyperlink"/>
    <w:basedOn w:val="Tipodeletrapredefinidodopargrafo"/>
    <w:uiPriority w:val="99"/>
    <w:unhideWhenUsed/>
    <w:rsid w:val="00BB54D8"/>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29826513">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66314841">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098171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9684536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4563001">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dor\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0E5C0567B040FCBF8076C217E51AB1"/>
        <w:category>
          <w:name w:val="Geral"/>
          <w:gallery w:val="placeholder"/>
        </w:category>
        <w:types>
          <w:type w:val="bbPlcHdr"/>
        </w:types>
        <w:behaviors>
          <w:behavior w:val="content"/>
        </w:behaviors>
        <w:guid w:val="{1132285F-3B40-449F-A518-38133610672F}"/>
      </w:docPartPr>
      <w:docPartBody>
        <w:p w:rsidR="00F3368F" w:rsidRDefault="00000000">
          <w:pPr>
            <w:pStyle w:val="AD0E5C0567B040FCBF8076C217E51AB1"/>
          </w:pPr>
          <w:r>
            <w:t>[Title Here, up to 12 Words, on One to Two Lines]</w:t>
          </w:r>
        </w:p>
      </w:docPartBody>
    </w:docPart>
    <w:docPart>
      <w:docPartPr>
        <w:name w:val="ECC7337BD0A149BFB259A9E5D077D3D8"/>
        <w:category>
          <w:name w:val="Geral"/>
          <w:gallery w:val="placeholder"/>
        </w:category>
        <w:types>
          <w:type w:val="bbPlcHdr"/>
        </w:types>
        <w:behaviors>
          <w:behavior w:val="content"/>
        </w:behaviors>
        <w:guid w:val="{9E8B2827-AE1D-4491-9CE8-2B3C625229C4}"/>
      </w:docPartPr>
      <w:docPartBody>
        <w:p w:rsidR="00F3368F" w:rsidRDefault="00000000">
          <w:pPr>
            <w:pStyle w:val="ECC7337BD0A149BFB259A9E5D077D3D8"/>
          </w:pPr>
          <w:r>
            <w:t>[Title Here, up to 12 Words, on One to Two Lines]</w:t>
          </w:r>
        </w:p>
      </w:docPartBody>
    </w:docPart>
    <w:docPart>
      <w:docPartPr>
        <w:name w:val="A817B32DC29B4299B983C935E731C98C"/>
        <w:category>
          <w:name w:val="Geral"/>
          <w:gallery w:val="placeholder"/>
        </w:category>
        <w:types>
          <w:type w:val="bbPlcHdr"/>
        </w:types>
        <w:behaviors>
          <w:behavior w:val="content"/>
        </w:behaviors>
        <w:guid w:val="{16F9939F-3202-409B-8C6B-429E66FEA532}"/>
      </w:docPartPr>
      <w:docPartBody>
        <w:p w:rsidR="00F3368F" w:rsidRDefault="00000000">
          <w:pPr>
            <w:pStyle w:val="A817B32DC29B4299B983C935E731C98C"/>
          </w:pPr>
          <w:r w:rsidRPr="005D3A03">
            <w:t>Figures title:</w:t>
          </w:r>
        </w:p>
      </w:docPartBody>
    </w:docPart>
    <w:docPart>
      <w:docPartPr>
        <w:name w:val="DDB325600823439F9B6BD31DCD7AB142"/>
        <w:category>
          <w:name w:val="Geral"/>
          <w:gallery w:val="placeholder"/>
        </w:category>
        <w:types>
          <w:type w:val="bbPlcHdr"/>
        </w:types>
        <w:behaviors>
          <w:behavior w:val="content"/>
        </w:behaviors>
        <w:guid w:val="{E066A44E-1A6E-4585-9BDA-EF3D104CFBD1}"/>
      </w:docPartPr>
      <w:docPartBody>
        <w:p w:rsidR="00F3368F" w:rsidRDefault="00000000">
          <w:pPr>
            <w:pStyle w:val="DDB325600823439F9B6BD31DCD7AB142"/>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DDB"/>
    <w:rsid w:val="002D183A"/>
    <w:rsid w:val="00593527"/>
    <w:rsid w:val="00593DDB"/>
    <w:rsid w:val="00642C52"/>
    <w:rsid w:val="00B23ABD"/>
    <w:rsid w:val="00CF6D5F"/>
    <w:rsid w:val="00DE6421"/>
    <w:rsid w:val="00E02376"/>
    <w:rsid w:val="00F252F5"/>
    <w:rsid w:val="00F3368F"/>
    <w:rsid w:val="00F56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D0E5C0567B040FCBF8076C217E51AB1">
    <w:name w:val="AD0E5C0567B040FCBF8076C217E51AB1"/>
  </w:style>
  <w:style w:type="character" w:styleId="nfase">
    <w:name w:val="Emphasis"/>
    <w:basedOn w:val="Tipodeletrapredefinidodopargrafo"/>
    <w:uiPriority w:val="4"/>
    <w:unhideWhenUsed/>
    <w:qFormat/>
    <w:rPr>
      <w:i/>
      <w:iCs/>
    </w:rPr>
  </w:style>
  <w:style w:type="paragraph" w:customStyle="1" w:styleId="ECC7337BD0A149BFB259A9E5D077D3D8">
    <w:name w:val="ECC7337BD0A149BFB259A9E5D077D3D8"/>
  </w:style>
  <w:style w:type="paragraph" w:customStyle="1" w:styleId="A817B32DC29B4299B983C935E731C98C">
    <w:name w:val="A817B32DC29B4299B983C935E731C98C"/>
  </w:style>
  <w:style w:type="paragraph" w:customStyle="1" w:styleId="DDB325600823439F9B6BD31DCD7AB142">
    <w:name w:val="DDB325600823439F9B6BD31DCD7AB1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Agile WING</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78</TotalTime>
  <Pages>1</Pages>
  <Words>3562</Words>
  <Characters>20309</Characters>
  <Application>Microsoft Office Word</Application>
  <DocSecurity>0</DocSecurity>
  <Lines>169</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Utilização do Software Agile Wing</vt:lpstr>
      <vt:lpstr/>
    </vt:vector>
  </TitlesOfParts>
  <Company/>
  <LinksUpToDate>false</LinksUpToDate>
  <CharactersWithSpaces>23824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Utilização do Software Agile Wing</dc:title>
  <dc:subject/>
  <dc:creator>Administrador</dc:creator>
  <cp:keywords/>
  <dc:description/>
  <cp:lastModifiedBy>Sara Raquel Rodrigues Martins</cp:lastModifiedBy>
  <cp:revision>9</cp:revision>
  <cp:lastPrinted>2023-10-28T20:49:00Z</cp:lastPrinted>
  <dcterms:created xsi:type="dcterms:W3CDTF">2023-10-28T19:19:00Z</dcterms:created>
  <dcterms:modified xsi:type="dcterms:W3CDTF">2023-10-28T20:49:00Z</dcterms:modified>
</cp:coreProperties>
</file>